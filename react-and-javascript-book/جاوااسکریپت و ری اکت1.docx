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EB2CDE" w:rsidRPr="00EB2CDE" w14:paraId="201CD786" w14:textId="77777777" w:rsidTr="00007728">
        <w:trPr>
          <w:trHeight w:hRule="exact" w:val="1800"/>
        </w:trPr>
        <w:tc>
          <w:tcPr>
            <w:tcW w:w="9360" w:type="dxa"/>
            <w:tcMar>
              <w:top w:w="0" w:type="dxa"/>
              <w:bottom w:w="0" w:type="dxa"/>
            </w:tcMar>
          </w:tcPr>
          <w:p w14:paraId="4CA1D5C5" w14:textId="583ED935" w:rsidR="00692703" w:rsidRPr="00EB2CDE" w:rsidRDefault="005736B2" w:rsidP="00913946">
            <w:pPr>
              <w:pStyle w:val="Title"/>
              <w:rPr>
                <w:color w:val="262626" w:themeColor="text1" w:themeTint="D9"/>
              </w:rPr>
            </w:pPr>
            <w:r w:rsidRPr="00EB2CDE">
              <w:rPr>
                <w:rStyle w:val="IntenseEmphasis"/>
              </w:rPr>
              <w:t>javascript &amp; react</w:t>
            </w:r>
          </w:p>
          <w:p w14:paraId="51FADDD3" w14:textId="5C7A4C77" w:rsidR="00692703" w:rsidRPr="00EB2CDE" w:rsidRDefault="00692703" w:rsidP="005736B2">
            <w:pPr>
              <w:pStyle w:val="ContactInfo"/>
              <w:contextualSpacing w:val="0"/>
              <w:rPr>
                <w:color w:val="262626" w:themeColor="text1" w:themeTint="D9"/>
              </w:rPr>
            </w:pPr>
          </w:p>
        </w:tc>
      </w:tr>
    </w:tbl>
    <w:p w14:paraId="271586E8" w14:textId="2172662E" w:rsidR="00B51D1B" w:rsidRPr="00EB2CDE" w:rsidRDefault="00B51D1B" w:rsidP="006E1507">
      <w:pPr>
        <w:rPr>
          <w:color w:val="262626" w:themeColor="text1" w:themeTint="D9"/>
        </w:rPr>
      </w:pPr>
    </w:p>
    <w:p w14:paraId="3CC6C941" w14:textId="78F6996E" w:rsidR="005736B2" w:rsidRPr="00EB2CDE" w:rsidRDefault="005736B2" w:rsidP="006E1507">
      <w:pPr>
        <w:rPr>
          <w:color w:val="262626" w:themeColor="text1" w:themeTint="D9"/>
        </w:rPr>
      </w:pPr>
    </w:p>
    <w:p w14:paraId="27690494" w14:textId="0364575A" w:rsidR="005736B2" w:rsidRPr="00C219D2" w:rsidRDefault="00BA64DA" w:rsidP="00BA64DA">
      <w:pPr>
        <w:pStyle w:val="ListParagraph"/>
        <w:numPr>
          <w:ilvl w:val="0"/>
          <w:numId w:val="14"/>
        </w:numPr>
        <w:bidi/>
        <w:rPr>
          <w:rFonts w:ascii="Shabnam" w:hAnsi="Shabnam" w:cs="Shabnam"/>
          <w:color w:val="3A3A3A" w:themeColor="background2" w:themeShade="40"/>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9D2">
        <w:rPr>
          <w:rFonts w:ascii="Shabnam" w:hAnsi="Shabnam" w:cs="Shabnam" w:hint="cs"/>
          <w:color w:val="3A3A3A" w:themeColor="background2" w:themeShade="40"/>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تفاوت بین </w:t>
      </w:r>
      <w:r w:rsidRPr="00C219D2">
        <w:rPr>
          <w:rFonts w:ascii="Shabnam" w:hAnsi="Shabnam" w:cs="Shabnam"/>
          <w:color w:val="3A3A3A" w:themeColor="background2" w:themeShade="40"/>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null and udefined </w:t>
      </w:r>
      <w:r w:rsidRPr="00C219D2">
        <w:rPr>
          <w:rFonts w:ascii="Shabnam" w:hAnsi="Shabnam" w:cs="Shabnam" w:hint="cs"/>
          <w:color w:val="3A3A3A" w:themeColor="background2" w:themeShade="40"/>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 چیست ؟</w:t>
      </w:r>
    </w:p>
    <w:p w14:paraId="08BDBDCC" w14:textId="7226EF7B" w:rsidR="00BA64DA" w:rsidRPr="00C219D2" w:rsidRDefault="00BA64DA" w:rsidP="00BA64DA">
      <w:pPr>
        <w:bidi/>
        <w:rPr>
          <w:rFonts w:ascii="Shabnam" w:hAnsi="Shabnam" w:cs="Shabnam"/>
          <w:color w:val="3A3A3A" w:themeColor="background2" w:themeShade="40"/>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F4C127" w14:textId="376EC2B9" w:rsidR="00BA64DA" w:rsidRPr="00C219D2" w:rsidRDefault="00BA64DA" w:rsidP="00BA64DA">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ما در جاوااسکریپت انواع داده رو داریم که به صورت زیر میباشد : </w:t>
      </w:r>
    </w:p>
    <w:p w14:paraId="2F30F898" w14:textId="04BD9A57" w:rsidR="00BA64DA" w:rsidRPr="00C219D2" w:rsidRDefault="00BA64DA" w:rsidP="00BA64DA">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D6BB24" w14:textId="20785ECA" w:rsidR="00BA64DA" w:rsidRPr="00C219D2" w:rsidRDefault="00BA64DA" w:rsidP="00BA64DA">
      <w:pPr>
        <w:bidi/>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 Number , Boolean , Object , Symbol , Null , undefined</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5500A6" w14:textId="77777777" w:rsidR="00BA64DA" w:rsidRPr="00C219D2" w:rsidRDefault="00BA64DA" w:rsidP="00BA64DA">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D92A8C" w14:textId="24A6857E" w:rsidR="00BA64DA" w:rsidRPr="00C219D2" w:rsidRDefault="00BA64DA" w:rsidP="00BA64DA">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اولین مورد این که هر ردو عبارت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falsy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اند یعنی وقتی ما اونارو به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Boolean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تبدیل میکنیم خروجی برای ما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false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5C0B1E" w14:textId="1D23374C" w:rsidR="00BA64DA" w:rsidRPr="00C219D2" w:rsidRDefault="00BA64DA" w:rsidP="00BA64DA">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0D1754" w14:textId="7044DE9C" w:rsidR="00BA64DA" w:rsidRPr="00C219D2" w:rsidRDefault="00BA64DA" w:rsidP="00BA64DA">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1CF27F" w14:textId="3D220ADF" w:rsidR="00BA64DA" w:rsidRPr="00C219D2" w:rsidRDefault="00BA64DA" w:rsidP="00BA64DA">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برای این که بفهمیم خروجی یه عبارت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falsy</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هست یا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true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از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Operator Double-Not (!!)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استفاده میکنیم و اونارو به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Boolean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تبدیل میکنیم.</w:t>
      </w:r>
    </w:p>
    <w:p w14:paraId="5E07DF48" w14:textId="6F0DB7ED" w:rsidR="00BA64DA" w:rsidRPr="00EB2CDE" w:rsidRDefault="00BA64DA" w:rsidP="00EB2CDE">
      <w:pPr>
        <w:rPr>
          <w:rFonts w:ascii="Shabnam" w:hAnsi="Shabnam" w:cs="Shabnam"/>
          <w:color w:val="262626" w:themeColor="text1" w:themeTint="D9"/>
          <w:sz w:val="24"/>
          <w:szCs w:val="24"/>
          <w:rtl/>
          <w:lang w:bidi="fa-IR"/>
        </w:rPr>
      </w:pPr>
    </w:p>
    <w:p w14:paraId="7C55F914" w14:textId="12E739DC" w:rsidR="00BA64DA" w:rsidRPr="00EB2CDE" w:rsidRDefault="00BA64DA" w:rsidP="00EB2CDE">
      <w:pPr>
        <w:rPr>
          <w:rFonts w:ascii="Shabnam" w:hAnsi="Shabnam" w:cs="Shabnam"/>
          <w:color w:val="00B0F0"/>
          <w:sz w:val="24"/>
          <w:szCs w:val="24"/>
          <w:lang w:bidi="fa-IR"/>
        </w:rPr>
      </w:pPr>
      <w:r w:rsidRPr="00EB2CDE">
        <w:rPr>
          <w:rFonts w:ascii="Shabnam" w:hAnsi="Shabnam" w:cs="Shabnam"/>
          <w:color w:val="00B0F0"/>
          <w:sz w:val="24"/>
          <w:szCs w:val="24"/>
          <w:lang w:bidi="fa-IR"/>
        </w:rPr>
        <w:t>Console.log(!! null)</w:t>
      </w:r>
      <w:r w:rsidR="008D6234" w:rsidRPr="00EB2CDE">
        <w:rPr>
          <w:rFonts w:ascii="Shabnam" w:hAnsi="Shabnam" w:cs="Shabnam"/>
          <w:color w:val="00B0F0"/>
          <w:sz w:val="24"/>
          <w:szCs w:val="24"/>
          <w:lang w:bidi="fa-IR"/>
        </w:rPr>
        <w:t xml:space="preserve">        </w:t>
      </w:r>
      <w:r w:rsidRPr="00EB2CDE">
        <w:rPr>
          <w:rFonts w:ascii="Shabnam" w:hAnsi="Shabnam" w:cs="Shabnam"/>
          <w:color w:val="00B0F0"/>
          <w:sz w:val="24"/>
          <w:szCs w:val="24"/>
          <w:lang w:bidi="fa-IR"/>
        </w:rPr>
        <w:t xml:space="preserve">     </w:t>
      </w:r>
      <w:r w:rsidR="008D6234" w:rsidRPr="00EB2CDE">
        <w:rPr>
          <w:rFonts w:ascii="Shabnam" w:hAnsi="Shabnam" w:cs="Shabnam"/>
          <w:color w:val="00B0F0"/>
          <w:sz w:val="24"/>
          <w:szCs w:val="24"/>
          <w:lang w:bidi="fa-IR"/>
        </w:rPr>
        <w:t>false</w:t>
      </w:r>
    </w:p>
    <w:p w14:paraId="00AEE3F1" w14:textId="69BE3CA7" w:rsidR="008D6234" w:rsidRPr="00EB2CDE" w:rsidRDefault="008D6234" w:rsidP="00EB2CDE">
      <w:pPr>
        <w:rPr>
          <w:rFonts w:ascii="Shabnam" w:hAnsi="Shabnam" w:cs="Shabnam"/>
          <w:color w:val="00B0F0"/>
          <w:sz w:val="24"/>
          <w:szCs w:val="24"/>
          <w:lang w:bidi="fa-IR"/>
        </w:rPr>
      </w:pPr>
      <w:r w:rsidRPr="00EB2CDE">
        <w:rPr>
          <w:rFonts w:ascii="Shabnam" w:hAnsi="Shabnam" w:cs="Shabnam"/>
          <w:color w:val="00B0F0"/>
          <w:sz w:val="24"/>
          <w:szCs w:val="24"/>
          <w:lang w:bidi="fa-IR"/>
        </w:rPr>
        <w:t>Console.log(!! undefined)   false</w:t>
      </w:r>
    </w:p>
    <w:p w14:paraId="4229C9F4" w14:textId="519CB8BA" w:rsidR="008D6234" w:rsidRPr="00EB2CDE" w:rsidRDefault="008D6234" w:rsidP="008D6234">
      <w:pPr>
        <w:bidi/>
        <w:rPr>
          <w:rFonts w:ascii="Shabnam" w:hAnsi="Shabnam" w:cs="Shabnam"/>
          <w:color w:val="00B0F0"/>
          <w:sz w:val="24"/>
          <w:szCs w:val="24"/>
          <w:lang w:bidi="fa-IR"/>
        </w:rPr>
      </w:pPr>
      <w:r w:rsidRPr="00EB2CDE">
        <w:rPr>
          <w:rFonts w:ascii="Shabnam" w:hAnsi="Shabnam" w:cs="Shabnam"/>
          <w:color w:val="00B0F0"/>
          <w:sz w:val="24"/>
          <w:szCs w:val="24"/>
          <w:lang w:bidi="fa-IR"/>
        </w:rPr>
        <w:t xml:space="preserve"> </w:t>
      </w:r>
    </w:p>
    <w:p w14:paraId="0467A6FE" w14:textId="252C4689" w:rsidR="008D6234" w:rsidRPr="00C219D2" w:rsidRDefault="008D6234" w:rsidP="008D6234">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یه روش دیگه که میتونیم بفهمیم یه عبارت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false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هست یا نه استفاده از تابع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Boolean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این صورت:</w:t>
      </w:r>
    </w:p>
    <w:p w14:paraId="2E9AC74B" w14:textId="02DC53B4" w:rsidR="008D6234" w:rsidRPr="00EB2CDE" w:rsidRDefault="008D6234" w:rsidP="00EB2CDE">
      <w:pPr>
        <w:rPr>
          <w:rFonts w:ascii="Shabnam" w:hAnsi="Shabnam" w:cs="Shabnam"/>
          <w:color w:val="00B0F0"/>
          <w:sz w:val="24"/>
          <w:szCs w:val="24"/>
          <w:rtl/>
          <w:lang w:bidi="fa-IR"/>
        </w:rPr>
      </w:pPr>
    </w:p>
    <w:p w14:paraId="5983D07E" w14:textId="79636383" w:rsidR="008D6234" w:rsidRPr="00EB2CDE" w:rsidRDefault="008D6234" w:rsidP="00EB2CDE">
      <w:pPr>
        <w:rPr>
          <w:rFonts w:ascii="Shabnam" w:hAnsi="Shabnam" w:cs="Shabnam"/>
          <w:color w:val="00B0F0"/>
          <w:sz w:val="24"/>
          <w:szCs w:val="24"/>
          <w:lang w:bidi="fa-IR"/>
        </w:rPr>
      </w:pPr>
      <w:r w:rsidRPr="00EB2CDE">
        <w:rPr>
          <w:rFonts w:ascii="Shabnam" w:hAnsi="Shabnam" w:cs="Shabnam"/>
          <w:color w:val="00B0F0"/>
          <w:sz w:val="24"/>
          <w:szCs w:val="24"/>
          <w:lang w:bidi="fa-IR"/>
        </w:rPr>
        <w:t>Console.log(Boolean(null))                     false</w:t>
      </w:r>
    </w:p>
    <w:p w14:paraId="6774492C" w14:textId="74ED8BAD" w:rsidR="008D6234" w:rsidRPr="00EB2CDE" w:rsidRDefault="008D6234" w:rsidP="00EB2CDE">
      <w:pPr>
        <w:rPr>
          <w:rFonts w:ascii="Shabnam" w:hAnsi="Shabnam" w:cs="Shabnam"/>
          <w:color w:val="00B0F0"/>
          <w:sz w:val="24"/>
          <w:szCs w:val="24"/>
          <w:lang w:bidi="fa-IR"/>
        </w:rPr>
      </w:pPr>
      <w:r w:rsidRPr="00EB2CDE">
        <w:rPr>
          <w:rFonts w:ascii="Shabnam" w:hAnsi="Shabnam" w:cs="Shabnam"/>
          <w:color w:val="00B0F0"/>
          <w:sz w:val="24"/>
          <w:szCs w:val="24"/>
          <w:lang w:bidi="fa-IR"/>
        </w:rPr>
        <w:t>Console.log(Boolean(undefined))           false</w:t>
      </w:r>
    </w:p>
    <w:p w14:paraId="58146C0C" w14:textId="22820079" w:rsidR="008D6234" w:rsidRPr="00EB2CDE" w:rsidRDefault="008D6234" w:rsidP="00EB2CDE">
      <w:pPr>
        <w:rPr>
          <w:rFonts w:ascii="Shabnam" w:hAnsi="Shabnam" w:cs="Shabnam"/>
          <w:color w:val="262626" w:themeColor="text1" w:themeTint="D9"/>
          <w:sz w:val="24"/>
          <w:szCs w:val="24"/>
          <w:lang w:bidi="fa-IR"/>
        </w:rPr>
      </w:pPr>
    </w:p>
    <w:p w14:paraId="7058DBF3" w14:textId="48B5D6E0" w:rsidR="008D6234" w:rsidRPr="00EB2CDE" w:rsidRDefault="008D6234" w:rsidP="008D6234">
      <w:pPr>
        <w:pStyle w:val="ListParagraph"/>
        <w:numPr>
          <w:ilvl w:val="0"/>
          <w:numId w:val="14"/>
        </w:numPr>
        <w:bidi/>
        <w:rPr>
          <w:rFonts w:ascii="Shabnam" w:hAnsi="Shabnam" w:cs="Shabnam"/>
          <w:color w:val="262626" w:themeColor="text1" w:themeTint="D9"/>
          <w:sz w:val="28"/>
          <w:szCs w:val="28"/>
          <w:lang w:bidi="fa-IR"/>
        </w:rPr>
      </w:pPr>
      <w:r w:rsidRPr="00EB2CDE">
        <w:rPr>
          <w:rFonts w:ascii="Shabnam" w:hAnsi="Shabnam" w:cs="Shabnam" w:hint="cs"/>
          <w:color w:val="262626" w:themeColor="text1" w:themeTint="D9"/>
          <w:sz w:val="28"/>
          <w:szCs w:val="28"/>
          <w:rtl/>
          <w:lang w:bidi="fa-IR"/>
        </w:rPr>
        <w:t xml:space="preserve">برسسی </w:t>
      </w:r>
      <w:r w:rsidRPr="00EB2CDE">
        <w:rPr>
          <w:rFonts w:ascii="Shabnam" w:hAnsi="Shabnam" w:cs="Shabnam"/>
          <w:color w:val="262626" w:themeColor="text1" w:themeTint="D9"/>
          <w:sz w:val="28"/>
          <w:szCs w:val="28"/>
          <w:lang w:bidi="fa-IR"/>
        </w:rPr>
        <w:t>Undefinde</w:t>
      </w:r>
      <w:r w:rsidRPr="00EB2CDE">
        <w:rPr>
          <w:rFonts w:ascii="Shabnam" w:hAnsi="Shabnam" w:cs="Shabnam" w:hint="cs"/>
          <w:color w:val="262626" w:themeColor="text1" w:themeTint="D9"/>
          <w:sz w:val="28"/>
          <w:szCs w:val="28"/>
          <w:rtl/>
          <w:lang w:bidi="fa-IR"/>
        </w:rPr>
        <w:t xml:space="preserve"> : </w:t>
      </w:r>
    </w:p>
    <w:p w14:paraId="03012552" w14:textId="632771FD" w:rsidR="008D6234" w:rsidRPr="00EB2CDE" w:rsidRDefault="008D6234" w:rsidP="008D6234">
      <w:pPr>
        <w:bidi/>
        <w:ind w:left="360"/>
        <w:rPr>
          <w:rFonts w:ascii="Shabnam" w:hAnsi="Shabnam" w:cs="Shabnam"/>
          <w:color w:val="262626" w:themeColor="text1" w:themeTint="D9"/>
          <w:sz w:val="24"/>
          <w:szCs w:val="24"/>
          <w:rtl/>
          <w:lang w:bidi="fa-IR"/>
        </w:rPr>
      </w:pPr>
      <w:r w:rsidRPr="00EB2CDE">
        <w:rPr>
          <w:rFonts w:ascii="Shabnam" w:hAnsi="Shabnam" w:cs="Shabnam" w:hint="cs"/>
          <w:color w:val="262626" w:themeColor="text1" w:themeTint="D9"/>
          <w:sz w:val="24"/>
          <w:szCs w:val="24"/>
          <w:rtl/>
          <w:lang w:bidi="fa-IR"/>
        </w:rPr>
        <w:t xml:space="preserve"> </w:t>
      </w:r>
    </w:p>
    <w:p w14:paraId="7B4CE6C6" w14:textId="53F2B12D" w:rsidR="008D6234" w:rsidRPr="00C219D2" w:rsidRDefault="008D6234" w:rsidP="008D6234">
      <w:pPr>
        <w:pStyle w:val="ListParagraph"/>
        <w:numPr>
          <w:ilvl w:val="0"/>
          <w:numId w:val="15"/>
        </w:num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اگر متغیری رو تعریف کنیم که بدون مقدار باشد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undefined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برمیگردونه.</w:t>
      </w:r>
    </w:p>
    <w:p w14:paraId="2083F2AD" w14:textId="01019CD6" w:rsidR="008D6234" w:rsidRPr="00EB2CDE" w:rsidRDefault="008D6234" w:rsidP="00EB2CDE">
      <w:pPr>
        <w:rPr>
          <w:rFonts w:ascii="Shabnam" w:hAnsi="Shabnam" w:cs="Shabnam"/>
          <w:color w:val="00B0F0"/>
          <w:sz w:val="24"/>
          <w:szCs w:val="24"/>
          <w:rtl/>
          <w:lang w:bidi="fa-IR"/>
        </w:rPr>
      </w:pPr>
    </w:p>
    <w:p w14:paraId="35EA63E2" w14:textId="6EEF02B5" w:rsidR="008D6234" w:rsidRPr="00EB2CDE" w:rsidRDefault="008D6234" w:rsidP="00EB2CDE">
      <w:pPr>
        <w:rPr>
          <w:rFonts w:ascii="Shabnam" w:hAnsi="Shabnam" w:cs="Shabnam"/>
          <w:color w:val="00B0F0"/>
          <w:sz w:val="24"/>
          <w:szCs w:val="24"/>
          <w:lang w:bidi="fa-IR"/>
        </w:rPr>
      </w:pPr>
      <w:r w:rsidRPr="00EB2CDE">
        <w:rPr>
          <w:rFonts w:ascii="Shabnam" w:hAnsi="Shabnam" w:cs="Shabnam"/>
          <w:color w:val="00B0F0"/>
          <w:sz w:val="24"/>
          <w:szCs w:val="24"/>
          <w:lang w:bidi="fa-IR"/>
        </w:rPr>
        <w:t>Let X;</w:t>
      </w:r>
    </w:p>
    <w:p w14:paraId="6247C19A" w14:textId="5731A6A5" w:rsidR="008D6234" w:rsidRPr="00EB2CDE" w:rsidRDefault="008D6234" w:rsidP="00EB2CDE">
      <w:pPr>
        <w:rPr>
          <w:rFonts w:ascii="Shabnam" w:hAnsi="Shabnam" w:cs="Shabnam"/>
          <w:color w:val="00B0F0"/>
          <w:sz w:val="24"/>
          <w:szCs w:val="24"/>
          <w:lang w:bidi="fa-IR"/>
        </w:rPr>
      </w:pPr>
      <w:r w:rsidRPr="00EB2CDE">
        <w:rPr>
          <w:rFonts w:ascii="Shabnam" w:hAnsi="Shabnam" w:cs="Shabnam"/>
          <w:color w:val="00B0F0"/>
          <w:sz w:val="24"/>
          <w:szCs w:val="24"/>
          <w:lang w:bidi="fa-IR"/>
        </w:rPr>
        <w:t>Console.log(x)        undefined</w:t>
      </w:r>
    </w:p>
    <w:p w14:paraId="26D2ECB9" w14:textId="77777777" w:rsidR="008D6234" w:rsidRPr="00EB2CDE" w:rsidRDefault="008D6234" w:rsidP="00EB2CDE">
      <w:pPr>
        <w:rPr>
          <w:rFonts w:ascii="Shabnam" w:hAnsi="Shabnam" w:cs="Shabnam"/>
          <w:color w:val="262626" w:themeColor="text1" w:themeTint="D9"/>
          <w:sz w:val="24"/>
          <w:szCs w:val="24"/>
          <w:lang w:bidi="fa-IR"/>
        </w:rPr>
      </w:pPr>
    </w:p>
    <w:p w14:paraId="2BA5E8B0" w14:textId="1666116B" w:rsidR="008D6234" w:rsidRPr="00C219D2" w:rsidRDefault="008D6234" w:rsidP="008D6234">
      <w:pPr>
        <w:pStyle w:val="ListParagraph"/>
        <w:numPr>
          <w:ilvl w:val="0"/>
          <w:numId w:val="15"/>
        </w:num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اگر تابعی تعریف کنیم که بدون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باشد اونم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undefined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برمیگردونه: </w:t>
      </w:r>
    </w:p>
    <w:p w14:paraId="64B6F46F" w14:textId="59CC39DD" w:rsidR="008D6234" w:rsidRPr="00EB2CDE" w:rsidRDefault="008D6234" w:rsidP="00EB2CDE">
      <w:pPr>
        <w:rPr>
          <w:rFonts w:ascii="Shabnam" w:hAnsi="Shabnam" w:cs="Shabnam"/>
          <w:color w:val="00B0F0"/>
          <w:sz w:val="24"/>
          <w:szCs w:val="24"/>
          <w:rtl/>
          <w:lang w:bidi="fa-IR"/>
        </w:rPr>
      </w:pPr>
    </w:p>
    <w:p w14:paraId="341865C9" w14:textId="036642D1" w:rsidR="008D6234" w:rsidRPr="00EB2CDE" w:rsidRDefault="008D6234" w:rsidP="00EB2CDE">
      <w:pPr>
        <w:rPr>
          <w:rFonts w:ascii="Shabnam" w:hAnsi="Shabnam" w:cs="Shabnam"/>
          <w:color w:val="00B0F0"/>
          <w:sz w:val="24"/>
          <w:szCs w:val="24"/>
          <w:lang w:bidi="fa-IR"/>
        </w:rPr>
      </w:pPr>
      <w:r w:rsidRPr="00EB2CDE">
        <w:rPr>
          <w:rFonts w:ascii="Shabnam" w:hAnsi="Shabnam" w:cs="Shabnam"/>
          <w:color w:val="00B0F0"/>
          <w:sz w:val="24"/>
          <w:szCs w:val="24"/>
          <w:lang w:bidi="fa-IR"/>
        </w:rPr>
        <w:t>Function noReturn() {}</w:t>
      </w:r>
    </w:p>
    <w:p w14:paraId="051E07A6" w14:textId="0F1037CD" w:rsidR="008D6234" w:rsidRPr="00EB2CDE" w:rsidRDefault="008D6234" w:rsidP="00EB2CDE">
      <w:pPr>
        <w:rPr>
          <w:rFonts w:ascii="Shabnam" w:hAnsi="Shabnam" w:cs="Shabnam"/>
          <w:color w:val="00B0F0"/>
          <w:sz w:val="24"/>
          <w:szCs w:val="24"/>
          <w:lang w:bidi="fa-IR"/>
        </w:rPr>
      </w:pPr>
      <w:r w:rsidRPr="00EB2CDE">
        <w:rPr>
          <w:rFonts w:ascii="Shabnam" w:hAnsi="Shabnam" w:cs="Shabnam"/>
          <w:color w:val="00B0F0"/>
          <w:sz w:val="24"/>
          <w:szCs w:val="24"/>
          <w:lang w:bidi="fa-IR"/>
        </w:rPr>
        <w:lastRenderedPageBreak/>
        <w:t>Console.log(noReturn())</w:t>
      </w:r>
    </w:p>
    <w:p w14:paraId="7C39697E" w14:textId="4191058D" w:rsidR="008D6234" w:rsidRPr="00EB2CDE" w:rsidRDefault="008D6234" w:rsidP="00EB2CDE">
      <w:pPr>
        <w:rPr>
          <w:rFonts w:ascii="Shabnam" w:hAnsi="Shabnam" w:cs="Shabnam"/>
          <w:color w:val="00B0F0"/>
          <w:sz w:val="24"/>
          <w:szCs w:val="24"/>
          <w:lang w:bidi="fa-IR"/>
        </w:rPr>
      </w:pPr>
    </w:p>
    <w:p w14:paraId="738ED8F2" w14:textId="77777777" w:rsidR="008D6234" w:rsidRPr="00EB2CDE" w:rsidRDefault="008D6234" w:rsidP="008D6234">
      <w:pPr>
        <w:bidi/>
        <w:rPr>
          <w:rFonts w:ascii="Shabnam" w:hAnsi="Shabnam" w:cs="Shabnam"/>
          <w:color w:val="262626" w:themeColor="text1" w:themeTint="D9"/>
          <w:sz w:val="24"/>
          <w:szCs w:val="24"/>
          <w:lang w:bidi="fa-IR"/>
        </w:rPr>
      </w:pPr>
    </w:p>
    <w:p w14:paraId="0EBB58EC" w14:textId="3803428B" w:rsidR="008D6234" w:rsidRPr="00C219D2" w:rsidRDefault="008D6234" w:rsidP="008D6234">
      <w:pPr>
        <w:pStyle w:val="ListParagraph"/>
        <w:numPr>
          <w:ilvl w:val="0"/>
          <w:numId w:val="15"/>
        </w:numPr>
        <w:bidi/>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مورد سوم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Property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رو از یه آبجکت صدا میکنیم که میدونیم این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Property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وجود نداره:</w:t>
      </w:r>
    </w:p>
    <w:p w14:paraId="701C9E71" w14:textId="77777777" w:rsidR="008D6234" w:rsidRPr="00C219D2" w:rsidRDefault="008D6234" w:rsidP="00EB2CDE">
      <w:pPr>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DD3773" w14:textId="29A4F2CC" w:rsidR="008D6234" w:rsidRPr="00EB2CDE" w:rsidRDefault="008D6234" w:rsidP="00EB2CDE">
      <w:pPr>
        <w:rPr>
          <w:rFonts w:ascii="Shabnam" w:hAnsi="Shabnam" w:cs="Shabnam"/>
          <w:color w:val="00B0F0"/>
          <w:sz w:val="24"/>
          <w:szCs w:val="24"/>
          <w:lang w:bidi="fa-IR"/>
        </w:rPr>
      </w:pPr>
      <w:r w:rsidRPr="00EB2CDE">
        <w:rPr>
          <w:rFonts w:ascii="Shabnam" w:hAnsi="Shabnam" w:cs="Shabnam"/>
          <w:color w:val="00B0F0"/>
          <w:sz w:val="24"/>
          <w:szCs w:val="24"/>
          <w:lang w:bidi="fa-IR"/>
        </w:rPr>
        <w:t>Const Person = {}</w:t>
      </w:r>
    </w:p>
    <w:p w14:paraId="3FDBFCC7" w14:textId="04D03473" w:rsidR="008D6234" w:rsidRPr="00EB2CDE" w:rsidRDefault="008D6234" w:rsidP="00EB2CDE">
      <w:pPr>
        <w:rPr>
          <w:rFonts w:ascii="Shabnam" w:hAnsi="Shabnam" w:cs="Shabnam"/>
          <w:color w:val="00B0F0"/>
          <w:sz w:val="24"/>
          <w:szCs w:val="24"/>
          <w:lang w:bidi="fa-IR"/>
        </w:rPr>
      </w:pPr>
      <w:r w:rsidRPr="00EB2CDE">
        <w:rPr>
          <w:rFonts w:ascii="Shabnam" w:hAnsi="Shabnam" w:cs="Shabnam"/>
          <w:color w:val="00B0F0"/>
          <w:sz w:val="24"/>
          <w:szCs w:val="24"/>
          <w:lang w:bidi="fa-IR"/>
        </w:rPr>
        <w:t>Console.log(Person.name)             undefined</w:t>
      </w:r>
    </w:p>
    <w:p w14:paraId="4278DEF1" w14:textId="320DA21D" w:rsidR="008D6234" w:rsidRPr="00EB2CDE" w:rsidRDefault="008D6234" w:rsidP="008D6234">
      <w:pPr>
        <w:bidi/>
        <w:rPr>
          <w:rFonts w:ascii="Shabnam" w:hAnsi="Shabnam" w:cs="Shabnam"/>
          <w:color w:val="262626" w:themeColor="text1" w:themeTint="D9"/>
          <w:sz w:val="24"/>
          <w:szCs w:val="24"/>
          <w:lang w:bidi="fa-IR"/>
        </w:rPr>
      </w:pPr>
    </w:p>
    <w:p w14:paraId="5010EEDA" w14:textId="32D51639" w:rsidR="008D6234" w:rsidRPr="00EB2CDE" w:rsidRDefault="008D6234" w:rsidP="00FF6A86">
      <w:pPr>
        <w:pStyle w:val="ListParagraph"/>
        <w:numPr>
          <w:ilvl w:val="0"/>
          <w:numId w:val="16"/>
        </w:numPr>
        <w:bidi/>
        <w:rPr>
          <w:rFonts w:ascii="Shabnam" w:hAnsi="Shabnam" w:cs="Shabnam"/>
          <w:color w:val="262626" w:themeColor="text1" w:themeTint="D9"/>
          <w:sz w:val="28"/>
          <w:szCs w:val="28"/>
          <w:lang w:bidi="fa-IR"/>
        </w:rPr>
      </w:pPr>
      <w:r w:rsidRPr="00EB2CDE">
        <w:rPr>
          <w:rFonts w:ascii="Shabnam" w:hAnsi="Shabnam" w:cs="Shabnam" w:hint="cs"/>
          <w:color w:val="262626" w:themeColor="text1" w:themeTint="D9"/>
          <w:sz w:val="28"/>
          <w:szCs w:val="28"/>
          <w:rtl/>
          <w:lang w:bidi="fa-IR"/>
        </w:rPr>
        <w:t xml:space="preserve">بررسی </w:t>
      </w:r>
      <w:r w:rsidRPr="00EB2CDE">
        <w:rPr>
          <w:rFonts w:ascii="Shabnam" w:hAnsi="Shabnam" w:cs="Shabnam"/>
          <w:color w:val="262626" w:themeColor="text1" w:themeTint="D9"/>
          <w:sz w:val="28"/>
          <w:szCs w:val="28"/>
          <w:lang w:bidi="fa-IR"/>
        </w:rPr>
        <w:t>Null</w:t>
      </w:r>
    </w:p>
    <w:p w14:paraId="33C25B81" w14:textId="423D32B0" w:rsidR="008D6234" w:rsidRPr="00EB2CDE" w:rsidRDefault="008D6234" w:rsidP="008D6234">
      <w:pPr>
        <w:bidi/>
        <w:rPr>
          <w:rFonts w:ascii="Shabnam" w:hAnsi="Shabnam" w:cs="Shabnam"/>
          <w:color w:val="262626" w:themeColor="text1" w:themeTint="D9"/>
          <w:sz w:val="24"/>
          <w:szCs w:val="24"/>
          <w:lang w:bidi="fa-IR"/>
        </w:rPr>
      </w:pPr>
    </w:p>
    <w:p w14:paraId="40CE6713" w14:textId="7C7726B7" w:rsidR="008D6234" w:rsidRPr="00C219D2" w:rsidRDefault="008D6234" w:rsidP="008D6234">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در برنامه اگر بخواهیم متغیری رو با مقدار پوچ یا هیچ تعریف کنیم از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null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استفاده میکنیم.</w:t>
      </w:r>
    </w:p>
    <w:p w14:paraId="02154494" w14:textId="04F48C41" w:rsidR="008D6234" w:rsidRPr="00EB2CDE" w:rsidRDefault="008D6234" w:rsidP="00EB2CDE">
      <w:pPr>
        <w:rPr>
          <w:rFonts w:ascii="Shabnam" w:hAnsi="Shabnam" w:cs="Shabnam"/>
          <w:color w:val="262626" w:themeColor="text1" w:themeTint="D9"/>
          <w:sz w:val="24"/>
          <w:szCs w:val="24"/>
          <w:rtl/>
          <w:lang w:bidi="fa-IR"/>
        </w:rPr>
      </w:pPr>
    </w:p>
    <w:p w14:paraId="34B54CB8" w14:textId="4B7BC22A" w:rsidR="008D6234" w:rsidRPr="00EB2CDE" w:rsidRDefault="008D6234" w:rsidP="00EB2CDE">
      <w:pPr>
        <w:rPr>
          <w:rFonts w:ascii="Shabnam" w:hAnsi="Shabnam" w:cs="Shabnam"/>
          <w:color w:val="00B0F0"/>
          <w:sz w:val="24"/>
          <w:szCs w:val="24"/>
          <w:lang w:bidi="fa-IR"/>
        </w:rPr>
      </w:pPr>
      <w:r w:rsidRPr="00EB2CDE">
        <w:rPr>
          <w:rFonts w:ascii="Shabnam" w:hAnsi="Shabnam" w:cs="Shabnam"/>
          <w:color w:val="00B0F0"/>
          <w:sz w:val="24"/>
          <w:szCs w:val="24"/>
          <w:lang w:bidi="fa-IR"/>
        </w:rPr>
        <w:t>Const x = null;</w:t>
      </w:r>
    </w:p>
    <w:p w14:paraId="65D4ADEE" w14:textId="2B217A26" w:rsidR="008D6234" w:rsidRPr="00EB2CDE" w:rsidRDefault="008D6234" w:rsidP="008D6234">
      <w:pPr>
        <w:bidi/>
        <w:rPr>
          <w:rFonts w:ascii="Shabnam" w:hAnsi="Shabnam" w:cs="Shabnam"/>
          <w:color w:val="262626" w:themeColor="text1" w:themeTint="D9"/>
          <w:sz w:val="24"/>
          <w:szCs w:val="24"/>
          <w:rtl/>
          <w:lang w:bidi="fa-IR"/>
        </w:rPr>
      </w:pPr>
    </w:p>
    <w:p w14:paraId="3E57D2DB" w14:textId="0F67837E" w:rsidR="008D6234" w:rsidRPr="00C219D2" w:rsidRDefault="008D6234" w:rsidP="008D6234">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برای این که نوع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null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رو بفهمیم از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typeof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استفاده میکنیم</w:t>
      </w:r>
      <w:r w:rsidR="00FF6A86"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2C3FCF" w14:textId="6998A32A" w:rsidR="00FF6A86" w:rsidRPr="00EB2CDE" w:rsidRDefault="00FF6A86" w:rsidP="00EB2CDE">
      <w:pPr>
        <w:rPr>
          <w:rFonts w:ascii="Shabnam" w:hAnsi="Shabnam" w:cs="Shabnam"/>
          <w:color w:val="262626" w:themeColor="text1" w:themeTint="D9"/>
          <w:sz w:val="24"/>
          <w:szCs w:val="24"/>
          <w:rtl/>
          <w:lang w:bidi="fa-IR"/>
        </w:rPr>
      </w:pPr>
    </w:p>
    <w:p w14:paraId="1FB88097" w14:textId="7D456691" w:rsidR="00FF6A86" w:rsidRPr="00EB2CDE" w:rsidRDefault="00FF6A86" w:rsidP="00EB2CDE">
      <w:pPr>
        <w:rPr>
          <w:rFonts w:ascii="Shabnam" w:hAnsi="Shabnam" w:cs="Shabnam"/>
          <w:color w:val="00B0F0"/>
          <w:sz w:val="24"/>
          <w:szCs w:val="24"/>
          <w:lang w:bidi="fa-IR"/>
        </w:rPr>
      </w:pPr>
      <w:r w:rsidRPr="00EB2CDE">
        <w:rPr>
          <w:rFonts w:ascii="Shabnam" w:hAnsi="Shabnam" w:cs="Shabnam"/>
          <w:color w:val="00B0F0"/>
          <w:sz w:val="24"/>
          <w:szCs w:val="24"/>
          <w:lang w:bidi="fa-IR"/>
        </w:rPr>
        <w:t>Console.log(typeof null)         object</w:t>
      </w:r>
    </w:p>
    <w:p w14:paraId="6A7CD610" w14:textId="522D1AB9" w:rsidR="00FF6A86" w:rsidRPr="00EB2CDE" w:rsidRDefault="00FF6A86" w:rsidP="00FF6A86">
      <w:pPr>
        <w:bidi/>
        <w:rPr>
          <w:rFonts w:ascii="Shabnam" w:hAnsi="Shabnam" w:cs="Shabnam"/>
          <w:color w:val="00B0F0"/>
          <w:sz w:val="24"/>
          <w:szCs w:val="24"/>
          <w:lang w:bidi="fa-IR"/>
        </w:rPr>
      </w:pPr>
    </w:p>
    <w:p w14:paraId="27670F2A" w14:textId="5F3D9F96" w:rsidR="00FF6A86" w:rsidRPr="00C219D2" w:rsidRDefault="00FF6A86" w:rsidP="00FF6A86">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مقایسه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null , undefined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 == و === </w:t>
      </w:r>
    </w:p>
    <w:p w14:paraId="5A202EEF" w14:textId="1FB560D1" w:rsidR="00FF6A86" w:rsidRPr="00EB2CDE" w:rsidRDefault="00FF6A86" w:rsidP="00EB2CDE">
      <w:pPr>
        <w:rPr>
          <w:rFonts w:ascii="Shabnam" w:hAnsi="Shabnam" w:cs="Shabnam"/>
          <w:color w:val="262626" w:themeColor="text1" w:themeTint="D9"/>
          <w:sz w:val="24"/>
          <w:szCs w:val="24"/>
          <w:rtl/>
          <w:lang w:bidi="fa-IR"/>
        </w:rPr>
      </w:pPr>
    </w:p>
    <w:p w14:paraId="0C4FEB2D" w14:textId="77FB53F0" w:rsidR="00FF6A86" w:rsidRPr="00EB2CDE" w:rsidRDefault="00FF6A86" w:rsidP="00EB2CDE">
      <w:pPr>
        <w:rPr>
          <w:rFonts w:ascii="Shabnam" w:hAnsi="Shabnam" w:cs="Shabnam"/>
          <w:color w:val="00B0F0"/>
          <w:sz w:val="24"/>
          <w:szCs w:val="24"/>
          <w:lang w:bidi="fa-IR"/>
        </w:rPr>
      </w:pPr>
      <w:r w:rsidRPr="00EB2CDE">
        <w:rPr>
          <w:rFonts w:ascii="Shabnam" w:hAnsi="Shabnam" w:cs="Shabnam"/>
          <w:color w:val="00B0F0"/>
          <w:sz w:val="24"/>
          <w:szCs w:val="24"/>
          <w:lang w:bidi="fa-IR"/>
        </w:rPr>
        <w:t>Console.log(null == undefined)                   true</w:t>
      </w:r>
    </w:p>
    <w:p w14:paraId="33DAAEE6" w14:textId="6141C409" w:rsidR="00FF6A86" w:rsidRPr="00EB2CDE" w:rsidRDefault="00FF6A86" w:rsidP="00EB2CDE">
      <w:pPr>
        <w:rPr>
          <w:rFonts w:ascii="Shabnam" w:hAnsi="Shabnam" w:cs="Shabnam"/>
          <w:color w:val="00B0F0"/>
          <w:sz w:val="24"/>
          <w:szCs w:val="24"/>
          <w:lang w:bidi="fa-IR"/>
        </w:rPr>
      </w:pPr>
      <w:r w:rsidRPr="00EB2CDE">
        <w:rPr>
          <w:rFonts w:ascii="Shabnam" w:hAnsi="Shabnam" w:cs="Shabnam"/>
          <w:color w:val="00B0F0"/>
          <w:sz w:val="24"/>
          <w:szCs w:val="24"/>
          <w:lang w:bidi="fa-IR"/>
        </w:rPr>
        <w:t>Console.log(null === undefined)                 false</w:t>
      </w:r>
    </w:p>
    <w:p w14:paraId="688721F1" w14:textId="232E010E" w:rsidR="00FF6A86" w:rsidRPr="00EB2CDE" w:rsidRDefault="00FF6A86" w:rsidP="00EB2CDE">
      <w:pPr>
        <w:rPr>
          <w:rFonts w:ascii="Shabnam" w:hAnsi="Shabnam" w:cs="Shabnam"/>
          <w:color w:val="00B0F0"/>
          <w:sz w:val="24"/>
          <w:szCs w:val="24"/>
          <w:lang w:bidi="fa-IR"/>
        </w:rPr>
      </w:pPr>
    </w:p>
    <w:p w14:paraId="36EB3C25" w14:textId="484BFD5D" w:rsidR="00FF6A86" w:rsidRPr="00C219D2" w:rsidRDefault="00FF6A86" w:rsidP="00DC0B41">
      <w:pPr>
        <w:pStyle w:val="ListParagraph"/>
        <w:numPr>
          <w:ilvl w:val="0"/>
          <w:numId w:val="16"/>
        </w:numPr>
        <w:bidi/>
        <w:rPr>
          <w:rFonts w:ascii="Shabnam" w:hAnsi="Shabnam" w:cs="Shabnam"/>
          <w:color w:val="3A3A3A" w:themeColor="background2" w:themeShade="40"/>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9D2">
        <w:rPr>
          <w:rFonts w:ascii="Shabnam" w:hAnsi="Shabnam" w:cs="Shabnam" w:hint="cs"/>
          <w:color w:val="3A3A3A" w:themeColor="background2" w:themeShade="40"/>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عملگر &amp;&amp; </w:t>
      </w:r>
      <w:r w:rsidRPr="00C219D2">
        <w:rPr>
          <w:rFonts w:ascii="Shabnam" w:hAnsi="Shabnam" w:cs="Shabnam"/>
          <w:color w:val="3A3A3A" w:themeColor="background2" w:themeShade="40"/>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C219D2">
        <w:rPr>
          <w:rFonts w:ascii="Shabnam" w:hAnsi="Shabnam" w:cs="Shabnam" w:hint="cs"/>
          <w:color w:val="3A3A3A" w:themeColor="background2" w:themeShade="40"/>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چیکار میکنه ؟</w:t>
      </w:r>
    </w:p>
    <w:p w14:paraId="2643B759" w14:textId="0EDD8DA7" w:rsidR="00FF6A86" w:rsidRPr="00C219D2" w:rsidRDefault="00FF6A86" w:rsidP="00FF6A86">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8FFB9C" w14:textId="1365BDDE" w:rsidR="00FF6A86" w:rsidRPr="00C219D2" w:rsidRDefault="00FF6A86" w:rsidP="00FF6A86">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عملگر منطقی &amp;&amp; میاد بررسی میکنه اگر در یک خروجی بین دو یا جند عبارت قرار بگیره آیا همه یاین عبارت ها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Truesy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هستند یا خیر !</w:t>
      </w:r>
    </w:p>
    <w:p w14:paraId="41319848" w14:textId="296EE472" w:rsidR="00FF6A86" w:rsidRPr="00C219D2" w:rsidRDefault="00FF6A86" w:rsidP="00FF6A86">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اگر همه ی عبارات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Truesy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باشند خروجی که به ما برمیگردونه برابر با آخرین عبارت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Truesy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مونه</w:t>
      </w:r>
    </w:p>
    <w:p w14:paraId="1E3EB1B9" w14:textId="4180C530" w:rsidR="00FF6A86" w:rsidRPr="00C219D2" w:rsidRDefault="00FF6A86" w:rsidP="00FF6A86">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اما اگر بین این عبارت ها مقداری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falsy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باشد خروجی برار اولین عبارت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falsy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 عبارت های بعد از اون عبارت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falsy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نادیده گرفته میشن.</w:t>
      </w:r>
    </w:p>
    <w:p w14:paraId="0419886D" w14:textId="629363BC" w:rsidR="00FF6A86" w:rsidRPr="00EB2CDE" w:rsidRDefault="00FF6A86" w:rsidP="00FF6A86">
      <w:pPr>
        <w:bidi/>
        <w:rPr>
          <w:rFonts w:ascii="Shabnam" w:hAnsi="Shabnam" w:cs="Shabnam"/>
          <w:color w:val="262626" w:themeColor="text1" w:themeTint="D9"/>
          <w:sz w:val="24"/>
          <w:szCs w:val="24"/>
          <w:rtl/>
          <w:lang w:bidi="fa-IR"/>
        </w:rPr>
      </w:pPr>
    </w:p>
    <w:p w14:paraId="4B660E98" w14:textId="254ABB41" w:rsidR="00FF6A86" w:rsidRPr="00EB2CDE" w:rsidRDefault="00FF6A86" w:rsidP="00EB2CDE">
      <w:pPr>
        <w:rPr>
          <w:rFonts w:ascii="Shabnam" w:hAnsi="Shabnam" w:cs="Shabnam"/>
          <w:color w:val="00B0F0"/>
          <w:sz w:val="24"/>
          <w:szCs w:val="24"/>
          <w:rtl/>
          <w:lang w:bidi="fa-IR"/>
        </w:rPr>
      </w:pPr>
    </w:p>
    <w:p w14:paraId="3EFE84E1" w14:textId="5ACAA099" w:rsidR="00FF6A86" w:rsidRPr="00EB2CDE" w:rsidRDefault="00FF6A86" w:rsidP="00EB2CDE">
      <w:pPr>
        <w:rPr>
          <w:rFonts w:ascii="Shabnam" w:hAnsi="Shabnam" w:cs="Shabnam"/>
          <w:color w:val="00B0F0"/>
          <w:sz w:val="24"/>
          <w:szCs w:val="24"/>
          <w:lang w:bidi="fa-IR"/>
        </w:rPr>
      </w:pPr>
      <w:r w:rsidRPr="00EB2CDE">
        <w:rPr>
          <w:rFonts w:ascii="Shabnam" w:hAnsi="Shabnam" w:cs="Shabnam"/>
          <w:color w:val="00B0F0"/>
          <w:sz w:val="24"/>
          <w:szCs w:val="24"/>
          <w:lang w:bidi="fa-IR"/>
        </w:rPr>
        <w:t>Example</w:t>
      </w:r>
    </w:p>
    <w:p w14:paraId="47855146" w14:textId="2A7FE39A" w:rsidR="00FF6A86" w:rsidRPr="00EB2CDE" w:rsidRDefault="00FF6A86" w:rsidP="00EB2CDE">
      <w:pPr>
        <w:rPr>
          <w:rFonts w:ascii="Shabnam" w:hAnsi="Shabnam" w:cs="Shabnam"/>
          <w:color w:val="00B0F0"/>
          <w:sz w:val="24"/>
          <w:szCs w:val="24"/>
          <w:lang w:bidi="fa-IR"/>
        </w:rPr>
      </w:pPr>
    </w:p>
    <w:p w14:paraId="074B5281" w14:textId="19C27B64" w:rsidR="00FF6A86" w:rsidRPr="00EB2CDE" w:rsidRDefault="00FF6A86" w:rsidP="00EB2CDE">
      <w:pPr>
        <w:rPr>
          <w:rFonts w:ascii="Shabnam" w:hAnsi="Shabnam" w:cs="Shabnam"/>
          <w:color w:val="00B0F0"/>
          <w:sz w:val="24"/>
          <w:szCs w:val="24"/>
          <w:lang w:bidi="fa-IR"/>
        </w:rPr>
      </w:pPr>
      <w:r w:rsidRPr="00EB2CDE">
        <w:rPr>
          <w:rFonts w:ascii="Shabnam" w:hAnsi="Shabnam" w:cs="Shabnam"/>
          <w:color w:val="00B0F0"/>
          <w:sz w:val="24"/>
          <w:szCs w:val="24"/>
          <w:lang w:bidi="fa-IR"/>
        </w:rPr>
        <w:t>Const expr1  = true &amp;&amp; “Hello” &amp;&amp; 10;                         10</w:t>
      </w:r>
    </w:p>
    <w:p w14:paraId="55045C7B" w14:textId="4FFC1F98" w:rsidR="00FF6A86" w:rsidRPr="00EB2CDE" w:rsidRDefault="00FF6A86" w:rsidP="00EB2CDE">
      <w:pPr>
        <w:rPr>
          <w:rFonts w:ascii="Shabnam" w:hAnsi="Shabnam" w:cs="Shabnam"/>
          <w:color w:val="00B0F0"/>
          <w:sz w:val="24"/>
          <w:szCs w:val="24"/>
          <w:lang w:bidi="fa-IR"/>
        </w:rPr>
      </w:pPr>
      <w:r w:rsidRPr="00EB2CDE">
        <w:rPr>
          <w:rFonts w:ascii="Shabnam" w:hAnsi="Shabnam" w:cs="Shabnam"/>
          <w:color w:val="00B0F0"/>
          <w:sz w:val="24"/>
          <w:szCs w:val="24"/>
          <w:lang w:bidi="fa-IR"/>
        </w:rPr>
        <w:t>Const expr2 = “Jump” &amp;&amp; null &amp;&amp; false;                     null</w:t>
      </w:r>
    </w:p>
    <w:p w14:paraId="1654E230" w14:textId="5176085A" w:rsidR="00FF6A86" w:rsidRPr="00C219D2" w:rsidRDefault="00FF6A86" w:rsidP="00EB2CDE">
      <w:pPr>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6686F6" w14:textId="330ED639" w:rsidR="00DC0B41" w:rsidRPr="00C219D2" w:rsidRDefault="00FF6A86" w:rsidP="00DC0B41">
      <w:pPr>
        <w:pStyle w:val="ListParagraph"/>
        <w:numPr>
          <w:ilvl w:val="0"/>
          <w:numId w:val="16"/>
        </w:numPr>
        <w:bidi/>
        <w:rPr>
          <w:rFonts w:ascii="Shabnam" w:hAnsi="Shabnam" w:cs="Shabnam"/>
          <w:color w:val="3A3A3A" w:themeColor="background2" w:themeShade="40"/>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9D2">
        <w:rPr>
          <w:rFonts w:ascii="Shabnam" w:hAnsi="Shabnam" w:cs="Shabnam" w:hint="cs"/>
          <w:color w:val="3A3A3A" w:themeColor="background2" w:themeShade="40"/>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عملگر </w:t>
      </w:r>
      <w:r w:rsidRPr="00C219D2">
        <w:rPr>
          <w:rFonts w:ascii="Shabnam" w:hAnsi="Shabnam" w:cs="Shabnam"/>
          <w:color w:val="3A3A3A" w:themeColor="background2" w:themeShade="40"/>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t>
      </w:r>
      <w:r w:rsidRPr="00C219D2">
        <w:rPr>
          <w:rFonts w:ascii="Shabnam" w:hAnsi="Shabnam" w:cs="Shabnam" w:hint="cs"/>
          <w:color w:val="3A3A3A" w:themeColor="background2" w:themeShade="40"/>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چیکار میکنه؟ </w:t>
      </w:r>
    </w:p>
    <w:p w14:paraId="5B3D1103" w14:textId="42A183C6" w:rsidR="00DC0B41" w:rsidRPr="00C219D2" w:rsidRDefault="00DC0B41" w:rsidP="00DC0B41">
      <w:pPr>
        <w:bidi/>
        <w:rPr>
          <w:rFonts w:ascii="Shabnam" w:hAnsi="Shabnam" w:cs="Shabnam"/>
          <w:color w:val="3A3A3A" w:themeColor="background2" w:themeShade="40"/>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4926E2" w14:textId="77777777" w:rsidR="00DC0B41" w:rsidRPr="00C219D2" w:rsidRDefault="00DC0B41" w:rsidP="00DC0B41">
      <w:pPr>
        <w:bidi/>
        <w:rPr>
          <w:rFonts w:ascii="Shabnam" w:hAnsi="Shabnam" w:cs="Shabnam"/>
          <w:color w:val="3A3A3A" w:themeColor="background2" w:themeShade="40"/>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B86D4E" w14:textId="3FE2DB5F" w:rsidR="00DC0B41" w:rsidRPr="00C219D2" w:rsidRDefault="00DC0B41" w:rsidP="00DC0B41">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عملگر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اگر بین 2 یا چند عبارت قرار بگیره دنبال اولین عبارت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Truesy</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میگرده و اگر عملگر منطقی || نتونه هیچ عبارت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Truesy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پیدا کنه خروجی رو برار با آخربن عبارت </w:t>
      </w:r>
      <w:r w:rsidRPr="00C219D2">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falsy </w:t>
      </w:r>
      <w:r w:rsidRPr="00C219D2">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قرار میده</w:t>
      </w:r>
    </w:p>
    <w:p w14:paraId="7D06A280" w14:textId="02950449" w:rsidR="00DC0B41" w:rsidRPr="00EB2CDE" w:rsidRDefault="00DC0B41" w:rsidP="00DC0B41">
      <w:pPr>
        <w:bidi/>
        <w:rPr>
          <w:rFonts w:ascii="Shabnam" w:hAnsi="Shabnam" w:cs="Shabnam"/>
          <w:color w:val="262626" w:themeColor="text1" w:themeTint="D9"/>
          <w:sz w:val="24"/>
          <w:szCs w:val="24"/>
          <w:rtl/>
          <w:lang w:bidi="fa-IR"/>
        </w:rPr>
      </w:pPr>
    </w:p>
    <w:p w14:paraId="29D21AB2" w14:textId="6663ED5A" w:rsidR="00DC0B41" w:rsidRPr="00EB2CDE" w:rsidRDefault="00DC0B41" w:rsidP="00EB2CDE">
      <w:pPr>
        <w:rPr>
          <w:rFonts w:ascii="Shabnam" w:hAnsi="Shabnam" w:cs="Shabnam"/>
          <w:color w:val="00B0F0"/>
          <w:sz w:val="24"/>
          <w:szCs w:val="24"/>
          <w:lang w:bidi="fa-IR"/>
        </w:rPr>
      </w:pPr>
      <w:r w:rsidRPr="00EB2CDE">
        <w:rPr>
          <w:rFonts w:ascii="Shabnam" w:hAnsi="Shabnam" w:cs="Shabnam"/>
          <w:color w:val="00B0F0"/>
          <w:sz w:val="24"/>
          <w:szCs w:val="24"/>
          <w:lang w:bidi="fa-IR"/>
        </w:rPr>
        <w:t>Csonst expr1 = null || undefined || “hello”                  hello</w:t>
      </w:r>
    </w:p>
    <w:p w14:paraId="0CE12B15" w14:textId="7CB529EB" w:rsidR="00DC0B41" w:rsidRPr="00EB2CDE" w:rsidRDefault="00DC0B41" w:rsidP="00EB2CDE">
      <w:pPr>
        <w:rPr>
          <w:rFonts w:ascii="Shabnam" w:hAnsi="Shabnam" w:cs="Shabnam"/>
          <w:color w:val="00B0F0"/>
          <w:sz w:val="24"/>
          <w:szCs w:val="24"/>
          <w:lang w:bidi="fa-IR"/>
        </w:rPr>
      </w:pPr>
      <w:r w:rsidRPr="00EB2CDE">
        <w:rPr>
          <w:rFonts w:ascii="Shabnam" w:hAnsi="Shabnam" w:cs="Shabnam"/>
          <w:color w:val="00B0F0"/>
          <w:sz w:val="24"/>
          <w:szCs w:val="24"/>
          <w:lang w:bidi="fa-IR"/>
        </w:rPr>
        <w:t>Const expr2 = “hello” || true                                        hello</w:t>
      </w:r>
    </w:p>
    <w:p w14:paraId="58391DA6" w14:textId="4D162A5C" w:rsidR="00DC0B41" w:rsidRPr="00EB2CDE" w:rsidRDefault="00DC0B41" w:rsidP="00EB2CDE">
      <w:pPr>
        <w:rPr>
          <w:rFonts w:ascii="Shabnam" w:hAnsi="Shabnam" w:cs="Shabnam"/>
          <w:color w:val="00B0F0"/>
          <w:sz w:val="24"/>
          <w:szCs w:val="24"/>
          <w:lang w:bidi="fa-IR"/>
        </w:rPr>
      </w:pPr>
      <w:r w:rsidRPr="00EB2CDE">
        <w:rPr>
          <w:rFonts w:ascii="Shabnam" w:hAnsi="Shabnam" w:cs="Shabnam"/>
          <w:color w:val="00B0F0"/>
          <w:sz w:val="24"/>
          <w:szCs w:val="24"/>
          <w:lang w:bidi="fa-IR"/>
        </w:rPr>
        <w:t xml:space="preserve">Const expr3 = null || undefined || false                      </w:t>
      </w:r>
      <w:r w:rsidR="00EB2CDE" w:rsidRPr="00EB2CDE">
        <w:rPr>
          <w:rFonts w:ascii="Shabnam" w:hAnsi="Shabnam" w:cs="Shabnam"/>
          <w:color w:val="00B0F0"/>
          <w:sz w:val="24"/>
          <w:szCs w:val="24"/>
          <w:lang w:bidi="fa-IR"/>
        </w:rPr>
        <w:t xml:space="preserve"> </w:t>
      </w:r>
      <w:r w:rsidRPr="00EB2CDE">
        <w:rPr>
          <w:rFonts w:ascii="Shabnam" w:hAnsi="Shabnam" w:cs="Shabnam"/>
          <w:color w:val="00B0F0"/>
          <w:sz w:val="24"/>
          <w:szCs w:val="24"/>
          <w:lang w:bidi="fa-IR"/>
        </w:rPr>
        <w:t>false</w:t>
      </w:r>
    </w:p>
    <w:p w14:paraId="51966BCA" w14:textId="12B1FED3" w:rsidR="00DC0B41" w:rsidRPr="00EB2CDE" w:rsidRDefault="00DC0B41" w:rsidP="00EB2CDE">
      <w:pPr>
        <w:rPr>
          <w:rFonts w:ascii="Shabnam" w:hAnsi="Shabnam" w:cs="Shabnam"/>
          <w:color w:val="262626" w:themeColor="text1" w:themeTint="D9"/>
          <w:sz w:val="24"/>
          <w:szCs w:val="24"/>
          <w:lang w:bidi="fa-IR"/>
        </w:rPr>
      </w:pPr>
    </w:p>
    <w:p w14:paraId="5189A158" w14:textId="27FF8BC1" w:rsidR="00DC0B41" w:rsidRPr="005314F7" w:rsidRDefault="00DC0B41" w:rsidP="00DC0B41">
      <w:pPr>
        <w:bidi/>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A13C57" w14:textId="7054367E" w:rsidR="00DC0B41" w:rsidRPr="005314F7" w:rsidRDefault="00DC0B41" w:rsidP="00DC0B41">
      <w:pPr>
        <w:pStyle w:val="ListParagraph"/>
        <w:numPr>
          <w:ilvl w:val="0"/>
          <w:numId w:val="16"/>
        </w:numPr>
        <w:bidi/>
        <w:rPr>
          <w:rFonts w:ascii="Shabnam" w:hAnsi="Shabnam" w:cs="Shabnam"/>
          <w:color w:val="3A3A3A" w:themeColor="background2" w:themeShade="40"/>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سریع ترین راه تبدیل یک رشته به عدد جیه؟</w:t>
      </w:r>
    </w:p>
    <w:p w14:paraId="69BB7B1A" w14:textId="77777777" w:rsidR="00DC0B41" w:rsidRPr="005314F7" w:rsidRDefault="00DC0B41" w:rsidP="00DC0B41">
      <w:pPr>
        <w:pStyle w:val="ListParagraph"/>
        <w:bidi/>
        <w:rPr>
          <w:rFonts w:ascii="Shabnam" w:hAnsi="Shabnam" w:cs="Shabnam"/>
          <w:color w:val="3A3A3A" w:themeColor="background2" w:themeShade="40"/>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277A9A" w14:textId="13641C7F" w:rsidR="00DC0B41" w:rsidRPr="005314F7" w:rsidRDefault="00DC0B41" w:rsidP="00DC0B41">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بهترین روش استفاده از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Unary Plus </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میباشد که قبلا از رشته + قرار میدیم . طبق چند مثال زیر :</w:t>
      </w:r>
    </w:p>
    <w:p w14:paraId="02A5EBE3" w14:textId="32571C56" w:rsidR="00DC0B41" w:rsidRPr="00EB2CDE" w:rsidRDefault="00DC0B41" w:rsidP="00EB2CDE">
      <w:pPr>
        <w:rPr>
          <w:rFonts w:ascii="Shabnam" w:hAnsi="Shabnam" w:cs="Shabnam"/>
          <w:color w:val="262626" w:themeColor="text1" w:themeTint="D9"/>
          <w:sz w:val="24"/>
          <w:szCs w:val="24"/>
          <w:rtl/>
          <w:lang w:bidi="fa-IR"/>
        </w:rPr>
      </w:pPr>
    </w:p>
    <w:p w14:paraId="52E6E3EA" w14:textId="6EB13D34" w:rsidR="00DC0B41" w:rsidRPr="00EB2CDE" w:rsidRDefault="00DC0B41" w:rsidP="00EB2CDE">
      <w:pPr>
        <w:rPr>
          <w:rFonts w:ascii="Shabnam" w:hAnsi="Shabnam" w:cs="Shabnam"/>
          <w:color w:val="00B0F0"/>
          <w:sz w:val="24"/>
          <w:szCs w:val="24"/>
          <w:lang w:bidi="fa-IR"/>
        </w:rPr>
      </w:pPr>
      <w:r w:rsidRPr="00EB2CDE">
        <w:rPr>
          <w:rFonts w:ascii="Shabnam" w:hAnsi="Shabnam" w:cs="Shabnam"/>
          <w:color w:val="00B0F0"/>
          <w:sz w:val="24"/>
          <w:szCs w:val="24"/>
          <w:lang w:bidi="fa-IR"/>
        </w:rPr>
        <w:t>Const X = “10”</w:t>
      </w:r>
    </w:p>
    <w:p w14:paraId="2085D7FF" w14:textId="64CF0911" w:rsidR="00DC0B41" w:rsidRPr="00EB2CDE" w:rsidRDefault="00DC0B41" w:rsidP="00EB2CDE">
      <w:pPr>
        <w:rPr>
          <w:rFonts w:ascii="Shabnam" w:hAnsi="Shabnam" w:cs="Shabnam"/>
          <w:color w:val="00B0F0"/>
          <w:sz w:val="24"/>
          <w:szCs w:val="24"/>
          <w:lang w:bidi="fa-IR"/>
        </w:rPr>
      </w:pPr>
      <w:r w:rsidRPr="00EB2CDE">
        <w:rPr>
          <w:rFonts w:ascii="Shabnam" w:hAnsi="Shabnam" w:cs="Shabnam"/>
          <w:color w:val="00B0F0"/>
          <w:sz w:val="24"/>
          <w:szCs w:val="24"/>
          <w:lang w:bidi="fa-IR"/>
        </w:rPr>
        <w:t xml:space="preserve">Console.log(+ X)          </w:t>
      </w:r>
      <w:r w:rsidR="00EB2CDE" w:rsidRPr="00EB2CDE">
        <w:rPr>
          <w:rFonts w:ascii="Shabnam" w:hAnsi="Shabnam" w:cs="Shabnam"/>
          <w:color w:val="00B0F0"/>
          <w:sz w:val="24"/>
          <w:szCs w:val="24"/>
          <w:lang w:bidi="fa-IR"/>
        </w:rPr>
        <w:t xml:space="preserve">      </w:t>
      </w:r>
      <w:r w:rsidRPr="00EB2CDE">
        <w:rPr>
          <w:rFonts w:ascii="Shabnam" w:hAnsi="Shabnam" w:cs="Shabnam"/>
          <w:color w:val="00B0F0"/>
          <w:sz w:val="24"/>
          <w:szCs w:val="24"/>
          <w:lang w:bidi="fa-IR"/>
        </w:rPr>
        <w:t>10</w:t>
      </w:r>
    </w:p>
    <w:p w14:paraId="1C867AE2" w14:textId="759BC709" w:rsidR="00DC0B41" w:rsidRPr="00EB2CDE" w:rsidRDefault="00DC0B41" w:rsidP="00EB2CDE">
      <w:pPr>
        <w:rPr>
          <w:rFonts w:ascii="Shabnam" w:hAnsi="Shabnam" w:cs="Shabnam"/>
          <w:color w:val="00B0F0"/>
          <w:sz w:val="24"/>
          <w:szCs w:val="24"/>
          <w:lang w:bidi="fa-IR"/>
        </w:rPr>
      </w:pPr>
      <w:r w:rsidRPr="00EB2CDE">
        <w:rPr>
          <w:rFonts w:ascii="Shabnam" w:hAnsi="Shabnam" w:cs="Shabnam"/>
          <w:color w:val="00B0F0"/>
          <w:sz w:val="24"/>
          <w:szCs w:val="24"/>
          <w:lang w:bidi="fa-IR"/>
        </w:rPr>
        <w:t xml:space="preserve">Console.log(typeof X )      </w:t>
      </w:r>
      <w:r w:rsidR="00EB2CDE" w:rsidRPr="00EB2CDE">
        <w:rPr>
          <w:rFonts w:ascii="Shabnam" w:hAnsi="Shabnam" w:cs="Shabnam"/>
          <w:color w:val="00B0F0"/>
          <w:sz w:val="24"/>
          <w:szCs w:val="24"/>
          <w:lang w:bidi="fa-IR"/>
        </w:rPr>
        <w:t xml:space="preserve"> </w:t>
      </w:r>
      <w:r w:rsidRPr="00EB2CDE">
        <w:rPr>
          <w:rFonts w:ascii="Shabnam" w:hAnsi="Shabnam" w:cs="Shabnam"/>
          <w:color w:val="00B0F0"/>
          <w:sz w:val="24"/>
          <w:szCs w:val="24"/>
          <w:lang w:bidi="fa-IR"/>
        </w:rPr>
        <w:t xml:space="preserve">string </w:t>
      </w:r>
    </w:p>
    <w:p w14:paraId="63090585" w14:textId="742F99C1" w:rsidR="00DC0B41" w:rsidRPr="00EB2CDE" w:rsidRDefault="00DC0B41" w:rsidP="00EB2CDE">
      <w:pPr>
        <w:rPr>
          <w:rFonts w:ascii="Shabnam" w:hAnsi="Shabnam" w:cs="Shabnam"/>
          <w:color w:val="00B0F0"/>
          <w:sz w:val="24"/>
          <w:szCs w:val="24"/>
          <w:lang w:bidi="fa-IR"/>
        </w:rPr>
      </w:pPr>
      <w:r w:rsidRPr="00EB2CDE">
        <w:rPr>
          <w:rFonts w:ascii="Shabnam" w:hAnsi="Shabnam" w:cs="Shabnam"/>
          <w:color w:val="00B0F0"/>
          <w:sz w:val="24"/>
          <w:szCs w:val="24"/>
          <w:lang w:bidi="fa-IR"/>
        </w:rPr>
        <w:t>Console.log(number)          number</w:t>
      </w:r>
    </w:p>
    <w:p w14:paraId="6328126C" w14:textId="77777777" w:rsidR="00DC0B41" w:rsidRPr="00EB2CDE" w:rsidRDefault="00DC0B41" w:rsidP="00EB2CDE">
      <w:pPr>
        <w:rPr>
          <w:rFonts w:ascii="Shabnam" w:hAnsi="Shabnam" w:cs="Shabnam"/>
          <w:color w:val="00B0F0"/>
          <w:sz w:val="24"/>
          <w:szCs w:val="24"/>
          <w:lang w:bidi="fa-IR"/>
        </w:rPr>
      </w:pPr>
    </w:p>
    <w:p w14:paraId="34FD5A40" w14:textId="1357AB5A" w:rsidR="00DC0B41" w:rsidRPr="00EB2CDE" w:rsidRDefault="00DC0B41" w:rsidP="00EB2CDE">
      <w:pPr>
        <w:rPr>
          <w:rFonts w:ascii="Shabnam" w:hAnsi="Shabnam" w:cs="Shabnam"/>
          <w:color w:val="00B0F0"/>
          <w:sz w:val="24"/>
          <w:szCs w:val="24"/>
          <w:lang w:bidi="fa-IR"/>
        </w:rPr>
      </w:pPr>
      <w:r w:rsidRPr="00EB2CDE">
        <w:rPr>
          <w:rFonts w:ascii="Shabnam" w:hAnsi="Shabnam" w:cs="Shabnam"/>
          <w:color w:val="00B0F0"/>
          <w:sz w:val="24"/>
          <w:szCs w:val="24"/>
          <w:lang w:bidi="fa-IR"/>
        </w:rPr>
        <w:t>Console.log(+ ’12.7’)          12.7</w:t>
      </w:r>
    </w:p>
    <w:p w14:paraId="255567AD" w14:textId="7FAB059A" w:rsidR="00DC0B41" w:rsidRPr="00EB2CDE" w:rsidRDefault="00DC0B41" w:rsidP="00EB2CDE">
      <w:pPr>
        <w:rPr>
          <w:rFonts w:ascii="Shabnam" w:hAnsi="Shabnam" w:cs="Shabnam"/>
          <w:color w:val="00B0F0"/>
          <w:sz w:val="24"/>
          <w:szCs w:val="24"/>
          <w:lang w:bidi="fa-IR"/>
        </w:rPr>
      </w:pPr>
      <w:r w:rsidRPr="00EB2CDE">
        <w:rPr>
          <w:rFonts w:ascii="Shabnam" w:hAnsi="Shabnam" w:cs="Shabnam"/>
          <w:color w:val="00B0F0"/>
          <w:sz w:val="24"/>
          <w:szCs w:val="24"/>
          <w:lang w:bidi="fa-IR"/>
        </w:rPr>
        <w:t xml:space="preserve">Console.log(+ “ “)           </w:t>
      </w:r>
      <w:r w:rsidR="00EB2CDE" w:rsidRPr="00EB2CDE">
        <w:rPr>
          <w:rFonts w:ascii="Shabnam" w:hAnsi="Shabnam" w:cs="Shabnam"/>
          <w:color w:val="00B0F0"/>
          <w:sz w:val="24"/>
          <w:szCs w:val="24"/>
          <w:lang w:bidi="fa-IR"/>
        </w:rPr>
        <w:t xml:space="preserve">     </w:t>
      </w:r>
      <w:r w:rsidRPr="00EB2CDE">
        <w:rPr>
          <w:rFonts w:ascii="Shabnam" w:hAnsi="Shabnam" w:cs="Shabnam"/>
          <w:color w:val="00B0F0"/>
          <w:sz w:val="24"/>
          <w:szCs w:val="24"/>
          <w:lang w:bidi="fa-IR"/>
        </w:rPr>
        <w:t>0</w:t>
      </w:r>
    </w:p>
    <w:p w14:paraId="5C4F0F35" w14:textId="5F02E958" w:rsidR="00DC0B41" w:rsidRPr="00EB2CDE" w:rsidRDefault="00DC0B41" w:rsidP="00EB2CDE">
      <w:pPr>
        <w:rPr>
          <w:rFonts w:ascii="Shabnam" w:hAnsi="Shabnam" w:cs="Shabnam"/>
          <w:color w:val="00B0F0"/>
          <w:sz w:val="24"/>
          <w:szCs w:val="24"/>
          <w:lang w:bidi="fa-IR"/>
        </w:rPr>
      </w:pPr>
      <w:r w:rsidRPr="00EB2CDE">
        <w:rPr>
          <w:rFonts w:ascii="Shabnam" w:hAnsi="Shabnam" w:cs="Shabnam"/>
          <w:color w:val="00B0F0"/>
          <w:sz w:val="24"/>
          <w:szCs w:val="24"/>
          <w:lang w:bidi="fa-IR"/>
        </w:rPr>
        <w:t xml:space="preserve">Console.log(+ true )           </w:t>
      </w:r>
      <w:r w:rsidR="00EB2CDE" w:rsidRPr="00EB2CDE">
        <w:rPr>
          <w:rFonts w:ascii="Shabnam" w:hAnsi="Shabnam" w:cs="Shabnam"/>
          <w:color w:val="00B0F0"/>
          <w:sz w:val="24"/>
          <w:szCs w:val="24"/>
          <w:lang w:bidi="fa-IR"/>
        </w:rPr>
        <w:t xml:space="preserve"> </w:t>
      </w:r>
      <w:r w:rsidRPr="00EB2CDE">
        <w:rPr>
          <w:rFonts w:ascii="Shabnam" w:hAnsi="Shabnam" w:cs="Shabnam"/>
          <w:color w:val="00B0F0"/>
          <w:sz w:val="24"/>
          <w:szCs w:val="24"/>
          <w:lang w:bidi="fa-IR"/>
        </w:rPr>
        <w:t>1</w:t>
      </w:r>
    </w:p>
    <w:p w14:paraId="4C6DD5C7" w14:textId="418B5A97" w:rsidR="00DC0B41" w:rsidRPr="00EB2CDE" w:rsidRDefault="00DC0B41" w:rsidP="00EB2CDE">
      <w:pPr>
        <w:rPr>
          <w:rFonts w:ascii="Shabnam" w:hAnsi="Shabnam" w:cs="Shabnam"/>
          <w:color w:val="00B0F0"/>
          <w:sz w:val="24"/>
          <w:szCs w:val="24"/>
          <w:lang w:bidi="fa-IR"/>
        </w:rPr>
      </w:pPr>
      <w:r w:rsidRPr="00EB2CDE">
        <w:rPr>
          <w:rFonts w:ascii="Shabnam" w:hAnsi="Shabnam" w:cs="Shabnam"/>
          <w:color w:val="00B0F0"/>
          <w:sz w:val="24"/>
          <w:szCs w:val="24"/>
          <w:lang w:bidi="fa-IR"/>
        </w:rPr>
        <w:t xml:space="preserve">Console.log(+ false )        </w:t>
      </w:r>
      <w:r w:rsidR="00EB2CDE" w:rsidRPr="00EB2CDE">
        <w:rPr>
          <w:rFonts w:ascii="Shabnam" w:hAnsi="Shabnam" w:cs="Shabnam"/>
          <w:color w:val="00B0F0"/>
          <w:sz w:val="24"/>
          <w:szCs w:val="24"/>
          <w:lang w:bidi="fa-IR"/>
        </w:rPr>
        <w:t xml:space="preserve">   </w:t>
      </w:r>
      <w:r w:rsidRPr="00EB2CDE">
        <w:rPr>
          <w:rFonts w:ascii="Shabnam" w:hAnsi="Shabnam" w:cs="Shabnam"/>
          <w:color w:val="00B0F0"/>
          <w:sz w:val="24"/>
          <w:szCs w:val="24"/>
          <w:lang w:bidi="fa-IR"/>
        </w:rPr>
        <w:t>0</w:t>
      </w:r>
    </w:p>
    <w:p w14:paraId="3788C5C1" w14:textId="36257B51" w:rsidR="00DC0B41" w:rsidRPr="00EB2CDE" w:rsidRDefault="00DC0B41" w:rsidP="00EB2CDE">
      <w:pPr>
        <w:rPr>
          <w:rFonts w:ascii="Shabnam" w:hAnsi="Shabnam" w:cs="Shabnam"/>
          <w:color w:val="00B0F0"/>
          <w:sz w:val="24"/>
          <w:szCs w:val="24"/>
          <w:lang w:bidi="fa-IR"/>
        </w:rPr>
      </w:pPr>
      <w:r w:rsidRPr="00EB2CDE">
        <w:rPr>
          <w:rFonts w:ascii="Shabnam" w:hAnsi="Shabnam" w:cs="Shabnam"/>
          <w:color w:val="00B0F0"/>
          <w:sz w:val="24"/>
          <w:szCs w:val="24"/>
          <w:lang w:bidi="fa-IR"/>
        </w:rPr>
        <w:t xml:space="preserve">Console.log(+ “Hello”)      </w:t>
      </w:r>
      <w:r w:rsidR="00EB2CDE" w:rsidRPr="00EB2CDE">
        <w:rPr>
          <w:rFonts w:ascii="Shabnam" w:hAnsi="Shabnam" w:cs="Shabnam"/>
          <w:color w:val="00B0F0"/>
          <w:sz w:val="24"/>
          <w:szCs w:val="24"/>
          <w:lang w:bidi="fa-IR"/>
        </w:rPr>
        <w:t xml:space="preserve">  </w:t>
      </w:r>
      <w:r w:rsidRPr="00EB2CDE">
        <w:rPr>
          <w:rFonts w:ascii="Shabnam" w:hAnsi="Shabnam" w:cs="Shabnam"/>
          <w:color w:val="00B0F0"/>
          <w:sz w:val="24"/>
          <w:szCs w:val="24"/>
          <w:lang w:bidi="fa-IR"/>
        </w:rPr>
        <w:t xml:space="preserve"> NaN</w:t>
      </w:r>
    </w:p>
    <w:p w14:paraId="35DD42AF" w14:textId="0453FA63" w:rsidR="00DC0B41" w:rsidRPr="00EB2CDE" w:rsidRDefault="00DC0B41" w:rsidP="00EB2CDE">
      <w:pPr>
        <w:rPr>
          <w:rFonts w:ascii="Shabnam" w:hAnsi="Shabnam" w:cs="Shabnam"/>
          <w:color w:val="00B0F0"/>
          <w:sz w:val="24"/>
          <w:szCs w:val="24"/>
          <w:lang w:bidi="fa-IR"/>
        </w:rPr>
      </w:pPr>
    </w:p>
    <w:p w14:paraId="24B94E08" w14:textId="539A2CD9" w:rsidR="00DC0B41" w:rsidRPr="00EB2CDE" w:rsidRDefault="00DC0B41" w:rsidP="00EB2CDE">
      <w:pPr>
        <w:pStyle w:val="ListParagraph"/>
        <w:numPr>
          <w:ilvl w:val="0"/>
          <w:numId w:val="16"/>
        </w:numPr>
        <w:bidi/>
        <w:rPr>
          <w:rFonts w:ascii="Shabnam" w:hAnsi="Shabnam" w:cs="Shabnam"/>
          <w:color w:val="1D824C" w:themeColor="accent1"/>
          <w:sz w:val="32"/>
          <w:szCs w:val="32"/>
          <w:lang w:bidi="fa-IR"/>
        </w:rPr>
      </w:pPr>
      <w:r w:rsidRPr="00EB2CDE">
        <w:rPr>
          <w:rFonts w:ascii="Shabnam" w:hAnsi="Shabnam" w:cs="Shabnam"/>
          <w:color w:val="1D824C" w:themeColor="accent1"/>
          <w:sz w:val="32"/>
          <w:szCs w:val="32"/>
          <w:lang w:bidi="fa-IR"/>
        </w:rPr>
        <w:t xml:space="preserve">ParseInt &amp; ParseFloat </w:t>
      </w:r>
    </w:p>
    <w:p w14:paraId="5CB75B32" w14:textId="01326941" w:rsidR="00DC0B41" w:rsidRPr="00EB2CDE" w:rsidRDefault="00DC0B41" w:rsidP="00EB2CDE">
      <w:pPr>
        <w:rPr>
          <w:rFonts w:ascii="Shabnam" w:hAnsi="Shabnam" w:cs="Shabnam"/>
          <w:color w:val="262626" w:themeColor="text1" w:themeTint="D9"/>
          <w:sz w:val="24"/>
          <w:szCs w:val="24"/>
          <w:lang w:bidi="fa-IR"/>
        </w:rPr>
      </w:pPr>
    </w:p>
    <w:p w14:paraId="05FC9F29" w14:textId="5E7FDD73" w:rsidR="00DC0B41" w:rsidRPr="00EB2CDE" w:rsidRDefault="00DC0B41" w:rsidP="00EB2CDE">
      <w:pPr>
        <w:rPr>
          <w:rFonts w:ascii="Shabnam" w:hAnsi="Shabnam" w:cs="Shabnam"/>
          <w:color w:val="00B0F0"/>
          <w:sz w:val="24"/>
          <w:szCs w:val="24"/>
          <w:lang w:bidi="fa-IR"/>
        </w:rPr>
      </w:pPr>
      <w:r w:rsidRPr="00EB2CDE">
        <w:rPr>
          <w:rFonts w:ascii="Shabnam" w:hAnsi="Shabnam" w:cs="Shabnam"/>
          <w:color w:val="00B0F0"/>
          <w:sz w:val="24"/>
          <w:szCs w:val="24"/>
          <w:lang w:bidi="fa-IR"/>
        </w:rPr>
        <w:t xml:space="preserve">Console.log(ParseInt(“12.7 Hello”))             </w:t>
      </w:r>
      <w:r w:rsidR="00EB2CDE" w:rsidRPr="00EB2CDE">
        <w:rPr>
          <w:rFonts w:ascii="Shabnam" w:hAnsi="Shabnam" w:cs="Shabnam"/>
          <w:color w:val="00B0F0"/>
          <w:sz w:val="24"/>
          <w:szCs w:val="24"/>
          <w:lang w:bidi="fa-IR"/>
        </w:rPr>
        <w:t xml:space="preserve">       </w:t>
      </w:r>
      <w:r w:rsidRPr="00EB2CDE">
        <w:rPr>
          <w:rFonts w:ascii="Shabnam" w:hAnsi="Shabnam" w:cs="Shabnam"/>
          <w:color w:val="00B0F0"/>
          <w:sz w:val="24"/>
          <w:szCs w:val="24"/>
          <w:lang w:bidi="fa-IR"/>
        </w:rPr>
        <w:t>12</w:t>
      </w:r>
    </w:p>
    <w:p w14:paraId="50D12D97" w14:textId="1EAFF0B6" w:rsidR="00DC0B41" w:rsidRPr="00EB2CDE" w:rsidRDefault="00DC0B41" w:rsidP="00EB2CDE">
      <w:pPr>
        <w:rPr>
          <w:rFonts w:ascii="Shabnam" w:hAnsi="Shabnam" w:cs="Shabnam"/>
          <w:color w:val="00B0F0"/>
          <w:sz w:val="24"/>
          <w:szCs w:val="24"/>
          <w:lang w:bidi="fa-IR"/>
        </w:rPr>
      </w:pPr>
      <w:r w:rsidRPr="00EB2CDE">
        <w:rPr>
          <w:rFonts w:ascii="Shabnam" w:hAnsi="Shabnam" w:cs="Shabnam"/>
          <w:color w:val="00B0F0"/>
          <w:sz w:val="24"/>
          <w:szCs w:val="24"/>
          <w:lang w:bidi="fa-IR"/>
        </w:rPr>
        <w:t>Console.log(parseFloat(“12.7 Hello”))                12.7</w:t>
      </w:r>
    </w:p>
    <w:p w14:paraId="5EB239A0" w14:textId="7659A236" w:rsidR="00DC0B41" w:rsidRPr="005314F7" w:rsidRDefault="00DC0B41" w:rsidP="00EB2CDE">
      <w:pPr>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B0F1D1" w14:textId="2346BAC9" w:rsidR="00DC0B41" w:rsidRPr="005314F7" w:rsidRDefault="00DC0B41" w:rsidP="00EB2CDE">
      <w:pPr>
        <w:pStyle w:val="ListParagraph"/>
        <w:numPr>
          <w:ilvl w:val="0"/>
          <w:numId w:val="16"/>
        </w:numPr>
        <w:bidi/>
        <w:rPr>
          <w:rFonts w:ascii="Shabnam" w:hAnsi="Shabnam" w:cs="Shabnam"/>
          <w:color w:val="3A3A3A" w:themeColor="background2" w:themeShade="40"/>
          <w:sz w:val="32"/>
          <w:szCs w:val="3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color w:val="3A3A3A" w:themeColor="background2" w:themeShade="40"/>
          <w:sz w:val="32"/>
          <w:szCs w:val="3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w:t>
      </w:r>
    </w:p>
    <w:p w14:paraId="6B7881B7" w14:textId="67D3C4E2" w:rsidR="00EB2CDE" w:rsidRPr="005314F7" w:rsidRDefault="00EB2CDE" w:rsidP="00EB2CDE">
      <w:pPr>
        <w:bidi/>
        <w:rPr>
          <w:rFonts w:ascii="Shabnam" w:hAnsi="Shabnam" w:cs="Shabnam"/>
          <w:color w:val="3A3A3A" w:themeColor="background2" w:themeShade="40"/>
          <w:sz w:val="32"/>
          <w:szCs w:val="3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350CD6" w14:textId="79175995" w:rsidR="00EB2CDE" w:rsidRPr="005314F7" w:rsidRDefault="00EB2CDE" w:rsidP="00EB2CDE">
      <w:pPr>
        <w:bidi/>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Document object model </w:t>
      </w:r>
    </w:p>
    <w:p w14:paraId="4626058C" w14:textId="712B27C4" w:rsidR="00EB2CDE" w:rsidRPr="005314F7" w:rsidRDefault="00EB2CDE" w:rsidP="00EB2CDE">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A16E16" w14:textId="723AE482" w:rsidR="00EB2CDE" w:rsidRPr="005314F7" w:rsidRDefault="00EB2CDE" w:rsidP="00EB2CDE">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یک رابط کاربری یا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API </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که به ما این اجازه رو میده تا بتونیم سند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html </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مون رو دست کاری کنیم</w:t>
      </w:r>
    </w:p>
    <w:p w14:paraId="585D5546" w14:textId="0F9D4D8D" w:rsidR="00EB2CDE" w:rsidRPr="005314F7" w:rsidRDefault="00EB2CDE" w:rsidP="00EB2CDE">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B4DC03" w14:textId="556924FF" w:rsidR="00EB2CDE" w:rsidRPr="005314F7" w:rsidRDefault="00EB2CDE" w:rsidP="00EB2CDE">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BD3689" w14:textId="26CEA63C" w:rsidR="00EB2CDE" w:rsidRPr="005314F7" w:rsidRDefault="00EB2CDE" w:rsidP="00EB2CDE">
      <w:pPr>
        <w:bidi/>
        <w:rPr>
          <w:rFonts w:ascii="Shabnam" w:hAnsi="Shabnam" w:cs="Shabnam"/>
          <w:color w:val="3A3A3A" w:themeColor="background2" w:themeShade="40"/>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color w:val="3A3A3A" w:themeColor="background2" w:themeShade="40"/>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w:t>
      </w:r>
    </w:p>
    <w:p w14:paraId="2F719CBE" w14:textId="39CEE2D9" w:rsidR="00EB2CDE" w:rsidRPr="005314F7" w:rsidRDefault="00EB2CDE" w:rsidP="00EB2CDE">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E16EEE" w14:textId="5473B3E8" w:rsidR="00EB2CDE" w:rsidRPr="005314F7" w:rsidRDefault="00EB2CDE" w:rsidP="00EB2CDE">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لیستی از همه ی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element </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هایی که تو اون صفحه قرار داره</w:t>
      </w:r>
    </w:p>
    <w:p w14:paraId="75C9A950" w14:textId="547160B1" w:rsidR="00EB2CDE" w:rsidRPr="005314F7" w:rsidRDefault="00EB2CDE" w:rsidP="00EB2CDE">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973F3E" w14:textId="77777777" w:rsidR="00EB2CDE" w:rsidRPr="005314F7" w:rsidRDefault="00EB2CDE" w:rsidP="00EB2CDE">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CF4D3" w14:textId="77777777" w:rsidR="00FF6A86" w:rsidRDefault="00FF6A86" w:rsidP="00FF6A86">
      <w:pPr>
        <w:bidi/>
        <w:rPr>
          <w:rFonts w:ascii="Shabnam" w:hAnsi="Shabnam" w:cs="Shabnam"/>
          <w:sz w:val="24"/>
          <w:szCs w:val="24"/>
          <w:rtl/>
          <w:lang w:bidi="fa-IR"/>
        </w:rPr>
      </w:pPr>
    </w:p>
    <w:p w14:paraId="52812C0D" w14:textId="4083D048" w:rsidR="00FF6A86" w:rsidRDefault="00FF6A86" w:rsidP="00FF6A86">
      <w:pPr>
        <w:bidi/>
        <w:rPr>
          <w:rFonts w:ascii="Shabnam" w:hAnsi="Shabnam" w:cs="Shabnam"/>
          <w:sz w:val="24"/>
          <w:szCs w:val="24"/>
          <w:lang w:bidi="fa-IR"/>
        </w:rPr>
      </w:pPr>
    </w:p>
    <w:p w14:paraId="1BDA20AB" w14:textId="7DAA274E" w:rsidR="00FF6A86" w:rsidRDefault="00FF6A86" w:rsidP="00FF6A86">
      <w:pPr>
        <w:bidi/>
        <w:rPr>
          <w:rFonts w:ascii="Shabnam" w:hAnsi="Shabnam" w:cs="Shabnam"/>
          <w:sz w:val="24"/>
          <w:szCs w:val="24"/>
          <w:lang w:bidi="fa-IR"/>
        </w:rPr>
      </w:pPr>
    </w:p>
    <w:p w14:paraId="03B2CEBB" w14:textId="6FAEC1EC" w:rsidR="00EB2CDE" w:rsidRPr="005314F7" w:rsidRDefault="000A088C" w:rsidP="00355480">
      <w:pPr>
        <w:pStyle w:val="ListParagraph"/>
        <w:numPr>
          <w:ilvl w:val="0"/>
          <w:numId w:val="17"/>
        </w:num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480">
        <w:rPr>
          <w:rFonts w:ascii="Shabnam" w:hAnsi="Shabnam" w:cs="Shabnam"/>
          <w:color w:val="262626" w:themeColor="text1" w:themeTint="D9"/>
          <w:sz w:val="28"/>
          <w:szCs w:val="28"/>
          <w:lang w:bidi="fa-IR"/>
        </w:rPr>
        <w:t xml:space="preserve">Event </w:t>
      </w:r>
      <w:r w:rsidRPr="005314F7">
        <w:rPr>
          <w:rFonts w:ascii="Shabnam" w:hAnsi="Shabnam" w:cs="Shabnam"/>
          <w:color w:val="3A3A3A" w:themeColor="background2" w:themeShade="40"/>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Propogation</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14F7">
        <w:rPr>
          <w:rFonts w:ascii="Shabnam" w:hAnsi="Shabnam" w:cs="Shabnam" w:hint="cs"/>
          <w:color w:val="3A3A3A" w:themeColor="background2" w:themeShade="40"/>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چیکار میکنه؟</w:t>
      </w:r>
    </w:p>
    <w:p w14:paraId="1E527445" w14:textId="5C434685" w:rsidR="000A088C" w:rsidRPr="005314F7" w:rsidRDefault="000A088C" w:rsidP="000A088C">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CEFD34" w14:textId="19979744" w:rsidR="000A088C" w:rsidRPr="005314F7" w:rsidRDefault="000A088C" w:rsidP="000A088C">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 کلمه به معنای گسترش و ترویج میباشد</w:t>
      </w:r>
    </w:p>
    <w:p w14:paraId="6792CBB1" w14:textId="5E993FD6" w:rsidR="000A088C" w:rsidRPr="005314F7" w:rsidRDefault="000A088C" w:rsidP="000A088C">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32D76C" w14:textId="645DB70F" w:rsidR="000A088C" w:rsidRPr="005314F7" w:rsidRDefault="000A088C" w:rsidP="000A088C">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توی جاوااسکریپت وقتی به یک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یک رویداد ضمیمه میکنیم این رویداد ممکنه فقط برای این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element </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اتفاق نیوفته و ممکنه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های دیگه رو هم تحت تاثیر قرار بده ، به این تحت تاثیر فرار دادن به اصطلاح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Propogation</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گفته میشه</w:t>
      </w:r>
    </w:p>
    <w:p w14:paraId="7A449688" w14:textId="344FE8AD" w:rsidR="000A088C" w:rsidRPr="005314F7" w:rsidRDefault="000A088C" w:rsidP="000A088C">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9E05B1" w14:textId="614D5720" w:rsidR="000A088C" w:rsidRPr="005314F7" w:rsidRDefault="000A088C" w:rsidP="000A088C">
      <w:pPr>
        <w:bidi/>
        <w:rPr>
          <w:rFonts w:ascii="Shabnam" w:hAnsi="Shabnam" w:cs="Shabnam"/>
          <w:color w:val="3A3A3A" w:themeColor="background2" w:themeShade="40"/>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146254" w14:textId="02D185D6" w:rsidR="000A088C" w:rsidRPr="005314F7" w:rsidRDefault="000A088C" w:rsidP="000A088C">
      <w:pPr>
        <w:bidi/>
        <w:rPr>
          <w:rFonts w:ascii="Shabnam" w:hAnsi="Shabnam" w:cs="Shabnam"/>
          <w:color w:val="3A3A3A" w:themeColor="background2" w:themeShade="40"/>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color w:val="3A3A3A" w:themeColor="background2" w:themeShade="40"/>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Bubbling</w:t>
      </w:r>
      <w:r w:rsidRPr="005314F7">
        <w:rPr>
          <w:rFonts w:ascii="Shabnam" w:hAnsi="Shabnam" w:cs="Shabnam" w:hint="cs"/>
          <w:color w:val="3A3A3A" w:themeColor="background2" w:themeShade="40"/>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081F36" w14:textId="41A22480" w:rsidR="000A088C" w:rsidRPr="005314F7" w:rsidRDefault="000A088C" w:rsidP="000A088C">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F10BB" w14:textId="1E395064" w:rsidR="000A088C" w:rsidRPr="005314F7" w:rsidRDefault="000A088C" w:rsidP="000A088C">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توی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event bubbling </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رویداد از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داخلی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به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بیرونی گسترش پیدا میکنه</w:t>
      </w:r>
    </w:p>
    <w:p w14:paraId="17CDD5FC" w14:textId="4E96ED3A" w:rsidR="000A088C" w:rsidRPr="005314F7" w:rsidRDefault="000A088C" w:rsidP="000A088C">
      <w:pPr>
        <w:bidi/>
        <w:rPr>
          <w:rFonts w:ascii="Shabnam" w:hAnsi="Shabnam" w:cs="Shabnam"/>
          <w:color w:val="3A3A3A" w:themeColor="background2" w:themeShade="40"/>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17AB41" w14:textId="6BBE467C" w:rsidR="000A088C" w:rsidRPr="005314F7" w:rsidRDefault="000A088C" w:rsidP="000A088C">
      <w:pPr>
        <w:bidi/>
        <w:rPr>
          <w:rFonts w:ascii="Shabnam" w:hAnsi="Shabnam" w:cs="Shabnam"/>
          <w:color w:val="3A3A3A" w:themeColor="background2" w:themeShade="40"/>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color w:val="3A3A3A" w:themeColor="background2" w:themeShade="40"/>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Capturing</w:t>
      </w:r>
    </w:p>
    <w:p w14:paraId="7DA2F7B5" w14:textId="7005D3E9" w:rsidR="000A088C" w:rsidRPr="005314F7" w:rsidRDefault="000A088C" w:rsidP="000A088C">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F86E9" w14:textId="7FCD1D59" w:rsidR="000A088C" w:rsidRPr="005314F7" w:rsidRDefault="000A088C" w:rsidP="000A088C">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اگر به آرگومان سوم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addEventlistener</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مقدار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رو بدیم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Capturing</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اتفاق میافته  </w:t>
      </w:r>
    </w:p>
    <w:p w14:paraId="7AEBD677" w14:textId="7C905751" w:rsidR="000A088C" w:rsidRPr="005314F7" w:rsidRDefault="000A088C" w:rsidP="000A088C">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درست نقطه مقابل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Bubbling</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یعنی رویداد از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event </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بیرونی به درونی اتفاق میافته.</w:t>
      </w:r>
    </w:p>
    <w:p w14:paraId="4872B363" w14:textId="7358CBA2" w:rsidR="000A088C" w:rsidRPr="00355480" w:rsidRDefault="000A088C" w:rsidP="00355480">
      <w:pPr>
        <w:rPr>
          <w:rFonts w:ascii="Shabnam" w:hAnsi="Shabnam" w:cs="Shabnam"/>
          <w:color w:val="00B0F0"/>
          <w:sz w:val="24"/>
          <w:szCs w:val="24"/>
          <w:rtl/>
          <w:lang w:bidi="fa-IR"/>
        </w:rPr>
      </w:pPr>
    </w:p>
    <w:p w14:paraId="3088EA8E" w14:textId="18A68701" w:rsidR="000A088C" w:rsidRPr="00355480" w:rsidRDefault="000A088C" w:rsidP="00355480">
      <w:pPr>
        <w:rPr>
          <w:rFonts w:ascii="Shabnam" w:hAnsi="Shabnam" w:cs="Shabnam"/>
          <w:color w:val="00B0F0"/>
          <w:sz w:val="24"/>
          <w:szCs w:val="24"/>
          <w:lang w:bidi="fa-IR"/>
        </w:rPr>
      </w:pPr>
      <w:r w:rsidRPr="00355480">
        <w:rPr>
          <w:rFonts w:ascii="Shabnam" w:hAnsi="Shabnam" w:cs="Shabnam"/>
          <w:color w:val="00B0F0"/>
          <w:sz w:val="24"/>
          <w:szCs w:val="24"/>
          <w:lang w:bidi="fa-IR"/>
        </w:rPr>
        <w:t>&lt;div&gt;</w:t>
      </w:r>
    </w:p>
    <w:p w14:paraId="4795F7A5" w14:textId="6D5824C2" w:rsidR="000A088C" w:rsidRPr="00355480" w:rsidRDefault="000A088C" w:rsidP="00355480">
      <w:pPr>
        <w:rPr>
          <w:rFonts w:ascii="Shabnam" w:hAnsi="Shabnam" w:cs="Shabnam"/>
          <w:color w:val="00B0F0"/>
          <w:sz w:val="24"/>
          <w:szCs w:val="24"/>
          <w:lang w:bidi="fa-IR"/>
        </w:rPr>
      </w:pPr>
      <w:r w:rsidRPr="00355480">
        <w:rPr>
          <w:rFonts w:ascii="Shabnam" w:hAnsi="Shabnam" w:cs="Shabnam"/>
          <w:color w:val="00B0F0"/>
          <w:sz w:val="24"/>
          <w:szCs w:val="24"/>
          <w:lang w:bidi="fa-IR"/>
        </w:rPr>
        <w:t>&lt;p&gt;I’m a Div&lt;/p&gt;</w:t>
      </w:r>
    </w:p>
    <w:p w14:paraId="69870DA4" w14:textId="423F38B9" w:rsidR="000A088C" w:rsidRPr="00355480" w:rsidRDefault="000A088C" w:rsidP="00355480">
      <w:pPr>
        <w:rPr>
          <w:rFonts w:ascii="Shabnam" w:hAnsi="Shabnam" w:cs="Shabnam"/>
          <w:color w:val="00B0F0"/>
          <w:sz w:val="24"/>
          <w:szCs w:val="24"/>
          <w:lang w:bidi="fa-IR"/>
        </w:rPr>
      </w:pPr>
      <w:r w:rsidRPr="00355480">
        <w:rPr>
          <w:rFonts w:ascii="Shabnam" w:hAnsi="Shabnam" w:cs="Shabnam"/>
          <w:color w:val="00B0F0"/>
          <w:sz w:val="24"/>
          <w:szCs w:val="24"/>
          <w:lang w:bidi="fa-IR"/>
        </w:rPr>
        <w:t>&lt;button&gt;I’m a button&lt;/button&gt;</w:t>
      </w:r>
    </w:p>
    <w:p w14:paraId="0E6FF8C3" w14:textId="2CDBC652" w:rsidR="000A088C" w:rsidRPr="00355480" w:rsidRDefault="000A088C" w:rsidP="00355480">
      <w:pPr>
        <w:rPr>
          <w:rFonts w:ascii="Shabnam" w:hAnsi="Shabnam" w:cs="Shabnam"/>
          <w:color w:val="00B0F0"/>
          <w:sz w:val="24"/>
          <w:szCs w:val="24"/>
          <w:lang w:bidi="fa-IR"/>
        </w:rPr>
      </w:pPr>
      <w:r w:rsidRPr="00355480">
        <w:rPr>
          <w:rFonts w:ascii="Shabnam" w:hAnsi="Shabnam" w:cs="Shabnam"/>
          <w:color w:val="00B0F0"/>
          <w:sz w:val="24"/>
          <w:szCs w:val="24"/>
          <w:lang w:bidi="fa-IR"/>
        </w:rPr>
        <w:t>&lt;/div&gt;</w:t>
      </w:r>
    </w:p>
    <w:p w14:paraId="0653FBFA" w14:textId="5EF66489" w:rsidR="000A088C" w:rsidRPr="00355480" w:rsidRDefault="000A088C" w:rsidP="00355480">
      <w:pPr>
        <w:rPr>
          <w:rFonts w:ascii="Shabnam" w:hAnsi="Shabnam" w:cs="Shabnam"/>
          <w:color w:val="00B0F0"/>
          <w:sz w:val="24"/>
          <w:szCs w:val="24"/>
          <w:lang w:bidi="fa-IR"/>
        </w:rPr>
      </w:pPr>
    </w:p>
    <w:p w14:paraId="2D7BB6E2" w14:textId="7E23D124" w:rsidR="000A088C" w:rsidRPr="00355480" w:rsidRDefault="000A088C" w:rsidP="00355480">
      <w:pPr>
        <w:rPr>
          <w:rFonts w:ascii="Shabnam" w:hAnsi="Shabnam" w:cs="Shabnam"/>
          <w:color w:val="00B0F0"/>
          <w:sz w:val="24"/>
          <w:szCs w:val="24"/>
          <w:lang w:bidi="fa-IR"/>
        </w:rPr>
      </w:pPr>
    </w:p>
    <w:p w14:paraId="3F1B5880" w14:textId="52B1A92A" w:rsidR="000A088C" w:rsidRPr="00355480" w:rsidRDefault="000A088C" w:rsidP="00355480">
      <w:pPr>
        <w:rPr>
          <w:rFonts w:ascii="Shabnam" w:hAnsi="Shabnam" w:cs="Shabnam"/>
          <w:color w:val="00B0F0"/>
          <w:sz w:val="24"/>
          <w:szCs w:val="24"/>
          <w:lang w:bidi="fa-IR"/>
        </w:rPr>
      </w:pPr>
      <w:r w:rsidRPr="00355480">
        <w:rPr>
          <w:rFonts w:ascii="Shabnam" w:hAnsi="Shabnam" w:cs="Shabnam"/>
          <w:color w:val="00B0F0"/>
          <w:sz w:val="24"/>
          <w:szCs w:val="24"/>
          <w:lang w:bidi="fa-IR"/>
        </w:rPr>
        <w:t>&lt;script&gt;</w:t>
      </w:r>
    </w:p>
    <w:p w14:paraId="04B38E12" w14:textId="66717E92" w:rsidR="000A088C" w:rsidRPr="00355480" w:rsidRDefault="000A088C" w:rsidP="00355480">
      <w:pPr>
        <w:rPr>
          <w:rFonts w:ascii="Shabnam" w:hAnsi="Shabnam" w:cs="Shabnam"/>
          <w:color w:val="00B0F0"/>
          <w:sz w:val="24"/>
          <w:szCs w:val="24"/>
          <w:lang w:bidi="fa-IR"/>
        </w:rPr>
      </w:pPr>
      <w:r w:rsidRPr="00355480">
        <w:rPr>
          <w:rFonts w:ascii="Shabnam" w:hAnsi="Shabnam" w:cs="Shabnam"/>
          <w:color w:val="00B0F0"/>
          <w:sz w:val="24"/>
          <w:szCs w:val="24"/>
          <w:lang w:bidi="fa-IR"/>
        </w:rPr>
        <w:t>Document.querySelector(‘div’).addEventListener(‘click’ , function(){</w:t>
      </w:r>
    </w:p>
    <w:p w14:paraId="068F5A49" w14:textId="260A1873" w:rsidR="000A088C" w:rsidRPr="00355480" w:rsidRDefault="000A088C" w:rsidP="00355480">
      <w:pPr>
        <w:rPr>
          <w:rFonts w:ascii="Shabnam" w:hAnsi="Shabnam" w:cs="Shabnam"/>
          <w:color w:val="00B0F0"/>
          <w:sz w:val="24"/>
          <w:szCs w:val="24"/>
          <w:lang w:bidi="fa-IR"/>
        </w:rPr>
      </w:pPr>
      <w:r w:rsidRPr="00355480">
        <w:rPr>
          <w:rFonts w:ascii="Shabnam" w:hAnsi="Shabnam" w:cs="Shabnam"/>
          <w:color w:val="00B0F0"/>
          <w:sz w:val="24"/>
          <w:szCs w:val="24"/>
          <w:lang w:bidi="fa-IR"/>
        </w:rPr>
        <w:t>Alert(‘div’);</w:t>
      </w:r>
    </w:p>
    <w:p w14:paraId="6C58CBBE" w14:textId="13DE87C9" w:rsidR="000A088C" w:rsidRPr="00355480" w:rsidRDefault="000A088C" w:rsidP="00355480">
      <w:pPr>
        <w:rPr>
          <w:rFonts w:ascii="Shabnam" w:hAnsi="Shabnam" w:cs="Shabnam"/>
          <w:color w:val="00B0F0"/>
          <w:sz w:val="24"/>
          <w:szCs w:val="24"/>
          <w:lang w:bidi="fa-IR"/>
        </w:rPr>
      </w:pPr>
      <w:r w:rsidRPr="00355480">
        <w:rPr>
          <w:rFonts w:ascii="Shabnam" w:hAnsi="Shabnam" w:cs="Shabnam"/>
          <w:color w:val="00B0F0"/>
          <w:sz w:val="24"/>
          <w:szCs w:val="24"/>
          <w:lang w:bidi="fa-IR"/>
        </w:rPr>
        <w:t>},true)</w:t>
      </w:r>
    </w:p>
    <w:p w14:paraId="5B0BE044" w14:textId="3E3E51AE" w:rsidR="000A088C" w:rsidRPr="00355480" w:rsidRDefault="000A088C" w:rsidP="00355480">
      <w:pPr>
        <w:rPr>
          <w:rFonts w:ascii="Shabnam" w:hAnsi="Shabnam" w:cs="Shabnam"/>
          <w:color w:val="00B0F0"/>
          <w:sz w:val="24"/>
          <w:szCs w:val="24"/>
          <w:lang w:bidi="fa-IR"/>
        </w:rPr>
      </w:pPr>
      <w:r w:rsidRPr="00355480">
        <w:rPr>
          <w:rFonts w:ascii="Shabnam" w:hAnsi="Shabnam" w:cs="Shabnam"/>
          <w:color w:val="00B0F0"/>
          <w:sz w:val="24"/>
          <w:szCs w:val="24"/>
          <w:lang w:bidi="fa-IR"/>
        </w:rPr>
        <w:t>Document.querySelector(‘button’).addEventListener(‘click’, function() {</w:t>
      </w:r>
    </w:p>
    <w:p w14:paraId="77D055A0" w14:textId="23AD64C4" w:rsidR="000A088C" w:rsidRPr="00355480" w:rsidRDefault="000A088C" w:rsidP="00355480">
      <w:pPr>
        <w:rPr>
          <w:rFonts w:ascii="Shabnam" w:hAnsi="Shabnam" w:cs="Shabnam"/>
          <w:color w:val="00B0F0"/>
          <w:sz w:val="24"/>
          <w:szCs w:val="24"/>
          <w:lang w:bidi="fa-IR"/>
        </w:rPr>
      </w:pPr>
      <w:r w:rsidRPr="00355480">
        <w:rPr>
          <w:rFonts w:ascii="Shabnam" w:hAnsi="Shabnam" w:cs="Shabnam"/>
          <w:color w:val="00B0F0"/>
          <w:sz w:val="24"/>
          <w:szCs w:val="24"/>
          <w:lang w:bidi="fa-IR"/>
        </w:rPr>
        <w:t>Alert(‘button’)</w:t>
      </w:r>
    </w:p>
    <w:p w14:paraId="4DFF6CF9" w14:textId="42D67E08" w:rsidR="000A088C" w:rsidRPr="00355480" w:rsidRDefault="000A088C" w:rsidP="00355480">
      <w:pPr>
        <w:rPr>
          <w:rFonts w:ascii="Shabnam" w:hAnsi="Shabnam" w:cs="Shabnam"/>
          <w:color w:val="00B0F0"/>
          <w:sz w:val="24"/>
          <w:szCs w:val="24"/>
          <w:lang w:bidi="fa-IR"/>
        </w:rPr>
      </w:pPr>
      <w:r w:rsidRPr="00355480">
        <w:rPr>
          <w:rFonts w:ascii="Shabnam" w:hAnsi="Shabnam" w:cs="Shabnam"/>
          <w:color w:val="00B0F0"/>
          <w:sz w:val="24"/>
          <w:szCs w:val="24"/>
          <w:lang w:bidi="fa-IR"/>
        </w:rPr>
        <w:t>})</w:t>
      </w:r>
    </w:p>
    <w:p w14:paraId="39ADCFC0" w14:textId="0C98AF8B" w:rsidR="000A088C" w:rsidRPr="00355480" w:rsidRDefault="000A088C" w:rsidP="00355480">
      <w:pPr>
        <w:rPr>
          <w:rFonts w:ascii="Shabnam" w:hAnsi="Shabnam" w:cs="Shabnam"/>
          <w:color w:val="00B0F0"/>
          <w:sz w:val="24"/>
          <w:szCs w:val="24"/>
          <w:lang w:bidi="fa-IR"/>
        </w:rPr>
      </w:pPr>
      <w:r w:rsidRPr="00355480">
        <w:rPr>
          <w:rFonts w:ascii="Shabnam" w:hAnsi="Shabnam" w:cs="Shabnam"/>
          <w:color w:val="00B0F0"/>
          <w:sz w:val="24"/>
          <w:szCs w:val="24"/>
          <w:lang w:bidi="fa-IR"/>
        </w:rPr>
        <w:t>&lt;/script&gt;</w:t>
      </w:r>
    </w:p>
    <w:p w14:paraId="58930C6F" w14:textId="1C50ED38" w:rsidR="000A088C" w:rsidRPr="00355480" w:rsidRDefault="000A088C" w:rsidP="000A088C">
      <w:pPr>
        <w:bidi/>
        <w:rPr>
          <w:rFonts w:ascii="Shabnam" w:hAnsi="Shabnam" w:cs="Shabnam"/>
          <w:color w:val="262626" w:themeColor="text1" w:themeTint="D9"/>
          <w:sz w:val="24"/>
          <w:szCs w:val="24"/>
          <w:lang w:bidi="fa-IR"/>
        </w:rPr>
      </w:pPr>
    </w:p>
    <w:p w14:paraId="67A95096" w14:textId="58E5D39F" w:rsidR="000A088C" w:rsidRPr="00355480" w:rsidRDefault="00355480" w:rsidP="00355480">
      <w:pPr>
        <w:pStyle w:val="ListParagraph"/>
        <w:numPr>
          <w:ilvl w:val="0"/>
          <w:numId w:val="17"/>
        </w:numPr>
        <w:bidi/>
        <w:rPr>
          <w:rFonts w:ascii="Shabnam" w:hAnsi="Shabnam" w:cs="Shabnam"/>
          <w:color w:val="262626" w:themeColor="text1" w:themeTint="D9"/>
          <w:sz w:val="28"/>
          <w:szCs w:val="28"/>
          <w:rtl/>
          <w:lang w:bidi="fa-IR"/>
        </w:rPr>
      </w:pPr>
      <w:r w:rsidRPr="00355480">
        <w:rPr>
          <w:rFonts w:ascii="Shabnam" w:hAnsi="Shabnam" w:cs="Shabnam" w:hint="cs"/>
          <w:color w:val="262626" w:themeColor="text1" w:themeTint="D9"/>
          <w:sz w:val="28"/>
          <w:szCs w:val="28"/>
          <w:rtl/>
          <w:lang w:bidi="fa-IR"/>
        </w:rPr>
        <w:lastRenderedPageBreak/>
        <w:t xml:space="preserve">فرق بین متد های </w:t>
      </w:r>
      <w:r w:rsidRPr="00355480">
        <w:rPr>
          <w:rFonts w:ascii="Shabnam" w:hAnsi="Shabnam" w:cs="Shabnam"/>
          <w:color w:val="262626" w:themeColor="text1" w:themeTint="D9"/>
          <w:sz w:val="28"/>
          <w:szCs w:val="28"/>
          <w:lang w:bidi="fa-IR"/>
        </w:rPr>
        <w:t xml:space="preserve">PreventDefault and StopPropagation </w:t>
      </w:r>
      <w:r w:rsidRPr="00355480">
        <w:rPr>
          <w:rFonts w:ascii="Shabnam" w:hAnsi="Shabnam" w:cs="Shabnam" w:hint="cs"/>
          <w:color w:val="262626" w:themeColor="text1" w:themeTint="D9"/>
          <w:sz w:val="28"/>
          <w:szCs w:val="28"/>
          <w:rtl/>
          <w:lang w:bidi="fa-IR"/>
        </w:rPr>
        <w:t xml:space="preserve">  چیه؟</w:t>
      </w:r>
    </w:p>
    <w:p w14:paraId="03F4701A" w14:textId="537D5A27" w:rsidR="00355480" w:rsidRPr="00355480" w:rsidRDefault="00355480" w:rsidP="00355480">
      <w:pPr>
        <w:bidi/>
        <w:rPr>
          <w:rFonts w:ascii="Shabnam" w:hAnsi="Shabnam" w:cs="Shabnam"/>
          <w:color w:val="262626" w:themeColor="text1" w:themeTint="D9"/>
          <w:sz w:val="24"/>
          <w:szCs w:val="24"/>
          <w:rtl/>
          <w:lang w:bidi="fa-IR"/>
        </w:rPr>
      </w:pPr>
    </w:p>
    <w:p w14:paraId="0AF879AA" w14:textId="72C0780E" w:rsidR="00355480" w:rsidRPr="005314F7" w:rsidRDefault="00355480" w:rsidP="00355480">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preventDefault</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اگر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method preventDefault </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روی یک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اعمال بشه مانع عملکرد ذاتی اون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مشه </w:t>
      </w:r>
    </w:p>
    <w:p w14:paraId="5CCA96E9" w14:textId="2ECFB1BE" w:rsidR="00355480" w:rsidRPr="005314F7" w:rsidRDefault="00355480" w:rsidP="00355480">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برای مثال اگر روی یک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اعمال بشه دیگر اون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کار نمیکنه.</w:t>
      </w:r>
    </w:p>
    <w:p w14:paraId="70E29AD7" w14:textId="405B1B9F" w:rsidR="00355480" w:rsidRPr="00355480" w:rsidRDefault="00355480" w:rsidP="00355480">
      <w:pPr>
        <w:bidi/>
        <w:rPr>
          <w:rFonts w:ascii="Shabnam" w:hAnsi="Shabnam" w:cs="Shabnam"/>
          <w:color w:val="262626" w:themeColor="text1" w:themeTint="D9"/>
          <w:sz w:val="24"/>
          <w:szCs w:val="24"/>
          <w:rtl/>
          <w:lang w:bidi="fa-IR"/>
        </w:rPr>
      </w:pPr>
    </w:p>
    <w:p w14:paraId="023F83CC" w14:textId="59AFE533" w:rsidR="00355480" w:rsidRPr="00355480" w:rsidRDefault="00355480" w:rsidP="00355480">
      <w:pPr>
        <w:bidi/>
        <w:rPr>
          <w:rFonts w:ascii="Shabnam" w:hAnsi="Shabnam" w:cs="Shabnam"/>
          <w:color w:val="262626" w:themeColor="text1" w:themeTint="D9"/>
          <w:sz w:val="24"/>
          <w:szCs w:val="24"/>
          <w:rtl/>
          <w:lang w:bidi="fa-IR"/>
        </w:rPr>
      </w:pPr>
    </w:p>
    <w:p w14:paraId="4BF8C94B" w14:textId="224F2514" w:rsidR="00355480" w:rsidRPr="00355480" w:rsidRDefault="00355480" w:rsidP="00355480">
      <w:pPr>
        <w:bidi/>
        <w:rPr>
          <w:rFonts w:ascii="Shabnam" w:hAnsi="Shabnam" w:cs="Shabnam"/>
          <w:color w:val="262626" w:themeColor="text1" w:themeTint="D9"/>
          <w:sz w:val="24"/>
          <w:szCs w:val="24"/>
          <w:rtl/>
          <w:lang w:bidi="fa-IR"/>
        </w:rPr>
      </w:pPr>
    </w:p>
    <w:p w14:paraId="514E3A25" w14:textId="41197B07" w:rsidR="00355480" w:rsidRPr="00355480" w:rsidRDefault="00355480" w:rsidP="00355480">
      <w:pPr>
        <w:bidi/>
        <w:rPr>
          <w:rFonts w:ascii="Shabnam" w:hAnsi="Shabnam" w:cs="Shabnam"/>
          <w:color w:val="262626" w:themeColor="text1" w:themeTint="D9"/>
          <w:sz w:val="28"/>
          <w:szCs w:val="28"/>
          <w:rtl/>
          <w:lang w:bidi="fa-IR"/>
        </w:rPr>
      </w:pPr>
    </w:p>
    <w:p w14:paraId="0991905E" w14:textId="020A5561" w:rsidR="00355480" w:rsidRPr="00355480" w:rsidRDefault="00355480" w:rsidP="00355480">
      <w:pPr>
        <w:bidi/>
        <w:rPr>
          <w:rFonts w:ascii="Shabnam" w:hAnsi="Shabnam" w:cs="Shabnam"/>
          <w:color w:val="262626" w:themeColor="text1" w:themeTint="D9"/>
          <w:sz w:val="28"/>
          <w:szCs w:val="28"/>
          <w:lang w:bidi="fa-IR"/>
        </w:rPr>
      </w:pPr>
      <w:r w:rsidRPr="00355480">
        <w:rPr>
          <w:rFonts w:ascii="Shabnam" w:hAnsi="Shabnam" w:cs="Shabnam"/>
          <w:color w:val="262626" w:themeColor="text1" w:themeTint="D9"/>
          <w:sz w:val="28"/>
          <w:szCs w:val="28"/>
          <w:lang w:bidi="fa-IR"/>
        </w:rPr>
        <w:t>Example:</w:t>
      </w:r>
    </w:p>
    <w:p w14:paraId="617A0FA0" w14:textId="22B65F78" w:rsidR="00355480" w:rsidRPr="00355480" w:rsidRDefault="00355480" w:rsidP="00355480">
      <w:pPr>
        <w:bidi/>
        <w:rPr>
          <w:rFonts w:ascii="Shabnam" w:hAnsi="Shabnam" w:cs="Shabnam"/>
          <w:color w:val="262626" w:themeColor="text1" w:themeTint="D9"/>
          <w:sz w:val="24"/>
          <w:szCs w:val="24"/>
          <w:lang w:bidi="fa-IR"/>
        </w:rPr>
      </w:pPr>
    </w:p>
    <w:p w14:paraId="4979501E" w14:textId="4E035A5A" w:rsidR="00355480" w:rsidRPr="00355480" w:rsidRDefault="00355480" w:rsidP="00355480">
      <w:pPr>
        <w:bidi/>
        <w:rPr>
          <w:rFonts w:ascii="Shabnam" w:hAnsi="Shabnam" w:cs="Shabnam"/>
          <w:color w:val="262626" w:themeColor="text1" w:themeTint="D9"/>
          <w:sz w:val="24"/>
          <w:szCs w:val="24"/>
          <w:lang w:bidi="fa-IR"/>
        </w:rPr>
      </w:pPr>
    </w:p>
    <w:p w14:paraId="71AE0529" w14:textId="099C4314" w:rsidR="00355480" w:rsidRPr="00355480" w:rsidRDefault="00355480" w:rsidP="00355480">
      <w:pPr>
        <w:rPr>
          <w:rFonts w:ascii="Shabnam" w:hAnsi="Shabnam" w:cs="Shabnam"/>
          <w:color w:val="00B0F0"/>
          <w:sz w:val="24"/>
          <w:szCs w:val="24"/>
          <w:lang w:bidi="fa-IR"/>
        </w:rPr>
      </w:pPr>
      <w:r w:rsidRPr="00355480">
        <w:rPr>
          <w:rFonts w:ascii="Shabnam" w:hAnsi="Shabnam" w:cs="Shabnam"/>
          <w:color w:val="00B0F0"/>
          <w:sz w:val="24"/>
          <w:szCs w:val="24"/>
          <w:lang w:bidi="fa-IR"/>
        </w:rPr>
        <w:t>&lt;a href=</w:t>
      </w:r>
      <w:hyperlink r:id="rId8" w:history="1">
        <w:r w:rsidRPr="00355480">
          <w:rPr>
            <w:rStyle w:val="Hyperlink"/>
            <w:rFonts w:ascii="Shabnam" w:hAnsi="Shabnam" w:cs="Shabnam"/>
            <w:color w:val="00B0F0"/>
            <w:sz w:val="24"/>
            <w:szCs w:val="24"/>
            <w:lang w:bidi="fa-IR"/>
          </w:rPr>
          <w:t>http://google.com</w:t>
        </w:r>
      </w:hyperlink>
      <w:r w:rsidRPr="00355480">
        <w:rPr>
          <w:rFonts w:ascii="Shabnam" w:hAnsi="Shabnam" w:cs="Shabnam"/>
          <w:color w:val="00B0F0"/>
          <w:sz w:val="24"/>
          <w:szCs w:val="24"/>
          <w:lang w:bidi="fa-IR"/>
        </w:rPr>
        <w:t>&gt;click&lt;/a&gt;</w:t>
      </w:r>
    </w:p>
    <w:p w14:paraId="4AC60B77" w14:textId="77777777" w:rsidR="00355480" w:rsidRPr="00355480" w:rsidRDefault="00355480" w:rsidP="00355480">
      <w:pPr>
        <w:rPr>
          <w:rFonts w:ascii="Shabnam" w:hAnsi="Shabnam" w:cs="Shabnam"/>
          <w:color w:val="00B0F0"/>
          <w:sz w:val="24"/>
          <w:szCs w:val="24"/>
          <w:lang w:bidi="fa-IR"/>
        </w:rPr>
      </w:pPr>
    </w:p>
    <w:p w14:paraId="64335C0C" w14:textId="09D0A5DE" w:rsidR="00355480" w:rsidRPr="00355480" w:rsidRDefault="00355480" w:rsidP="00355480">
      <w:pPr>
        <w:rPr>
          <w:rFonts w:ascii="Shabnam" w:hAnsi="Shabnam" w:cs="Shabnam"/>
          <w:color w:val="00B0F0"/>
          <w:sz w:val="24"/>
          <w:szCs w:val="24"/>
          <w:lang w:bidi="fa-IR"/>
        </w:rPr>
      </w:pPr>
      <w:r w:rsidRPr="00355480">
        <w:rPr>
          <w:rFonts w:ascii="Shabnam" w:hAnsi="Shabnam" w:cs="Shabnam"/>
          <w:color w:val="00B0F0"/>
          <w:sz w:val="24"/>
          <w:szCs w:val="24"/>
          <w:lang w:bidi="fa-IR"/>
        </w:rPr>
        <w:t>Document.querySelector(‘a’).onClick=function(event) {</w:t>
      </w:r>
    </w:p>
    <w:p w14:paraId="2477ED2C" w14:textId="2932F7F3" w:rsidR="00355480" w:rsidRPr="00355480" w:rsidRDefault="00355480" w:rsidP="00355480">
      <w:pPr>
        <w:rPr>
          <w:rFonts w:ascii="Shabnam" w:hAnsi="Shabnam" w:cs="Shabnam"/>
          <w:color w:val="00B0F0"/>
          <w:sz w:val="24"/>
          <w:szCs w:val="24"/>
          <w:lang w:bidi="fa-IR"/>
        </w:rPr>
      </w:pPr>
      <w:r w:rsidRPr="00355480">
        <w:rPr>
          <w:rFonts w:ascii="Shabnam" w:hAnsi="Shabnam" w:cs="Shabnam"/>
          <w:color w:val="00B0F0"/>
          <w:sz w:val="24"/>
          <w:szCs w:val="24"/>
          <w:lang w:bidi="fa-IR"/>
        </w:rPr>
        <w:t>Event.preventDefault()</w:t>
      </w:r>
    </w:p>
    <w:p w14:paraId="235EE80A" w14:textId="7E6E9B1A" w:rsidR="00355480" w:rsidRPr="00355480" w:rsidRDefault="00355480" w:rsidP="00355480">
      <w:pPr>
        <w:rPr>
          <w:rFonts w:ascii="Shabnam" w:hAnsi="Shabnam" w:cs="Shabnam"/>
          <w:color w:val="00B0F0"/>
          <w:sz w:val="24"/>
          <w:szCs w:val="24"/>
          <w:lang w:bidi="fa-IR"/>
        </w:rPr>
      </w:pPr>
      <w:r w:rsidRPr="00355480">
        <w:rPr>
          <w:rFonts w:ascii="Shabnam" w:hAnsi="Shabnam" w:cs="Shabnam"/>
          <w:color w:val="00B0F0"/>
          <w:sz w:val="24"/>
          <w:szCs w:val="24"/>
          <w:lang w:bidi="fa-IR"/>
        </w:rPr>
        <w:t>}</w:t>
      </w:r>
    </w:p>
    <w:p w14:paraId="4903ACAB" w14:textId="09B6C369" w:rsidR="00355480" w:rsidRPr="00355480" w:rsidRDefault="00355480" w:rsidP="00355480">
      <w:pPr>
        <w:bidi/>
        <w:rPr>
          <w:rFonts w:ascii="Shabnam" w:hAnsi="Shabnam" w:cs="Shabnam"/>
          <w:color w:val="262626" w:themeColor="text1" w:themeTint="D9"/>
          <w:sz w:val="24"/>
          <w:szCs w:val="24"/>
          <w:rtl/>
          <w:lang w:bidi="fa-IR"/>
        </w:rPr>
      </w:pPr>
    </w:p>
    <w:p w14:paraId="43733D7B" w14:textId="2503234C" w:rsidR="00355480" w:rsidRPr="00355480" w:rsidRDefault="00355480" w:rsidP="00355480">
      <w:pPr>
        <w:bidi/>
        <w:rPr>
          <w:rFonts w:ascii="Shabnam" w:hAnsi="Shabnam" w:cs="Shabnam"/>
          <w:color w:val="404040" w:themeColor="text1" w:themeTint="BF"/>
          <w:sz w:val="24"/>
          <w:szCs w:val="24"/>
          <w:rtl/>
          <w:lang w:bidi="fa-IR"/>
        </w:rPr>
      </w:pPr>
      <w:r w:rsidRPr="00355480">
        <w:rPr>
          <w:rFonts w:ascii="Shabnam" w:hAnsi="Shabnam" w:cs="Shabnam"/>
          <w:color w:val="404040" w:themeColor="text1" w:themeTint="BF"/>
          <w:sz w:val="24"/>
          <w:szCs w:val="24"/>
          <w:lang w:bidi="fa-IR"/>
        </w:rPr>
        <w:t>stopPropagation</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باعث میشه هیچ ترویج و گسترشی انجانم نگیره.</w:t>
      </w:r>
    </w:p>
    <w:p w14:paraId="046DEB03" w14:textId="07DD81BF" w:rsidR="00355480" w:rsidRPr="00355480" w:rsidRDefault="00355480" w:rsidP="00355480">
      <w:pPr>
        <w:bidi/>
        <w:rPr>
          <w:rFonts w:ascii="Shabnam" w:hAnsi="Shabnam" w:cs="Shabnam"/>
          <w:color w:val="262626" w:themeColor="text1" w:themeTint="D9"/>
          <w:sz w:val="24"/>
          <w:szCs w:val="24"/>
          <w:rtl/>
          <w:lang w:bidi="fa-IR"/>
        </w:rPr>
      </w:pPr>
    </w:p>
    <w:p w14:paraId="57C743F1" w14:textId="1286604D" w:rsidR="00355480" w:rsidRPr="00355480" w:rsidRDefault="00355480" w:rsidP="00355480">
      <w:pPr>
        <w:bidi/>
        <w:rPr>
          <w:rFonts w:ascii="Shabnam" w:hAnsi="Shabnam" w:cs="Shabnam"/>
          <w:color w:val="262626" w:themeColor="text1" w:themeTint="D9"/>
          <w:sz w:val="24"/>
          <w:szCs w:val="24"/>
          <w:rtl/>
          <w:lang w:bidi="fa-IR"/>
        </w:rPr>
      </w:pPr>
    </w:p>
    <w:p w14:paraId="48292517" w14:textId="0F922183" w:rsidR="00355480" w:rsidRPr="00292E11" w:rsidRDefault="00355480" w:rsidP="00292E11">
      <w:pPr>
        <w:pStyle w:val="ListParagraph"/>
        <w:numPr>
          <w:ilvl w:val="0"/>
          <w:numId w:val="17"/>
        </w:numPr>
        <w:bidi/>
        <w:rPr>
          <w:rFonts w:ascii="Shabnam" w:hAnsi="Shabnam" w:cs="Shabnam"/>
          <w:color w:val="262626" w:themeColor="text1" w:themeTint="D9"/>
          <w:sz w:val="28"/>
          <w:szCs w:val="28"/>
          <w:rtl/>
          <w:lang w:bidi="fa-IR"/>
        </w:rPr>
      </w:pPr>
      <w:r w:rsidRPr="00292E11">
        <w:rPr>
          <w:rFonts w:ascii="Shabnam" w:hAnsi="Shabnam" w:cs="Shabnam" w:hint="cs"/>
          <w:color w:val="262626" w:themeColor="text1" w:themeTint="D9"/>
          <w:sz w:val="28"/>
          <w:szCs w:val="28"/>
          <w:rtl/>
          <w:lang w:bidi="fa-IR"/>
        </w:rPr>
        <w:t xml:space="preserve">چطوری ببینیم </w:t>
      </w:r>
      <w:r w:rsidRPr="00292E11">
        <w:rPr>
          <w:rFonts w:ascii="Shabnam" w:hAnsi="Shabnam" w:cs="Shabnam"/>
          <w:color w:val="262626" w:themeColor="text1" w:themeTint="D9"/>
          <w:sz w:val="28"/>
          <w:szCs w:val="28"/>
          <w:lang w:bidi="fa-IR"/>
        </w:rPr>
        <w:t>preventDefault</w:t>
      </w:r>
      <w:r w:rsidRPr="00292E11">
        <w:rPr>
          <w:rFonts w:ascii="Shabnam" w:hAnsi="Shabnam" w:cs="Shabnam" w:hint="cs"/>
          <w:color w:val="262626" w:themeColor="text1" w:themeTint="D9"/>
          <w:sz w:val="28"/>
          <w:szCs w:val="28"/>
          <w:rtl/>
          <w:lang w:bidi="fa-IR"/>
        </w:rPr>
        <w:t xml:space="preserve"> روی یک </w:t>
      </w:r>
      <w:r w:rsidRPr="00292E11">
        <w:rPr>
          <w:rFonts w:ascii="Shabnam" w:hAnsi="Shabnam" w:cs="Shabnam"/>
          <w:color w:val="262626" w:themeColor="text1" w:themeTint="D9"/>
          <w:sz w:val="28"/>
          <w:szCs w:val="28"/>
          <w:lang w:bidi="fa-IR"/>
        </w:rPr>
        <w:t>element</w:t>
      </w:r>
      <w:r w:rsidRPr="00292E11">
        <w:rPr>
          <w:rFonts w:ascii="Shabnam" w:hAnsi="Shabnam" w:cs="Shabnam" w:hint="cs"/>
          <w:color w:val="262626" w:themeColor="text1" w:themeTint="D9"/>
          <w:sz w:val="28"/>
          <w:szCs w:val="28"/>
          <w:rtl/>
          <w:lang w:bidi="fa-IR"/>
        </w:rPr>
        <w:t xml:space="preserve"> اعمال شده یا نه؟</w:t>
      </w:r>
    </w:p>
    <w:p w14:paraId="741C66D1" w14:textId="00A16407" w:rsidR="00355480" w:rsidRPr="00355480" w:rsidRDefault="00355480" w:rsidP="00355480">
      <w:pPr>
        <w:bidi/>
        <w:rPr>
          <w:rFonts w:ascii="Shabnam" w:hAnsi="Shabnam" w:cs="Shabnam"/>
          <w:color w:val="262626" w:themeColor="text1" w:themeTint="D9"/>
          <w:sz w:val="28"/>
          <w:szCs w:val="28"/>
          <w:rtl/>
          <w:lang w:bidi="fa-IR"/>
        </w:rPr>
      </w:pPr>
    </w:p>
    <w:p w14:paraId="4A871D03" w14:textId="185C26E0" w:rsidR="00355480" w:rsidRDefault="00355480" w:rsidP="00355480">
      <w:pPr>
        <w:bidi/>
        <w:rPr>
          <w:rFonts w:ascii="Shabnam" w:hAnsi="Shabnam" w:cs="Shabnam"/>
          <w:color w:val="404040" w:themeColor="text1" w:themeTint="BF"/>
          <w:sz w:val="24"/>
          <w:szCs w:val="24"/>
          <w:lang w:bidi="fa-IR"/>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همه ی المنت ها یه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داذن به اسم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defaultPrevented</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اگر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true </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باشه یعنی اعمال شده ولی اگر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false </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باشه یعنی اعمال نشده</w:t>
      </w:r>
      <w:r w:rsidRPr="00355480">
        <w:rPr>
          <w:rFonts w:ascii="Shabnam" w:hAnsi="Shabnam" w:cs="Shabnam" w:hint="cs"/>
          <w:color w:val="404040" w:themeColor="text1" w:themeTint="BF"/>
          <w:sz w:val="24"/>
          <w:szCs w:val="24"/>
          <w:rtl/>
          <w:lang w:bidi="fa-IR"/>
        </w:rPr>
        <w:t>.</w:t>
      </w:r>
    </w:p>
    <w:p w14:paraId="224C1F24" w14:textId="5D5371A8" w:rsidR="00292E11" w:rsidRDefault="00292E11" w:rsidP="00292E11">
      <w:pPr>
        <w:bidi/>
        <w:rPr>
          <w:rFonts w:ascii="Shabnam" w:hAnsi="Shabnam" w:cs="Shabnam"/>
          <w:color w:val="404040" w:themeColor="text1" w:themeTint="BF"/>
          <w:sz w:val="24"/>
          <w:szCs w:val="24"/>
          <w:lang w:bidi="fa-IR"/>
        </w:rPr>
      </w:pPr>
    </w:p>
    <w:p w14:paraId="653C221B" w14:textId="4EF54B1C" w:rsidR="00292E11" w:rsidRDefault="00292E11" w:rsidP="00292E11">
      <w:pPr>
        <w:bidi/>
        <w:rPr>
          <w:rFonts w:ascii="Shabnam" w:hAnsi="Shabnam" w:cs="Shabnam"/>
          <w:color w:val="404040" w:themeColor="text1" w:themeTint="BF"/>
          <w:sz w:val="24"/>
          <w:szCs w:val="24"/>
          <w:lang w:bidi="fa-IR"/>
        </w:rPr>
      </w:pPr>
    </w:p>
    <w:p w14:paraId="334F6131" w14:textId="588F199A" w:rsidR="00292E11" w:rsidRPr="00292E11" w:rsidRDefault="00292E11" w:rsidP="00292E11">
      <w:pPr>
        <w:pStyle w:val="ListParagraph"/>
        <w:numPr>
          <w:ilvl w:val="0"/>
          <w:numId w:val="17"/>
        </w:numPr>
        <w:bidi/>
        <w:rPr>
          <w:rFonts w:ascii="Shabnam" w:hAnsi="Shabnam" w:cs="Shabnam"/>
          <w:color w:val="404040" w:themeColor="text1" w:themeTint="BF"/>
          <w:sz w:val="28"/>
          <w:szCs w:val="28"/>
          <w:rtl/>
          <w:lang w:bidi="fa-IR"/>
        </w:rPr>
      </w:pPr>
      <w:r w:rsidRPr="00292E11">
        <w:rPr>
          <w:rFonts w:ascii="Shabnam" w:hAnsi="Shabnam" w:cs="Shabnam" w:hint="cs"/>
          <w:color w:val="404040" w:themeColor="text1" w:themeTint="BF"/>
          <w:sz w:val="28"/>
          <w:szCs w:val="28"/>
          <w:rtl/>
          <w:lang w:bidi="fa-IR"/>
        </w:rPr>
        <w:t>چرا این کد به خطا منجر میشه ؟</w:t>
      </w:r>
    </w:p>
    <w:p w14:paraId="04D60051" w14:textId="6F40F398" w:rsidR="00292E11" w:rsidRDefault="00292E11" w:rsidP="00292E11">
      <w:pPr>
        <w:bidi/>
        <w:rPr>
          <w:rFonts w:ascii="Shabnam" w:hAnsi="Shabnam" w:cs="Shabnam"/>
          <w:color w:val="404040" w:themeColor="text1" w:themeTint="BF"/>
          <w:sz w:val="24"/>
          <w:szCs w:val="24"/>
          <w:lang w:bidi="fa-IR"/>
        </w:rPr>
      </w:pPr>
      <w:r>
        <w:rPr>
          <w:rFonts w:ascii="Shabnam" w:hAnsi="Shabnam" w:cs="Shabnam"/>
          <w:color w:val="404040" w:themeColor="text1" w:themeTint="BF"/>
          <w:sz w:val="24"/>
          <w:szCs w:val="24"/>
          <w:lang w:bidi="fa-IR"/>
        </w:rPr>
        <w:t xml:space="preserve"> </w:t>
      </w:r>
    </w:p>
    <w:p w14:paraId="29CDF745" w14:textId="3E2D8D57" w:rsidR="00292E11" w:rsidRPr="00292E11" w:rsidRDefault="00292E11" w:rsidP="00292E11">
      <w:pPr>
        <w:rPr>
          <w:rFonts w:ascii="Shabnam" w:hAnsi="Shabnam" w:cs="Shabnam"/>
          <w:color w:val="404040" w:themeColor="text1" w:themeTint="BF"/>
          <w:sz w:val="28"/>
          <w:szCs w:val="28"/>
          <w:lang w:bidi="fa-IR"/>
        </w:rPr>
      </w:pPr>
      <w:r w:rsidRPr="00292E11">
        <w:rPr>
          <w:rFonts w:ascii="Shabnam" w:hAnsi="Shabnam" w:cs="Shabnam"/>
          <w:color w:val="404040" w:themeColor="text1" w:themeTint="BF"/>
          <w:sz w:val="28"/>
          <w:szCs w:val="28"/>
          <w:lang w:bidi="fa-IR"/>
        </w:rPr>
        <w:t>Catch the Error</w:t>
      </w:r>
    </w:p>
    <w:p w14:paraId="74942356" w14:textId="721C872F" w:rsidR="00292E11" w:rsidRPr="005314F7" w:rsidRDefault="00292E11" w:rsidP="00292E11">
      <w:pPr>
        <w:bidi/>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7B1A79" w14:textId="47A1FA00" w:rsidR="00292E11" w:rsidRPr="005314F7" w:rsidRDefault="00292E11" w:rsidP="00292E11">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برای این که مثلا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undefined</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نداشته باشیم باید از عملگر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Optionol chaining</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استفاده کنیم که در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Es6 </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اضافه شده</w:t>
      </w:r>
    </w:p>
    <w:p w14:paraId="2C00AF5D" w14:textId="315442B3" w:rsidR="00292E11" w:rsidRPr="005314F7" w:rsidRDefault="00292E11" w:rsidP="00292E11">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8FA48C" w14:textId="09A84855" w:rsidR="00292E11" w:rsidRPr="005314F7" w:rsidRDefault="00292E11" w:rsidP="00292E11">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EBA492" w14:textId="20467883" w:rsidR="00292E11" w:rsidRPr="005314F7" w:rsidRDefault="00292E11" w:rsidP="00292E11">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در مثال زیر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رو تعریف میکنیم و هیچ داده ای رو بهش نمیدیم.</w:t>
      </w:r>
    </w:p>
    <w:p w14:paraId="4A89EDF7" w14:textId="64AAE75D" w:rsidR="00292E11" w:rsidRPr="00292E11" w:rsidRDefault="00292E11" w:rsidP="00292E11">
      <w:pPr>
        <w:rPr>
          <w:rFonts w:ascii="Shabnam" w:hAnsi="Shabnam" w:cs="Shabnam"/>
          <w:color w:val="00B0F0"/>
          <w:sz w:val="24"/>
          <w:szCs w:val="24"/>
          <w:lang w:bidi="fa-IR"/>
        </w:rPr>
      </w:pPr>
      <w:r>
        <w:rPr>
          <w:rFonts w:ascii="Shabnam" w:hAnsi="Shabnam" w:cs="Shabnam"/>
          <w:color w:val="404040" w:themeColor="text1" w:themeTint="BF"/>
          <w:sz w:val="24"/>
          <w:szCs w:val="24"/>
          <w:lang w:bidi="fa-IR"/>
        </w:rPr>
        <w:t xml:space="preserve">  </w:t>
      </w:r>
    </w:p>
    <w:p w14:paraId="0B7AC902" w14:textId="6B8EBEDE" w:rsidR="00292E11" w:rsidRPr="00292E11" w:rsidRDefault="00292E11" w:rsidP="00292E11">
      <w:pPr>
        <w:rPr>
          <w:rFonts w:ascii="Shabnam" w:hAnsi="Shabnam" w:cs="Shabnam"/>
          <w:color w:val="00B0F0"/>
          <w:sz w:val="24"/>
          <w:szCs w:val="24"/>
          <w:lang w:bidi="fa-IR"/>
        </w:rPr>
      </w:pPr>
      <w:r w:rsidRPr="00292E11">
        <w:rPr>
          <w:rFonts w:ascii="Shabnam" w:hAnsi="Shabnam" w:cs="Shabnam"/>
          <w:color w:val="00B0F0"/>
          <w:sz w:val="24"/>
          <w:szCs w:val="24"/>
          <w:lang w:bidi="fa-IR"/>
        </w:rPr>
        <w:t>Const book = {}</w:t>
      </w:r>
    </w:p>
    <w:p w14:paraId="5E3D4395" w14:textId="6F568B8F" w:rsidR="00292E11" w:rsidRPr="00292E11" w:rsidRDefault="00292E11" w:rsidP="00292E11">
      <w:pPr>
        <w:rPr>
          <w:rFonts w:ascii="Shabnam" w:hAnsi="Shabnam" w:cs="Shabnam"/>
          <w:color w:val="00B0F0"/>
          <w:sz w:val="24"/>
          <w:szCs w:val="24"/>
          <w:lang w:bidi="fa-IR"/>
        </w:rPr>
      </w:pPr>
    </w:p>
    <w:p w14:paraId="6634E462" w14:textId="159767CA" w:rsidR="00292E11" w:rsidRPr="00292E11" w:rsidRDefault="00292E11" w:rsidP="00292E11">
      <w:pPr>
        <w:rPr>
          <w:rFonts w:ascii="Shabnam" w:hAnsi="Shabnam" w:cs="Shabnam"/>
          <w:color w:val="00B0F0"/>
          <w:sz w:val="24"/>
          <w:szCs w:val="24"/>
          <w:lang w:bidi="fa-IR"/>
        </w:rPr>
      </w:pPr>
      <w:r w:rsidRPr="00292E11">
        <w:rPr>
          <w:rFonts w:ascii="Shabnam" w:hAnsi="Shabnam" w:cs="Shabnam"/>
          <w:color w:val="00B0F0"/>
          <w:sz w:val="24"/>
          <w:szCs w:val="24"/>
          <w:lang w:bidi="fa-IR"/>
        </w:rPr>
        <w:lastRenderedPageBreak/>
        <w:t>Console.log(book.page)            undefined</w:t>
      </w:r>
    </w:p>
    <w:p w14:paraId="6C75777D" w14:textId="56B3DFD1" w:rsidR="00292E11" w:rsidRPr="00292E11" w:rsidRDefault="00292E11" w:rsidP="00292E11">
      <w:pPr>
        <w:rPr>
          <w:rFonts w:ascii="Shabnam" w:hAnsi="Shabnam" w:cs="Shabnam"/>
          <w:color w:val="00B0F0"/>
          <w:sz w:val="24"/>
          <w:szCs w:val="24"/>
          <w:lang w:bidi="fa-IR"/>
        </w:rPr>
      </w:pPr>
      <w:r w:rsidRPr="00292E11">
        <w:rPr>
          <w:rFonts w:ascii="Shabnam" w:hAnsi="Shabnam" w:cs="Shabnam"/>
          <w:color w:val="00B0F0"/>
          <w:sz w:val="24"/>
          <w:szCs w:val="24"/>
          <w:lang w:bidi="fa-IR"/>
        </w:rPr>
        <w:t>Console.log(book.title)                 undefined</w:t>
      </w:r>
    </w:p>
    <w:p w14:paraId="4D9E3103" w14:textId="4F8312C0" w:rsidR="00292E11" w:rsidRPr="00292E11" w:rsidRDefault="00292E11" w:rsidP="00292E11">
      <w:pPr>
        <w:rPr>
          <w:rFonts w:ascii="Shabnam" w:hAnsi="Shabnam" w:cs="Shabnam"/>
          <w:color w:val="00B0F0"/>
          <w:sz w:val="24"/>
          <w:szCs w:val="24"/>
          <w:lang w:bidi="fa-IR"/>
        </w:rPr>
      </w:pPr>
      <w:r w:rsidRPr="00292E11">
        <w:rPr>
          <w:rFonts w:ascii="Shabnam" w:hAnsi="Shabnam" w:cs="Shabnam"/>
          <w:color w:val="00B0F0"/>
          <w:sz w:val="24"/>
          <w:szCs w:val="24"/>
          <w:lang w:bidi="fa-IR"/>
        </w:rPr>
        <w:t>Console.log(book.author)                 undefined</w:t>
      </w:r>
    </w:p>
    <w:p w14:paraId="727320BF" w14:textId="45BC26CA" w:rsidR="00292E11" w:rsidRPr="00292E11" w:rsidRDefault="00292E11" w:rsidP="00292E11">
      <w:pPr>
        <w:rPr>
          <w:rFonts w:ascii="Shabnam" w:hAnsi="Shabnam" w:cs="Shabnam"/>
          <w:color w:val="00B0F0"/>
          <w:sz w:val="24"/>
          <w:szCs w:val="24"/>
          <w:lang w:bidi="fa-IR"/>
        </w:rPr>
      </w:pPr>
    </w:p>
    <w:p w14:paraId="5E28E055" w14:textId="61330B9F" w:rsidR="00292E11" w:rsidRPr="00292E11" w:rsidRDefault="00292E11" w:rsidP="00292E11">
      <w:pPr>
        <w:rPr>
          <w:rFonts w:ascii="Shabnam" w:hAnsi="Shabnam" w:cs="Shabnam"/>
          <w:color w:val="00B0F0"/>
          <w:sz w:val="24"/>
          <w:szCs w:val="24"/>
          <w:lang w:bidi="fa-IR"/>
        </w:rPr>
      </w:pPr>
    </w:p>
    <w:p w14:paraId="7E51BE6E" w14:textId="7F29F7F9" w:rsidR="00292E11" w:rsidRPr="00292E11" w:rsidRDefault="00292E11" w:rsidP="00292E11">
      <w:pPr>
        <w:rPr>
          <w:rFonts w:ascii="Shabnam" w:hAnsi="Shabnam" w:cs="Shabnam"/>
          <w:color w:val="00B0F0"/>
          <w:sz w:val="24"/>
          <w:szCs w:val="24"/>
          <w:lang w:bidi="fa-IR"/>
        </w:rPr>
      </w:pPr>
      <w:r w:rsidRPr="00292E11">
        <w:rPr>
          <w:rFonts w:ascii="Shabnam" w:hAnsi="Shabnam" w:cs="Shabnam"/>
          <w:color w:val="00B0F0"/>
          <w:sz w:val="24"/>
          <w:szCs w:val="24"/>
          <w:lang w:bidi="fa-IR"/>
        </w:rPr>
        <w:t>Console.log(book ? .page ? .number || 300)</w:t>
      </w:r>
    </w:p>
    <w:p w14:paraId="081B096A" w14:textId="1044E806" w:rsidR="00292E11" w:rsidRDefault="00292E11" w:rsidP="00292E11">
      <w:pPr>
        <w:bidi/>
        <w:rPr>
          <w:rFonts w:ascii="Shabnam" w:hAnsi="Shabnam" w:cs="Shabnam"/>
          <w:color w:val="404040" w:themeColor="text1" w:themeTint="BF"/>
          <w:sz w:val="24"/>
          <w:szCs w:val="24"/>
          <w:lang w:bidi="fa-IR"/>
        </w:rPr>
      </w:pPr>
    </w:p>
    <w:p w14:paraId="5EACB0B2" w14:textId="6F4534CE" w:rsidR="008D6234" w:rsidRPr="005314F7" w:rsidRDefault="00292E11" w:rsidP="00EA64F2">
      <w:pPr>
        <w:bidi/>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اگر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بود دنبال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page </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بگرد اگر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بود دنبال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بگرد و اگر هیچ کدوم نبودن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undefined</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برنگردون ، 300 رو که مقدار پیش فرض دادیم رو نشون بده.</w:t>
      </w:r>
    </w:p>
    <w:p w14:paraId="4D07C1FD" w14:textId="3DA9EA31" w:rsidR="00EA64F2" w:rsidRDefault="00EA64F2" w:rsidP="00EA64F2">
      <w:pPr>
        <w:bidi/>
        <w:rPr>
          <w:rFonts w:ascii="Shabnam" w:hAnsi="Shabnam" w:cs="Shabnam"/>
          <w:color w:val="404040" w:themeColor="text1" w:themeTint="BF"/>
          <w:sz w:val="24"/>
          <w:szCs w:val="24"/>
          <w:lang w:bidi="fa-IR"/>
        </w:rPr>
      </w:pPr>
    </w:p>
    <w:p w14:paraId="3A8A2721" w14:textId="5A9EF926" w:rsidR="00EA64F2" w:rsidRPr="001D7A03" w:rsidRDefault="00EA64F2" w:rsidP="001D7A03">
      <w:pPr>
        <w:pStyle w:val="ListParagraph"/>
        <w:numPr>
          <w:ilvl w:val="0"/>
          <w:numId w:val="22"/>
        </w:numPr>
        <w:bidi/>
        <w:rPr>
          <w:rFonts w:ascii="Shabnam" w:hAnsi="Shabnam" w:cs="Shabnam"/>
          <w:color w:val="3A3A3A" w:themeColor="background2" w:themeShade="40"/>
          <w:sz w:val="28"/>
          <w:szCs w:val="28"/>
          <w:rtl/>
          <w:lang w:bidi="fa-IR"/>
        </w:rPr>
      </w:pPr>
      <w:r w:rsidRPr="001D7A03">
        <w:rPr>
          <w:rFonts w:ascii="Shabnam" w:hAnsi="Shabnam" w:cs="Shabnam"/>
          <w:color w:val="404040" w:themeColor="text1" w:themeTint="BF"/>
          <w:sz w:val="28"/>
          <w:szCs w:val="28"/>
          <w:lang w:bidi="fa-IR"/>
        </w:rPr>
        <w:t xml:space="preserve">Event </w:t>
      </w:r>
      <w:r w:rsidRPr="001D7A03">
        <w:rPr>
          <w:rFonts w:ascii="Shabnam" w:hAnsi="Shabnam" w:cs="Shabnam"/>
          <w:color w:val="3A3A3A" w:themeColor="background2" w:themeShade="40"/>
          <w:sz w:val="28"/>
          <w:szCs w:val="28"/>
          <w:lang w:bidi="fa-IR"/>
        </w:rPr>
        <w:t>target</w:t>
      </w:r>
      <w:r w:rsidRPr="001D7A03">
        <w:rPr>
          <w:rFonts w:ascii="Shabnam" w:hAnsi="Shabnam" w:cs="Shabnam" w:hint="cs"/>
          <w:color w:val="3A3A3A" w:themeColor="background2" w:themeShade="40"/>
          <w:sz w:val="28"/>
          <w:szCs w:val="28"/>
          <w:rtl/>
          <w:lang w:bidi="fa-IR"/>
        </w:rPr>
        <w:t xml:space="preserve"> چیه؟</w:t>
      </w:r>
    </w:p>
    <w:p w14:paraId="1FC91E8B" w14:textId="43F9E9CD" w:rsidR="00EA64F2" w:rsidRPr="001D7A03" w:rsidRDefault="00EA64F2" w:rsidP="00EA64F2">
      <w:pPr>
        <w:bidi/>
        <w:rPr>
          <w:rFonts w:ascii="Shabnam" w:hAnsi="Shabnam" w:cs="Shabnam"/>
          <w:color w:val="3A3A3A" w:themeColor="background2" w:themeShade="40"/>
          <w:sz w:val="24"/>
          <w:szCs w:val="24"/>
          <w:rtl/>
          <w:lang w:bidi="fa-IR"/>
        </w:rPr>
      </w:pPr>
      <w:r w:rsidRPr="001D7A03">
        <w:rPr>
          <w:rFonts w:ascii="Shabnam" w:hAnsi="Shabnam" w:cs="Shabnam" w:hint="cs"/>
          <w:color w:val="3A3A3A" w:themeColor="background2" w:themeShade="40"/>
          <w:sz w:val="24"/>
          <w:szCs w:val="24"/>
          <w:rtl/>
          <w:lang w:bidi="fa-IR"/>
        </w:rPr>
        <w:t xml:space="preserve"> </w:t>
      </w:r>
    </w:p>
    <w:p w14:paraId="658B27BA" w14:textId="6106B385" w:rsidR="00EA64F2" w:rsidRPr="005314F7" w:rsidRDefault="00EA64F2" w:rsidP="00EA64F2">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شامل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که باعث اجرا شدن یک رویداد خاصی میشه.</w:t>
      </w:r>
    </w:p>
    <w:p w14:paraId="5921D85F" w14:textId="0276934D" w:rsidR="00EA64F2" w:rsidRPr="001D7A03" w:rsidRDefault="00EA64F2" w:rsidP="001D7A03">
      <w:pPr>
        <w:rPr>
          <w:rFonts w:ascii="Shabnam" w:hAnsi="Shabnam" w:cs="Shabnam"/>
          <w:color w:val="0070C0"/>
          <w:sz w:val="24"/>
          <w:szCs w:val="24"/>
          <w:rtl/>
          <w:lang w:bidi="fa-IR"/>
        </w:rPr>
      </w:pPr>
    </w:p>
    <w:p w14:paraId="19FD9BD6" w14:textId="16044BE2" w:rsidR="00EA64F2" w:rsidRPr="001D7A03" w:rsidRDefault="00EA64F2" w:rsidP="001D7A03">
      <w:pPr>
        <w:rPr>
          <w:rFonts w:ascii="Shabnam" w:hAnsi="Shabnam" w:cs="Shabnam"/>
          <w:color w:val="0070C0"/>
          <w:sz w:val="24"/>
          <w:szCs w:val="24"/>
          <w:rtl/>
          <w:lang w:bidi="fa-IR"/>
        </w:rPr>
      </w:pPr>
      <w:r w:rsidRPr="001D7A03">
        <w:rPr>
          <w:rFonts w:ascii="Shabnam" w:hAnsi="Shabnam" w:cs="Shabnam"/>
          <w:color w:val="0070C0"/>
          <w:sz w:val="24"/>
          <w:szCs w:val="24"/>
          <w:lang w:bidi="fa-IR"/>
        </w:rPr>
        <w:t xml:space="preserve">Example: </w:t>
      </w:r>
    </w:p>
    <w:p w14:paraId="3DDFE961" w14:textId="77777777" w:rsidR="001D7A03" w:rsidRPr="001D7A03" w:rsidRDefault="001D7A03" w:rsidP="001D7A03">
      <w:pPr>
        <w:rPr>
          <w:rFonts w:ascii="Shabnam" w:hAnsi="Shabnam" w:cs="Shabnam"/>
          <w:color w:val="0070C0"/>
          <w:sz w:val="24"/>
          <w:szCs w:val="24"/>
          <w:lang w:bidi="fa-IR"/>
        </w:rPr>
      </w:pPr>
    </w:p>
    <w:p w14:paraId="21796D58" w14:textId="21B8C9B1" w:rsidR="00EA64F2" w:rsidRPr="001D7A03" w:rsidRDefault="00EA64F2" w:rsidP="001D7A03">
      <w:pPr>
        <w:rPr>
          <w:rFonts w:ascii="Shabnam" w:hAnsi="Shabnam" w:cs="Shabnam"/>
          <w:color w:val="0070C0"/>
          <w:sz w:val="24"/>
          <w:szCs w:val="24"/>
          <w:lang w:bidi="fa-IR"/>
        </w:rPr>
      </w:pPr>
      <w:r w:rsidRPr="001D7A03">
        <w:rPr>
          <w:rFonts w:ascii="Shabnam" w:hAnsi="Shabnam" w:cs="Shabnam"/>
          <w:color w:val="0070C0"/>
          <w:sz w:val="24"/>
          <w:szCs w:val="24"/>
          <w:lang w:bidi="fa-IR"/>
        </w:rPr>
        <w:t>Event.target.tagName</w:t>
      </w:r>
    </w:p>
    <w:p w14:paraId="491E4D9D" w14:textId="2A94505C" w:rsidR="00EA64F2" w:rsidRPr="001D7A03" w:rsidRDefault="00EA64F2" w:rsidP="001D7A03">
      <w:pPr>
        <w:rPr>
          <w:rFonts w:ascii="Shabnam" w:hAnsi="Shabnam" w:cs="Shabnam"/>
          <w:color w:val="0070C0"/>
          <w:sz w:val="24"/>
          <w:szCs w:val="24"/>
          <w:rtl/>
          <w:lang w:bidi="fa-IR"/>
        </w:rPr>
      </w:pPr>
    </w:p>
    <w:p w14:paraId="16DBA879" w14:textId="5CAB2B02" w:rsidR="00EA64F2" w:rsidRPr="005314F7" w:rsidRDefault="001D7A03" w:rsidP="00EA64F2">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w:t>
      </w:r>
      <w:r w:rsidR="00EA64F2"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همون میگه از چه تگی داخل این </w:t>
      </w:r>
      <w:r w:rsidR="00EA64F2"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w:t>
      </w:r>
      <w:r w:rsidR="00EA64F2"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استفاده شده.</w:t>
      </w:r>
    </w:p>
    <w:p w14:paraId="2EE159B5" w14:textId="163B51D1" w:rsidR="00EA64F2" w:rsidRPr="001D7A03" w:rsidRDefault="00EA64F2" w:rsidP="00EA64F2">
      <w:pPr>
        <w:bidi/>
        <w:rPr>
          <w:rFonts w:ascii="Shabnam" w:hAnsi="Shabnam" w:cs="Shabnam"/>
          <w:color w:val="3A3A3A" w:themeColor="background2" w:themeShade="40"/>
          <w:sz w:val="24"/>
          <w:szCs w:val="24"/>
          <w:rtl/>
          <w:lang w:bidi="fa-IR"/>
        </w:rPr>
      </w:pPr>
    </w:p>
    <w:p w14:paraId="7CBE8954" w14:textId="34A74384" w:rsidR="00EA64F2" w:rsidRPr="001D7A03" w:rsidRDefault="00EA64F2" w:rsidP="00EA64F2">
      <w:pPr>
        <w:bidi/>
        <w:rPr>
          <w:rFonts w:ascii="Shabnam" w:hAnsi="Shabnam" w:cs="Shabnam"/>
          <w:color w:val="3A3A3A" w:themeColor="background2" w:themeShade="40"/>
          <w:sz w:val="24"/>
          <w:szCs w:val="24"/>
          <w:rtl/>
          <w:lang w:bidi="fa-IR"/>
        </w:rPr>
      </w:pPr>
    </w:p>
    <w:p w14:paraId="0FD5FD4B" w14:textId="49A81479" w:rsidR="00EA64F2" w:rsidRPr="001D7A03" w:rsidRDefault="00EA64F2" w:rsidP="001D7A03">
      <w:pPr>
        <w:pStyle w:val="ListParagraph"/>
        <w:numPr>
          <w:ilvl w:val="0"/>
          <w:numId w:val="22"/>
        </w:numPr>
        <w:bidi/>
        <w:rPr>
          <w:rFonts w:ascii="Shabnam" w:hAnsi="Shabnam" w:cs="Shabnam"/>
          <w:color w:val="404040" w:themeColor="text1" w:themeTint="BF"/>
          <w:sz w:val="28"/>
          <w:szCs w:val="28"/>
          <w:rtl/>
          <w:lang w:bidi="fa-IR"/>
        </w:rPr>
      </w:pPr>
      <w:r w:rsidRPr="001D7A03">
        <w:rPr>
          <w:rFonts w:ascii="Shabnam" w:hAnsi="Shabnam" w:cs="Shabnam"/>
          <w:color w:val="404040" w:themeColor="text1" w:themeTint="BF"/>
          <w:sz w:val="28"/>
          <w:szCs w:val="28"/>
          <w:lang w:bidi="fa-IR"/>
        </w:rPr>
        <w:t>Event.currentTarget</w:t>
      </w:r>
      <w:r w:rsidRPr="001D7A03">
        <w:rPr>
          <w:rFonts w:ascii="Shabnam" w:hAnsi="Shabnam" w:cs="Shabnam" w:hint="cs"/>
          <w:color w:val="404040" w:themeColor="text1" w:themeTint="BF"/>
          <w:sz w:val="28"/>
          <w:szCs w:val="28"/>
          <w:rtl/>
          <w:lang w:bidi="fa-IR"/>
        </w:rPr>
        <w:t xml:space="preserve"> چیه؟</w:t>
      </w:r>
    </w:p>
    <w:p w14:paraId="50264C62" w14:textId="684D310D" w:rsidR="00EA64F2" w:rsidRDefault="00EA64F2" w:rsidP="00EA64F2">
      <w:pPr>
        <w:bidi/>
        <w:rPr>
          <w:rFonts w:ascii="Shabnam" w:hAnsi="Shabnam" w:cs="Shabnam"/>
          <w:color w:val="404040" w:themeColor="text1" w:themeTint="BF"/>
          <w:sz w:val="24"/>
          <w:szCs w:val="24"/>
          <w:rtl/>
          <w:lang w:bidi="fa-IR"/>
        </w:rPr>
      </w:pPr>
    </w:p>
    <w:p w14:paraId="745FBDAD" w14:textId="0DDAEE54" w:rsidR="00EA64F2" w:rsidRPr="005314F7" w:rsidRDefault="00EA64F2" w:rsidP="00EA64F2">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شامل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که یک رویداد به اون نسبت داده شده</w:t>
      </w:r>
    </w:p>
    <w:p w14:paraId="22F5BD5F" w14:textId="486EA979" w:rsidR="00EA64F2" w:rsidRPr="001D7A03" w:rsidRDefault="00EA64F2" w:rsidP="001D7A03">
      <w:pPr>
        <w:rPr>
          <w:rFonts w:ascii="Shabnam" w:hAnsi="Shabnam" w:cs="Shabnam"/>
          <w:color w:val="0070C0"/>
          <w:sz w:val="24"/>
          <w:szCs w:val="24"/>
          <w:rtl/>
          <w:lang w:bidi="fa-IR"/>
        </w:rPr>
      </w:pPr>
    </w:p>
    <w:p w14:paraId="58685721" w14:textId="221D07C3" w:rsidR="00EA64F2" w:rsidRPr="001D7A03" w:rsidRDefault="00EA64F2" w:rsidP="001D7A03">
      <w:pPr>
        <w:rPr>
          <w:rFonts w:ascii="Shabnam" w:hAnsi="Shabnam" w:cs="Shabnam"/>
          <w:color w:val="0070C0"/>
          <w:sz w:val="24"/>
          <w:szCs w:val="24"/>
          <w:lang w:bidi="fa-IR"/>
        </w:rPr>
      </w:pPr>
      <w:r w:rsidRPr="001D7A03">
        <w:rPr>
          <w:rFonts w:ascii="Shabnam" w:hAnsi="Shabnam" w:cs="Shabnam"/>
          <w:color w:val="0070C0"/>
          <w:sz w:val="24"/>
          <w:szCs w:val="24"/>
          <w:lang w:bidi="fa-IR"/>
        </w:rPr>
        <w:t xml:space="preserve">Example: </w:t>
      </w:r>
    </w:p>
    <w:p w14:paraId="4EBF9656" w14:textId="4C021FA9" w:rsidR="00EA64F2" w:rsidRPr="001D7A03" w:rsidRDefault="00EA64F2" w:rsidP="001D7A03">
      <w:pPr>
        <w:rPr>
          <w:rFonts w:ascii="Shabnam" w:hAnsi="Shabnam" w:cs="Shabnam"/>
          <w:color w:val="0070C0"/>
          <w:sz w:val="24"/>
          <w:szCs w:val="24"/>
          <w:lang w:bidi="fa-IR"/>
        </w:rPr>
      </w:pPr>
      <w:r w:rsidRPr="001D7A03">
        <w:rPr>
          <w:rFonts w:ascii="Shabnam" w:hAnsi="Shabnam" w:cs="Shabnam"/>
          <w:color w:val="0070C0"/>
          <w:sz w:val="24"/>
          <w:szCs w:val="24"/>
          <w:lang w:bidi="fa-IR"/>
        </w:rPr>
        <w:t>Event.currentTarget.tagName</w:t>
      </w:r>
    </w:p>
    <w:p w14:paraId="08856F90" w14:textId="0215A0A3" w:rsidR="00EA64F2" w:rsidRPr="001D7A03" w:rsidRDefault="00EA64F2" w:rsidP="001D7A03">
      <w:pPr>
        <w:rPr>
          <w:rFonts w:ascii="Shabnam" w:hAnsi="Shabnam" w:cs="Shabnam"/>
          <w:color w:val="0070C0"/>
          <w:sz w:val="24"/>
          <w:szCs w:val="24"/>
          <w:lang w:bidi="fa-IR"/>
        </w:rPr>
      </w:pPr>
    </w:p>
    <w:p w14:paraId="12C03EF8" w14:textId="07626ACC" w:rsidR="00EA64F2" w:rsidRPr="005314F7" w:rsidRDefault="00EA64F2" w:rsidP="00EA64F2">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که نشون میده رویداد به کدوم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ضمیر شده.</w:t>
      </w:r>
    </w:p>
    <w:p w14:paraId="65A7B992" w14:textId="6E870F58" w:rsidR="00EA64F2" w:rsidRPr="005314F7" w:rsidRDefault="00EA64F2" w:rsidP="00EA64F2">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64A618" w14:textId="4EC610B6" w:rsidR="00EA64F2" w:rsidRPr="005314F7" w:rsidRDefault="00EA64F2" w:rsidP="00EA64F2">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فرق بین == و === چیه؟</w:t>
      </w:r>
    </w:p>
    <w:p w14:paraId="6F4021BA" w14:textId="77777777" w:rsidR="00EE2534" w:rsidRDefault="00EE2534" w:rsidP="00EE2534">
      <w:pPr>
        <w:rPr>
          <w:rFonts w:ascii="Shabnam" w:hAnsi="Shabnam" w:cs="Shabnam"/>
          <w:color w:val="0070C0"/>
          <w:sz w:val="24"/>
          <w:szCs w:val="24"/>
          <w:rtl/>
          <w:lang w:bidi="fa-IR"/>
        </w:rPr>
      </w:pPr>
    </w:p>
    <w:p w14:paraId="66B2657E" w14:textId="5DD6CF57" w:rsidR="00EA64F2" w:rsidRPr="00EE2534" w:rsidRDefault="00EA64F2" w:rsidP="00EE2534">
      <w:pPr>
        <w:rPr>
          <w:rFonts w:ascii="Shabnam" w:hAnsi="Shabnam" w:cs="Shabnam"/>
          <w:color w:val="0070C0"/>
          <w:sz w:val="24"/>
          <w:szCs w:val="24"/>
          <w:lang w:bidi="fa-IR"/>
        </w:rPr>
      </w:pPr>
      <w:r w:rsidRPr="00EE2534">
        <w:rPr>
          <w:rFonts w:ascii="Shabnam" w:hAnsi="Shabnam" w:cs="Shabnam"/>
          <w:color w:val="0070C0"/>
          <w:sz w:val="24"/>
          <w:szCs w:val="24"/>
          <w:lang w:bidi="fa-IR"/>
        </w:rPr>
        <w:t>Const X = 10</w:t>
      </w:r>
      <w:r w:rsidR="00EE2534">
        <w:rPr>
          <w:rFonts w:ascii="Shabnam" w:hAnsi="Shabnam" w:cs="Shabnam"/>
          <w:color w:val="0070C0"/>
          <w:sz w:val="24"/>
          <w:szCs w:val="24"/>
          <w:lang w:bidi="fa-IR"/>
        </w:rPr>
        <w:t>;</w:t>
      </w:r>
    </w:p>
    <w:p w14:paraId="6B7658FB" w14:textId="5A5F6475" w:rsidR="00EA64F2" w:rsidRPr="00EE2534" w:rsidRDefault="00EA64F2" w:rsidP="00EE2534">
      <w:pPr>
        <w:rPr>
          <w:rFonts w:ascii="Shabnam" w:hAnsi="Shabnam" w:cs="Shabnam"/>
          <w:color w:val="0070C0"/>
          <w:sz w:val="24"/>
          <w:szCs w:val="24"/>
          <w:lang w:bidi="fa-IR"/>
        </w:rPr>
      </w:pPr>
      <w:r w:rsidRPr="00EE2534">
        <w:rPr>
          <w:rFonts w:ascii="Shabnam" w:hAnsi="Shabnam" w:cs="Shabnam"/>
          <w:color w:val="0070C0"/>
          <w:sz w:val="24"/>
          <w:szCs w:val="24"/>
          <w:lang w:bidi="fa-IR"/>
        </w:rPr>
        <w:t>Const Y = “10”;</w:t>
      </w:r>
    </w:p>
    <w:p w14:paraId="189DB260" w14:textId="74D0C67E" w:rsidR="00EA64F2" w:rsidRPr="00EE2534" w:rsidRDefault="00EA64F2" w:rsidP="00EE2534">
      <w:pPr>
        <w:rPr>
          <w:rFonts w:ascii="Shabnam" w:hAnsi="Shabnam" w:cs="Shabnam"/>
          <w:color w:val="0070C0"/>
          <w:sz w:val="24"/>
          <w:szCs w:val="24"/>
          <w:lang w:bidi="fa-IR"/>
        </w:rPr>
      </w:pPr>
    </w:p>
    <w:p w14:paraId="085BC3C4" w14:textId="13C3D5A8" w:rsidR="00EA64F2" w:rsidRPr="00EE2534" w:rsidRDefault="00EA64F2" w:rsidP="00EE2534">
      <w:pPr>
        <w:rPr>
          <w:rFonts w:ascii="Shabnam" w:hAnsi="Shabnam" w:cs="Shabnam"/>
          <w:color w:val="0070C0"/>
          <w:sz w:val="24"/>
          <w:szCs w:val="24"/>
          <w:lang w:bidi="fa-IR"/>
        </w:rPr>
      </w:pPr>
      <w:r w:rsidRPr="00EE2534">
        <w:rPr>
          <w:rFonts w:ascii="Shabnam" w:hAnsi="Shabnam" w:cs="Shabnam"/>
          <w:color w:val="0070C0"/>
          <w:sz w:val="24"/>
          <w:szCs w:val="24"/>
          <w:lang w:bidi="fa-IR"/>
        </w:rPr>
        <w:t>Console.log(X == Y)                  true</w:t>
      </w:r>
    </w:p>
    <w:p w14:paraId="5DA9876C" w14:textId="63427402" w:rsidR="00EA64F2" w:rsidRPr="00EE2534" w:rsidRDefault="00EA64F2" w:rsidP="00EE2534">
      <w:pPr>
        <w:rPr>
          <w:rFonts w:ascii="Shabnam" w:hAnsi="Shabnam" w:cs="Shabnam"/>
          <w:color w:val="0070C0"/>
          <w:sz w:val="24"/>
          <w:szCs w:val="24"/>
          <w:rtl/>
          <w:lang w:bidi="fa-IR"/>
        </w:rPr>
      </w:pPr>
      <w:r w:rsidRPr="00EE2534">
        <w:rPr>
          <w:rFonts w:ascii="Shabnam" w:hAnsi="Shabnam" w:cs="Shabnam" w:hint="cs"/>
          <w:color w:val="0070C0"/>
          <w:sz w:val="24"/>
          <w:szCs w:val="24"/>
          <w:rtl/>
          <w:lang w:bidi="fa-IR"/>
        </w:rPr>
        <w:t xml:space="preserve"> </w:t>
      </w:r>
    </w:p>
    <w:p w14:paraId="07695715" w14:textId="5C5680F8" w:rsidR="00EA64F2" w:rsidRPr="005314F7" w:rsidRDefault="00EA64F2" w:rsidP="00EA64F2">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چرا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برمیگردونه ؟ وقتی دو مقدار ظاهر مشابهی دارنولی نوع متفاوتی دارن قبل از این که یه مقایسه واقعی روی آن ها انجام بشه دو مساوی یه تبدیل نوع موقت انجام میده.</w:t>
      </w:r>
    </w:p>
    <w:p w14:paraId="7D9E819B" w14:textId="44DF1D81" w:rsidR="00EA64F2" w:rsidRDefault="00EA64F2" w:rsidP="00EA64F2">
      <w:pPr>
        <w:bidi/>
        <w:rPr>
          <w:rFonts w:ascii="Shabnam" w:hAnsi="Shabnam" w:cs="Shabnam"/>
          <w:color w:val="404040" w:themeColor="text1" w:themeTint="BF"/>
          <w:sz w:val="24"/>
          <w:szCs w:val="24"/>
          <w:rtl/>
          <w:lang w:bidi="fa-IR"/>
        </w:rPr>
      </w:pPr>
    </w:p>
    <w:p w14:paraId="3E7BC3FE" w14:textId="27A49BEC" w:rsidR="00EA64F2" w:rsidRPr="00EE2534" w:rsidRDefault="00EA64F2" w:rsidP="00EA64F2">
      <w:pPr>
        <w:pStyle w:val="ListParagraph"/>
        <w:numPr>
          <w:ilvl w:val="0"/>
          <w:numId w:val="18"/>
        </w:numPr>
        <w:rPr>
          <w:rFonts w:ascii="Shabnam" w:hAnsi="Shabnam" w:cs="Shabnam"/>
          <w:color w:val="0070C0"/>
          <w:sz w:val="24"/>
          <w:szCs w:val="24"/>
          <w:lang w:bidi="fa-IR"/>
        </w:rPr>
      </w:pPr>
      <w:r w:rsidRPr="00EE2534">
        <w:rPr>
          <w:rFonts w:ascii="Shabnam" w:hAnsi="Shabnam" w:cs="Shabnam"/>
          <w:color w:val="0070C0"/>
          <w:sz w:val="24"/>
          <w:szCs w:val="24"/>
          <w:lang w:bidi="fa-IR"/>
        </w:rPr>
        <w:lastRenderedPageBreak/>
        <w:t>String                 =&gt;       Number</w:t>
      </w:r>
    </w:p>
    <w:p w14:paraId="664922EB" w14:textId="1A1FCF6B" w:rsidR="00EA64F2" w:rsidRPr="00EE2534" w:rsidRDefault="00EA64F2" w:rsidP="00EA64F2">
      <w:pPr>
        <w:pStyle w:val="ListParagraph"/>
        <w:numPr>
          <w:ilvl w:val="0"/>
          <w:numId w:val="18"/>
        </w:numPr>
        <w:rPr>
          <w:rFonts w:ascii="Shabnam" w:hAnsi="Shabnam" w:cs="Shabnam"/>
          <w:color w:val="0070C0"/>
          <w:sz w:val="24"/>
          <w:szCs w:val="24"/>
          <w:lang w:bidi="fa-IR"/>
        </w:rPr>
      </w:pPr>
      <w:r w:rsidRPr="00EE2534">
        <w:rPr>
          <w:rFonts w:ascii="Shabnam" w:hAnsi="Shabnam" w:cs="Shabnam"/>
          <w:color w:val="0070C0"/>
          <w:sz w:val="24"/>
          <w:szCs w:val="24"/>
          <w:lang w:bidi="fa-IR"/>
        </w:rPr>
        <w:t>Boolean             =&gt;       1 or 0</w:t>
      </w:r>
    </w:p>
    <w:p w14:paraId="51650453" w14:textId="02C71F79" w:rsidR="00EA64F2" w:rsidRPr="00EE2534" w:rsidRDefault="00EA64F2" w:rsidP="00EA64F2">
      <w:pPr>
        <w:pStyle w:val="ListParagraph"/>
        <w:numPr>
          <w:ilvl w:val="0"/>
          <w:numId w:val="18"/>
        </w:numPr>
        <w:rPr>
          <w:rFonts w:ascii="Shabnam" w:hAnsi="Shabnam" w:cs="Shabnam"/>
          <w:color w:val="0070C0"/>
          <w:sz w:val="24"/>
          <w:szCs w:val="24"/>
          <w:lang w:bidi="fa-IR"/>
        </w:rPr>
      </w:pPr>
      <w:r w:rsidRPr="00EE2534">
        <w:rPr>
          <w:rFonts w:ascii="Shabnam" w:hAnsi="Shabnam" w:cs="Shabnam"/>
          <w:color w:val="0070C0"/>
          <w:sz w:val="24"/>
          <w:szCs w:val="24"/>
          <w:lang w:bidi="fa-IR"/>
        </w:rPr>
        <w:t xml:space="preserve">Object                =&gt;        Primitive using .value of or .toString </w:t>
      </w:r>
    </w:p>
    <w:p w14:paraId="2C0F0EFE" w14:textId="68308246" w:rsidR="00EA64F2" w:rsidRPr="00EE2534" w:rsidRDefault="00EA64F2" w:rsidP="00EA64F2">
      <w:pPr>
        <w:ind w:left="360"/>
        <w:rPr>
          <w:rFonts w:ascii="Shabnam" w:hAnsi="Shabnam" w:cs="Shabnam"/>
          <w:color w:val="0070C0"/>
          <w:sz w:val="24"/>
          <w:szCs w:val="24"/>
          <w:lang w:bidi="fa-IR"/>
        </w:rPr>
      </w:pPr>
      <w:r w:rsidRPr="00EE2534">
        <w:rPr>
          <w:rFonts w:ascii="Shabnam" w:hAnsi="Shabnam" w:cs="Shabnam"/>
          <w:color w:val="0070C0"/>
          <w:sz w:val="24"/>
          <w:szCs w:val="24"/>
          <w:lang w:bidi="fa-IR"/>
        </w:rPr>
        <w:t xml:space="preserve">                                 </w:t>
      </w:r>
    </w:p>
    <w:p w14:paraId="28029551" w14:textId="44B5926B" w:rsidR="00EA64F2" w:rsidRPr="00EE2534" w:rsidRDefault="00EA64F2" w:rsidP="00EA64F2">
      <w:pPr>
        <w:ind w:left="360"/>
        <w:rPr>
          <w:rFonts w:ascii="Shabnam" w:hAnsi="Shabnam" w:cs="Shabnam"/>
          <w:color w:val="0070C0"/>
          <w:sz w:val="24"/>
          <w:szCs w:val="24"/>
          <w:lang w:bidi="fa-IR"/>
        </w:rPr>
      </w:pPr>
      <w:r w:rsidRPr="00EE2534">
        <w:rPr>
          <w:rFonts w:ascii="Shabnam" w:hAnsi="Shabnam" w:cs="Shabnam"/>
          <w:color w:val="0070C0"/>
          <w:sz w:val="24"/>
          <w:szCs w:val="24"/>
          <w:lang w:bidi="fa-IR"/>
        </w:rPr>
        <w:t xml:space="preserve">                 Primitive           =&gt; Strings , Number , Boolean …</w:t>
      </w:r>
    </w:p>
    <w:p w14:paraId="04BEF1A9" w14:textId="2C498B41" w:rsidR="00EA64F2" w:rsidRDefault="00EA64F2" w:rsidP="00EA64F2">
      <w:pPr>
        <w:bidi/>
        <w:ind w:left="360"/>
        <w:rPr>
          <w:rFonts w:ascii="Shabnam" w:hAnsi="Shabnam" w:cs="Shabnam"/>
          <w:color w:val="404040" w:themeColor="text1" w:themeTint="BF"/>
          <w:sz w:val="24"/>
          <w:szCs w:val="24"/>
          <w:lang w:bidi="fa-IR"/>
        </w:rPr>
      </w:pPr>
    </w:p>
    <w:p w14:paraId="1C70128F" w14:textId="3B020ABA" w:rsidR="00EA64F2" w:rsidRPr="005314F7" w:rsidRDefault="00EA64F2" w:rsidP="00EA64F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 سه مساوی زمانی مقادیر باهم برابرن که نوعشون هم باهم برابر باشن.</w:t>
      </w:r>
    </w:p>
    <w:p w14:paraId="586244EE" w14:textId="4CFB439D" w:rsidR="00EA64F2" w:rsidRPr="005314F7" w:rsidRDefault="00EA64F2" w:rsidP="00EA64F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5DC01D" w14:textId="4DA00FD2" w:rsidR="00EA64F2" w:rsidRDefault="00EA64F2" w:rsidP="00EA64F2">
      <w:pPr>
        <w:bidi/>
        <w:rPr>
          <w:rFonts w:ascii="Shabnam" w:hAnsi="Shabnam" w:cs="Shabnam"/>
          <w:color w:val="404040" w:themeColor="text1" w:themeTint="BF"/>
          <w:sz w:val="24"/>
          <w:szCs w:val="24"/>
          <w:rtl/>
          <w:lang w:bidi="fa-IR"/>
        </w:rPr>
      </w:pPr>
    </w:p>
    <w:p w14:paraId="108BCBBA" w14:textId="7D616E56" w:rsidR="00EA64F2" w:rsidRPr="00EE2534" w:rsidRDefault="00EA64F2" w:rsidP="00EE2534">
      <w:pPr>
        <w:pStyle w:val="ListParagraph"/>
        <w:numPr>
          <w:ilvl w:val="0"/>
          <w:numId w:val="22"/>
        </w:numPr>
        <w:bidi/>
        <w:rPr>
          <w:rFonts w:ascii="Shabnam" w:hAnsi="Shabnam" w:cs="Shabnam"/>
          <w:color w:val="404040" w:themeColor="text1" w:themeTint="BF"/>
          <w:sz w:val="28"/>
          <w:szCs w:val="28"/>
          <w:rtl/>
          <w:lang w:bidi="fa-IR"/>
        </w:rPr>
      </w:pPr>
      <w:r w:rsidRPr="00EE2534">
        <w:rPr>
          <w:rFonts w:ascii="Shabnam" w:hAnsi="Shabnam" w:cs="Shabnam" w:hint="cs"/>
          <w:color w:val="404040" w:themeColor="text1" w:themeTint="BF"/>
          <w:sz w:val="28"/>
          <w:szCs w:val="28"/>
          <w:rtl/>
          <w:lang w:bidi="fa-IR"/>
        </w:rPr>
        <w:t xml:space="preserve">وقتی دو آبجکت مشابه رو باهم مقایسه </w:t>
      </w:r>
      <w:r w:rsidR="00E60FB5" w:rsidRPr="00EE2534">
        <w:rPr>
          <w:rFonts w:ascii="Shabnam" w:hAnsi="Shabnam" w:cs="Shabnam" w:hint="cs"/>
          <w:color w:val="404040" w:themeColor="text1" w:themeTint="BF"/>
          <w:sz w:val="28"/>
          <w:szCs w:val="28"/>
          <w:rtl/>
          <w:lang w:bidi="fa-IR"/>
        </w:rPr>
        <w:t>میکنیم خروجی چیه؟</w:t>
      </w:r>
    </w:p>
    <w:p w14:paraId="1DD2CCB6" w14:textId="3B041226" w:rsidR="00E60FB5" w:rsidRDefault="00E60FB5" w:rsidP="00E60FB5">
      <w:pPr>
        <w:bidi/>
        <w:rPr>
          <w:rFonts w:ascii="Shabnam" w:hAnsi="Shabnam" w:cs="Shabnam"/>
          <w:color w:val="404040" w:themeColor="text1" w:themeTint="BF"/>
          <w:sz w:val="24"/>
          <w:szCs w:val="24"/>
          <w:rtl/>
          <w:lang w:bidi="fa-IR"/>
        </w:rPr>
      </w:pPr>
    </w:p>
    <w:p w14:paraId="2638FFD7" w14:textId="35BD9969" w:rsidR="00E60FB5" w:rsidRPr="00EE2534" w:rsidRDefault="00E60FB5" w:rsidP="00EE2534">
      <w:pPr>
        <w:rPr>
          <w:rFonts w:ascii="Shabnam" w:hAnsi="Shabnam" w:cs="Shabnam"/>
          <w:color w:val="0070C0"/>
          <w:sz w:val="24"/>
          <w:szCs w:val="24"/>
          <w:lang w:bidi="fa-IR"/>
        </w:rPr>
      </w:pPr>
      <w:r w:rsidRPr="00EE2534">
        <w:rPr>
          <w:rFonts w:ascii="Shabnam" w:hAnsi="Shabnam" w:cs="Shabnam"/>
          <w:color w:val="0070C0"/>
          <w:sz w:val="24"/>
          <w:szCs w:val="24"/>
          <w:lang w:bidi="fa-IR"/>
        </w:rPr>
        <w:t>Const X = {a : 10}</w:t>
      </w:r>
    </w:p>
    <w:p w14:paraId="45B315A1" w14:textId="365AEC29" w:rsidR="00E60FB5" w:rsidRPr="00EE2534" w:rsidRDefault="00E60FB5" w:rsidP="00EE2534">
      <w:pPr>
        <w:rPr>
          <w:rFonts w:ascii="Shabnam" w:hAnsi="Shabnam" w:cs="Shabnam"/>
          <w:color w:val="0070C0"/>
          <w:sz w:val="24"/>
          <w:szCs w:val="24"/>
          <w:lang w:bidi="fa-IR"/>
        </w:rPr>
      </w:pPr>
      <w:r w:rsidRPr="00EE2534">
        <w:rPr>
          <w:rFonts w:ascii="Shabnam" w:hAnsi="Shabnam" w:cs="Shabnam"/>
          <w:color w:val="0070C0"/>
          <w:sz w:val="24"/>
          <w:szCs w:val="24"/>
          <w:lang w:bidi="fa-IR"/>
        </w:rPr>
        <w:t>Const Y = {a: 10}</w:t>
      </w:r>
    </w:p>
    <w:p w14:paraId="5922B2CA" w14:textId="2331DDAE" w:rsidR="00E60FB5" w:rsidRPr="00EE2534" w:rsidRDefault="00E60FB5" w:rsidP="00EE2534">
      <w:pPr>
        <w:rPr>
          <w:rFonts w:ascii="Shabnam" w:hAnsi="Shabnam" w:cs="Shabnam"/>
          <w:color w:val="0070C0"/>
          <w:sz w:val="24"/>
          <w:szCs w:val="24"/>
          <w:lang w:bidi="fa-IR"/>
        </w:rPr>
      </w:pPr>
    </w:p>
    <w:p w14:paraId="4B121E13" w14:textId="12446C64" w:rsidR="00E60FB5" w:rsidRPr="00EE2534" w:rsidRDefault="00E60FB5" w:rsidP="00EE2534">
      <w:pPr>
        <w:rPr>
          <w:rFonts w:ascii="Shabnam" w:hAnsi="Shabnam" w:cs="Shabnam"/>
          <w:color w:val="0070C0"/>
          <w:sz w:val="24"/>
          <w:szCs w:val="24"/>
          <w:lang w:bidi="fa-IR"/>
        </w:rPr>
      </w:pPr>
      <w:r w:rsidRPr="00EE2534">
        <w:rPr>
          <w:rFonts w:ascii="Shabnam" w:hAnsi="Shabnam" w:cs="Shabnam"/>
          <w:color w:val="0070C0"/>
          <w:sz w:val="24"/>
          <w:szCs w:val="24"/>
          <w:lang w:bidi="fa-IR"/>
        </w:rPr>
        <w:t xml:space="preserve">Console.log(X === Y)           false </w:t>
      </w:r>
    </w:p>
    <w:p w14:paraId="65FEEA3A" w14:textId="7F6CB238" w:rsidR="00E60FB5" w:rsidRDefault="00E60FB5" w:rsidP="00E60FB5">
      <w:pPr>
        <w:bidi/>
        <w:rPr>
          <w:rFonts w:ascii="Shabnam" w:hAnsi="Shabnam" w:cs="Shabnam"/>
          <w:color w:val="404040" w:themeColor="text1" w:themeTint="BF"/>
          <w:sz w:val="24"/>
          <w:szCs w:val="24"/>
          <w:lang w:bidi="fa-IR"/>
        </w:rPr>
      </w:pPr>
    </w:p>
    <w:p w14:paraId="07FE17EA" w14:textId="25D1C051" w:rsidR="00E60FB5" w:rsidRPr="005314F7" w:rsidRDefault="00E60FB5" w:rsidP="00E60FB5">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وقتی 2 آبجکت رو باهم دیگر مقایسه میکینم این آدرس یا رفرنس اوناست که باهم دیگه مقایسه میشه نه ظاهر اون ها</w:t>
      </w:r>
    </w:p>
    <w:p w14:paraId="7ACBA236" w14:textId="711AFA0F" w:rsidR="00E60FB5" w:rsidRDefault="00E60FB5" w:rsidP="00E60FB5">
      <w:pPr>
        <w:bidi/>
        <w:rPr>
          <w:rFonts w:ascii="Shabnam" w:hAnsi="Shabnam" w:cs="Shabnam"/>
          <w:color w:val="404040" w:themeColor="text1" w:themeTint="BF"/>
          <w:sz w:val="24"/>
          <w:szCs w:val="24"/>
          <w:rtl/>
          <w:lang w:bidi="fa-IR"/>
        </w:rPr>
      </w:pPr>
    </w:p>
    <w:p w14:paraId="32F808D0" w14:textId="48B3308A" w:rsidR="00E60FB5" w:rsidRPr="00EE2534" w:rsidRDefault="00E60FB5" w:rsidP="00EE2534">
      <w:pPr>
        <w:pStyle w:val="ListParagraph"/>
        <w:numPr>
          <w:ilvl w:val="0"/>
          <w:numId w:val="22"/>
        </w:numPr>
        <w:bidi/>
        <w:rPr>
          <w:rFonts w:ascii="Shabnam" w:hAnsi="Shabnam" w:cs="Shabnam"/>
          <w:color w:val="3A3A3A" w:themeColor="background2" w:themeShade="40"/>
          <w:sz w:val="28"/>
          <w:szCs w:val="28"/>
          <w:rtl/>
          <w:lang w:bidi="fa-IR"/>
        </w:rPr>
      </w:pPr>
      <w:r w:rsidRPr="00EE2534">
        <w:rPr>
          <w:rFonts w:ascii="Shabnam" w:hAnsi="Shabnam" w:cs="Shabnam" w:hint="cs"/>
          <w:color w:val="3A3A3A" w:themeColor="background2" w:themeShade="40"/>
          <w:sz w:val="28"/>
          <w:szCs w:val="28"/>
          <w:rtl/>
          <w:lang w:bidi="fa-IR"/>
        </w:rPr>
        <w:t xml:space="preserve">ما چه زمانی میتونیم از مقایسه 2 آبجکت مشابه خروجی </w:t>
      </w:r>
      <w:r w:rsidRPr="00EE2534">
        <w:rPr>
          <w:rFonts w:ascii="Shabnam" w:hAnsi="Shabnam" w:cs="Shabnam"/>
          <w:color w:val="3A3A3A" w:themeColor="background2" w:themeShade="40"/>
          <w:sz w:val="28"/>
          <w:szCs w:val="28"/>
          <w:lang w:bidi="fa-IR"/>
        </w:rPr>
        <w:t>True</w:t>
      </w:r>
      <w:r w:rsidRPr="00EE2534">
        <w:rPr>
          <w:rFonts w:ascii="Shabnam" w:hAnsi="Shabnam" w:cs="Shabnam" w:hint="cs"/>
          <w:color w:val="3A3A3A" w:themeColor="background2" w:themeShade="40"/>
          <w:sz w:val="28"/>
          <w:szCs w:val="28"/>
          <w:rtl/>
          <w:lang w:bidi="fa-IR"/>
        </w:rPr>
        <w:t xml:space="preserve"> بگیریم ؟ </w:t>
      </w:r>
    </w:p>
    <w:p w14:paraId="77A8DD9E" w14:textId="77777777" w:rsidR="00E60FB5" w:rsidRPr="00EE2534" w:rsidRDefault="00E60FB5" w:rsidP="00EE2534">
      <w:pPr>
        <w:rPr>
          <w:rFonts w:ascii="Shabnam" w:hAnsi="Shabnam" w:cs="Shabnam"/>
          <w:color w:val="0070C0"/>
          <w:sz w:val="24"/>
          <w:szCs w:val="24"/>
          <w:lang w:bidi="fa-IR"/>
        </w:rPr>
      </w:pPr>
    </w:p>
    <w:p w14:paraId="21ED0E69" w14:textId="227EDB1E" w:rsidR="00E60FB5" w:rsidRPr="00EE2534" w:rsidRDefault="00E60FB5" w:rsidP="00EE2534">
      <w:pPr>
        <w:rPr>
          <w:rFonts w:ascii="Shabnam" w:hAnsi="Shabnam" w:cs="Shabnam"/>
          <w:color w:val="0070C0"/>
          <w:sz w:val="24"/>
          <w:szCs w:val="24"/>
          <w:lang w:bidi="fa-IR"/>
        </w:rPr>
      </w:pPr>
      <w:r w:rsidRPr="00EE2534">
        <w:rPr>
          <w:rFonts w:ascii="Shabnam" w:hAnsi="Shabnam" w:cs="Shabnam"/>
          <w:color w:val="0070C0"/>
          <w:sz w:val="24"/>
          <w:szCs w:val="24"/>
          <w:lang w:bidi="fa-IR"/>
        </w:rPr>
        <w:t>Cosnt X = {a : 10}</w:t>
      </w:r>
    </w:p>
    <w:p w14:paraId="6454360A" w14:textId="1E647C56" w:rsidR="00E60FB5" w:rsidRPr="00EE2534" w:rsidRDefault="00E60FB5" w:rsidP="00EE2534">
      <w:pPr>
        <w:rPr>
          <w:rFonts w:ascii="Shabnam" w:hAnsi="Shabnam" w:cs="Shabnam"/>
          <w:color w:val="0070C0"/>
          <w:sz w:val="24"/>
          <w:szCs w:val="24"/>
          <w:lang w:bidi="fa-IR"/>
        </w:rPr>
      </w:pPr>
      <w:r w:rsidRPr="00EE2534">
        <w:rPr>
          <w:rFonts w:ascii="Shabnam" w:hAnsi="Shabnam" w:cs="Shabnam"/>
          <w:color w:val="0070C0"/>
          <w:sz w:val="24"/>
          <w:szCs w:val="24"/>
          <w:lang w:bidi="fa-IR"/>
        </w:rPr>
        <w:t xml:space="preserve">Const Y = X </w:t>
      </w:r>
    </w:p>
    <w:p w14:paraId="10029FE0" w14:textId="77E54152" w:rsidR="00E60FB5" w:rsidRPr="00EE2534" w:rsidRDefault="00E60FB5" w:rsidP="00EE2534">
      <w:pPr>
        <w:rPr>
          <w:rFonts w:ascii="Shabnam" w:hAnsi="Shabnam" w:cs="Shabnam"/>
          <w:color w:val="0070C0"/>
          <w:sz w:val="24"/>
          <w:szCs w:val="24"/>
          <w:lang w:bidi="fa-IR"/>
        </w:rPr>
      </w:pPr>
      <w:r w:rsidRPr="00EE2534">
        <w:rPr>
          <w:rFonts w:ascii="Shabnam" w:hAnsi="Shabnam" w:cs="Shabnam"/>
          <w:color w:val="0070C0"/>
          <w:sz w:val="24"/>
          <w:szCs w:val="24"/>
          <w:lang w:bidi="fa-IR"/>
        </w:rPr>
        <w:t>Console.log(X === Y)         true</w:t>
      </w:r>
    </w:p>
    <w:p w14:paraId="3107EE8F" w14:textId="244B00CB" w:rsidR="00E60FB5" w:rsidRDefault="00E60FB5" w:rsidP="00E60FB5">
      <w:pPr>
        <w:bidi/>
        <w:rPr>
          <w:rFonts w:ascii="Shabnam" w:hAnsi="Shabnam" w:cs="Shabnam"/>
          <w:color w:val="404040" w:themeColor="text1" w:themeTint="BF"/>
          <w:sz w:val="24"/>
          <w:szCs w:val="24"/>
          <w:lang w:bidi="fa-IR"/>
        </w:rPr>
      </w:pPr>
    </w:p>
    <w:p w14:paraId="6C6A321A" w14:textId="00326DA4" w:rsidR="00E60FB5" w:rsidRPr="005314F7" w:rsidRDefault="00E60FB5" w:rsidP="00E60FB5">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در این حالت مقدار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رو نمیریزیم تو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بلکه آدرسشو نسبت میدیم به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p w14:paraId="29A4E899" w14:textId="367BFC04" w:rsidR="00E60FB5" w:rsidRDefault="00E60FB5" w:rsidP="00E60FB5">
      <w:pPr>
        <w:bidi/>
        <w:rPr>
          <w:rFonts w:ascii="Shabnam" w:hAnsi="Shabnam" w:cs="Shabnam"/>
          <w:color w:val="404040" w:themeColor="text1" w:themeTint="BF"/>
          <w:sz w:val="24"/>
          <w:szCs w:val="24"/>
          <w:rtl/>
          <w:lang w:bidi="fa-IR"/>
        </w:rPr>
      </w:pPr>
    </w:p>
    <w:p w14:paraId="488A4CC8" w14:textId="6005882E" w:rsidR="00E60FB5" w:rsidRPr="00EE2534" w:rsidRDefault="00E60FB5" w:rsidP="00EE2534">
      <w:pPr>
        <w:pStyle w:val="ListParagraph"/>
        <w:numPr>
          <w:ilvl w:val="0"/>
          <w:numId w:val="22"/>
        </w:numPr>
        <w:bidi/>
        <w:rPr>
          <w:rFonts w:ascii="Shabnam" w:hAnsi="Shabnam" w:cs="Shabnam"/>
          <w:color w:val="404040" w:themeColor="text1" w:themeTint="BF"/>
          <w:sz w:val="28"/>
          <w:szCs w:val="28"/>
          <w:rtl/>
          <w:lang w:bidi="fa-IR"/>
        </w:rPr>
      </w:pPr>
      <w:r w:rsidRPr="00EE2534">
        <w:rPr>
          <w:rFonts w:ascii="Shabnam" w:hAnsi="Shabnam" w:cs="Shabnam" w:hint="cs"/>
          <w:color w:val="404040" w:themeColor="text1" w:themeTint="BF"/>
          <w:sz w:val="28"/>
          <w:szCs w:val="28"/>
          <w:rtl/>
          <w:lang w:bidi="fa-IR"/>
        </w:rPr>
        <w:t xml:space="preserve">عملگر </w:t>
      </w:r>
      <w:r w:rsidRPr="00EE2534">
        <w:rPr>
          <w:rFonts w:ascii="Shabnam" w:hAnsi="Shabnam" w:cs="Shabnam"/>
          <w:color w:val="404040" w:themeColor="text1" w:themeTint="BF"/>
          <w:sz w:val="28"/>
          <w:szCs w:val="28"/>
          <w:lang w:bidi="fa-IR"/>
        </w:rPr>
        <w:t xml:space="preserve">Double Not !! </w:t>
      </w:r>
      <w:r w:rsidRPr="00EE2534">
        <w:rPr>
          <w:rFonts w:ascii="Shabnam" w:hAnsi="Shabnam" w:cs="Shabnam" w:hint="cs"/>
          <w:color w:val="404040" w:themeColor="text1" w:themeTint="BF"/>
          <w:sz w:val="28"/>
          <w:szCs w:val="28"/>
          <w:rtl/>
          <w:lang w:bidi="fa-IR"/>
        </w:rPr>
        <w:t xml:space="preserve"> چیکار میکنه؟</w:t>
      </w:r>
    </w:p>
    <w:p w14:paraId="4F46255A" w14:textId="5113C2F7" w:rsidR="00E60FB5" w:rsidRDefault="00E60FB5" w:rsidP="00E60FB5">
      <w:pPr>
        <w:bidi/>
        <w:rPr>
          <w:rFonts w:ascii="Shabnam" w:hAnsi="Shabnam" w:cs="Shabnam"/>
          <w:color w:val="404040" w:themeColor="text1" w:themeTint="BF"/>
          <w:sz w:val="24"/>
          <w:szCs w:val="24"/>
          <w:rtl/>
          <w:lang w:bidi="fa-IR"/>
        </w:rPr>
      </w:pPr>
    </w:p>
    <w:p w14:paraId="7E2B4C54" w14:textId="6CC4D081" w:rsidR="00E60FB5" w:rsidRPr="005314F7" w:rsidRDefault="00E60FB5" w:rsidP="00E60FB5">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وقتی !! قبل از مقدار یا عبارتی قرار میگیره ، مقدار یا عبارت اون رو به حالت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تبدیل میکنه یعنی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یا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p>
    <w:p w14:paraId="557FD614" w14:textId="2444A8CA" w:rsidR="00E60FB5" w:rsidRPr="00EE2534" w:rsidRDefault="00E60FB5" w:rsidP="00E60FB5">
      <w:pPr>
        <w:bidi/>
        <w:rPr>
          <w:rFonts w:ascii="Shabnam" w:hAnsi="Shabnam" w:cs="Shabnam"/>
          <w:color w:val="0070C0"/>
          <w:sz w:val="24"/>
          <w:szCs w:val="24"/>
          <w:rtl/>
          <w:lang w:bidi="fa-IR"/>
        </w:rPr>
      </w:pPr>
    </w:p>
    <w:p w14:paraId="6C0FBE25" w14:textId="2E65E985" w:rsidR="00E60FB5" w:rsidRPr="00EE2534" w:rsidRDefault="00E60FB5" w:rsidP="00E60FB5">
      <w:pPr>
        <w:rPr>
          <w:rFonts w:ascii="Shabnam" w:hAnsi="Shabnam" w:cs="Shabnam"/>
          <w:color w:val="0070C0"/>
          <w:sz w:val="24"/>
          <w:szCs w:val="24"/>
          <w:lang w:bidi="fa-IR"/>
        </w:rPr>
      </w:pPr>
      <w:r w:rsidRPr="00EE2534">
        <w:rPr>
          <w:rFonts w:ascii="Shabnam" w:hAnsi="Shabnam" w:cs="Shabnam"/>
          <w:color w:val="0070C0"/>
          <w:sz w:val="24"/>
          <w:szCs w:val="24"/>
          <w:lang w:bidi="fa-IR"/>
        </w:rPr>
        <w:t xml:space="preserve">Console.log(!! null )                  =&gt;             false </w:t>
      </w:r>
    </w:p>
    <w:p w14:paraId="16BC6331" w14:textId="0B766C36" w:rsidR="00E60FB5" w:rsidRPr="00EE2534" w:rsidRDefault="00E60FB5" w:rsidP="00E60FB5">
      <w:pPr>
        <w:rPr>
          <w:rFonts w:ascii="Shabnam" w:hAnsi="Shabnam" w:cs="Shabnam"/>
          <w:color w:val="0070C0"/>
          <w:sz w:val="24"/>
          <w:szCs w:val="24"/>
          <w:lang w:bidi="fa-IR"/>
        </w:rPr>
      </w:pPr>
      <w:r w:rsidRPr="00EE2534">
        <w:rPr>
          <w:rFonts w:ascii="Shabnam" w:hAnsi="Shabnam" w:cs="Shabnam"/>
          <w:color w:val="0070C0"/>
          <w:sz w:val="24"/>
          <w:szCs w:val="24"/>
          <w:lang w:bidi="fa-IR"/>
        </w:rPr>
        <w:t>Console.log(!! undefined )        =&gt;             false</w:t>
      </w:r>
    </w:p>
    <w:p w14:paraId="5921F7BB" w14:textId="024B88C8" w:rsidR="00E60FB5" w:rsidRPr="00EE2534" w:rsidRDefault="00E60FB5" w:rsidP="00E60FB5">
      <w:pPr>
        <w:rPr>
          <w:rFonts w:ascii="Shabnam" w:hAnsi="Shabnam" w:cs="Shabnam"/>
          <w:color w:val="0070C0"/>
          <w:sz w:val="24"/>
          <w:szCs w:val="24"/>
          <w:lang w:bidi="fa-IR"/>
        </w:rPr>
      </w:pPr>
      <w:r w:rsidRPr="00EE2534">
        <w:rPr>
          <w:rFonts w:ascii="Shabnam" w:hAnsi="Shabnam" w:cs="Shabnam"/>
          <w:color w:val="0070C0"/>
          <w:sz w:val="24"/>
          <w:szCs w:val="24"/>
          <w:lang w:bidi="fa-IR"/>
        </w:rPr>
        <w:t>Console.log(!! ‘ ‘ )                      =&gt;             false</w:t>
      </w:r>
    </w:p>
    <w:p w14:paraId="26CB1F39" w14:textId="02138C64" w:rsidR="00E60FB5" w:rsidRPr="00EE2534" w:rsidRDefault="00E60FB5" w:rsidP="00E60FB5">
      <w:pPr>
        <w:rPr>
          <w:rFonts w:ascii="Shabnam" w:hAnsi="Shabnam" w:cs="Shabnam"/>
          <w:color w:val="0070C0"/>
          <w:sz w:val="24"/>
          <w:szCs w:val="24"/>
          <w:lang w:bidi="fa-IR"/>
        </w:rPr>
      </w:pPr>
      <w:r w:rsidRPr="00EE2534">
        <w:rPr>
          <w:rFonts w:ascii="Shabnam" w:hAnsi="Shabnam" w:cs="Shabnam"/>
          <w:color w:val="0070C0"/>
          <w:sz w:val="24"/>
          <w:szCs w:val="24"/>
          <w:lang w:bidi="fa-IR"/>
        </w:rPr>
        <w:t>Console.log(!! 0 )                       =&gt;            false</w:t>
      </w:r>
    </w:p>
    <w:p w14:paraId="42FD8A9B" w14:textId="3512162B" w:rsidR="00E60FB5" w:rsidRPr="00EE2534" w:rsidRDefault="00E60FB5" w:rsidP="00E60FB5">
      <w:pPr>
        <w:rPr>
          <w:rFonts w:ascii="Shabnam" w:hAnsi="Shabnam" w:cs="Shabnam"/>
          <w:color w:val="0070C0"/>
          <w:sz w:val="24"/>
          <w:szCs w:val="24"/>
          <w:lang w:bidi="fa-IR"/>
        </w:rPr>
      </w:pPr>
      <w:r w:rsidRPr="00EE2534">
        <w:rPr>
          <w:rFonts w:ascii="Shabnam" w:hAnsi="Shabnam" w:cs="Shabnam"/>
          <w:color w:val="0070C0"/>
          <w:sz w:val="24"/>
          <w:szCs w:val="24"/>
          <w:lang w:bidi="fa-IR"/>
        </w:rPr>
        <w:t>Console.log(!! Nan)                   =&gt;             false</w:t>
      </w:r>
    </w:p>
    <w:p w14:paraId="11E94E09" w14:textId="3E635DA7" w:rsidR="00E60FB5" w:rsidRPr="00EE2534" w:rsidRDefault="00E60FB5" w:rsidP="00E60FB5">
      <w:pPr>
        <w:rPr>
          <w:rFonts w:ascii="Shabnam" w:hAnsi="Shabnam" w:cs="Shabnam"/>
          <w:color w:val="0070C0"/>
          <w:sz w:val="24"/>
          <w:szCs w:val="24"/>
          <w:lang w:bidi="fa-IR"/>
        </w:rPr>
      </w:pPr>
    </w:p>
    <w:p w14:paraId="050C93DB" w14:textId="4E90F746" w:rsidR="00E60FB5" w:rsidRPr="00EE2534" w:rsidRDefault="00E60FB5" w:rsidP="00E60FB5">
      <w:pPr>
        <w:rPr>
          <w:rFonts w:ascii="Shabnam" w:hAnsi="Shabnam" w:cs="Shabnam"/>
          <w:color w:val="0070C0"/>
          <w:sz w:val="24"/>
          <w:szCs w:val="24"/>
          <w:lang w:bidi="fa-IR"/>
        </w:rPr>
      </w:pPr>
    </w:p>
    <w:p w14:paraId="2A6B138B" w14:textId="20A7A552" w:rsidR="00E60FB5" w:rsidRPr="00EE2534" w:rsidRDefault="00E60FB5" w:rsidP="00E60FB5">
      <w:pPr>
        <w:rPr>
          <w:rFonts w:ascii="Shabnam" w:hAnsi="Shabnam" w:cs="Shabnam"/>
          <w:color w:val="0070C0"/>
          <w:sz w:val="24"/>
          <w:szCs w:val="24"/>
          <w:lang w:bidi="fa-IR"/>
        </w:rPr>
      </w:pPr>
      <w:r w:rsidRPr="00EE2534">
        <w:rPr>
          <w:rFonts w:ascii="Shabnam" w:hAnsi="Shabnam" w:cs="Shabnam"/>
          <w:color w:val="0070C0"/>
          <w:sz w:val="24"/>
          <w:szCs w:val="24"/>
          <w:lang w:bidi="fa-IR"/>
        </w:rPr>
        <w:t xml:space="preserve">Console.log(!! {} )                      =&gt;               true </w:t>
      </w:r>
    </w:p>
    <w:p w14:paraId="5A7DEF2A" w14:textId="0014E400" w:rsidR="00E60FB5" w:rsidRPr="00EE2534" w:rsidRDefault="00E60FB5" w:rsidP="00E60FB5">
      <w:pPr>
        <w:rPr>
          <w:rFonts w:ascii="Shabnam" w:hAnsi="Shabnam" w:cs="Shabnam"/>
          <w:color w:val="0070C0"/>
          <w:sz w:val="24"/>
          <w:szCs w:val="24"/>
          <w:lang w:bidi="fa-IR"/>
        </w:rPr>
      </w:pPr>
      <w:r w:rsidRPr="00EE2534">
        <w:rPr>
          <w:rFonts w:ascii="Shabnam" w:hAnsi="Shabnam" w:cs="Shabnam"/>
          <w:color w:val="0070C0"/>
          <w:sz w:val="24"/>
          <w:szCs w:val="24"/>
          <w:lang w:bidi="fa-IR"/>
        </w:rPr>
        <w:lastRenderedPageBreak/>
        <w:t>Console.log(!! [] )                       =&gt;               true</w:t>
      </w:r>
    </w:p>
    <w:p w14:paraId="3C7B932A" w14:textId="439C4EEC" w:rsidR="00E60FB5" w:rsidRPr="00EE2534" w:rsidRDefault="00E60FB5" w:rsidP="00E60FB5">
      <w:pPr>
        <w:rPr>
          <w:rFonts w:ascii="Shabnam" w:hAnsi="Shabnam" w:cs="Shabnam"/>
          <w:color w:val="0070C0"/>
          <w:sz w:val="24"/>
          <w:szCs w:val="24"/>
          <w:lang w:bidi="fa-IR"/>
        </w:rPr>
      </w:pPr>
      <w:r w:rsidRPr="00EE2534">
        <w:rPr>
          <w:rFonts w:ascii="Shabnam" w:hAnsi="Shabnam" w:cs="Shabnam"/>
          <w:color w:val="0070C0"/>
          <w:sz w:val="24"/>
          <w:szCs w:val="24"/>
          <w:lang w:bidi="fa-IR"/>
        </w:rPr>
        <w:t>Console.log(!! 1</w:t>
      </w:r>
      <w:r w:rsidR="00CA559F" w:rsidRPr="00EE2534">
        <w:rPr>
          <w:rFonts w:ascii="Shabnam" w:hAnsi="Shabnam" w:cs="Shabnam"/>
          <w:color w:val="0070C0"/>
          <w:sz w:val="24"/>
          <w:szCs w:val="24"/>
          <w:lang w:bidi="fa-IR"/>
        </w:rPr>
        <w:t xml:space="preserve">)                        =&gt;              true </w:t>
      </w:r>
    </w:p>
    <w:p w14:paraId="5E8C985D" w14:textId="52BDFF73" w:rsidR="00CA559F" w:rsidRPr="00EE2534" w:rsidRDefault="00CA559F" w:rsidP="00E60FB5">
      <w:pPr>
        <w:rPr>
          <w:rFonts w:ascii="Shabnam" w:hAnsi="Shabnam" w:cs="Shabnam"/>
          <w:color w:val="0070C0"/>
          <w:sz w:val="24"/>
          <w:szCs w:val="24"/>
          <w:lang w:bidi="fa-IR"/>
        </w:rPr>
      </w:pPr>
    </w:p>
    <w:p w14:paraId="5DFDCC8C" w14:textId="581003FD" w:rsidR="00CA559F" w:rsidRPr="00EE2534" w:rsidRDefault="00CA559F" w:rsidP="00EE2534">
      <w:pPr>
        <w:pStyle w:val="ListParagraph"/>
        <w:numPr>
          <w:ilvl w:val="0"/>
          <w:numId w:val="22"/>
        </w:numPr>
        <w:bidi/>
        <w:rPr>
          <w:rFonts w:ascii="Shabnam" w:hAnsi="Shabnam" w:cs="Shabnam"/>
          <w:color w:val="404040" w:themeColor="text1" w:themeTint="BF"/>
          <w:sz w:val="28"/>
          <w:szCs w:val="28"/>
          <w:rtl/>
          <w:lang w:bidi="fa-IR"/>
        </w:rPr>
      </w:pPr>
      <w:r w:rsidRPr="00EE2534">
        <w:rPr>
          <w:rFonts w:ascii="Shabnam" w:hAnsi="Shabnam" w:cs="Shabnam" w:hint="cs"/>
          <w:color w:val="404040" w:themeColor="text1" w:themeTint="BF"/>
          <w:sz w:val="28"/>
          <w:szCs w:val="28"/>
          <w:rtl/>
          <w:lang w:bidi="fa-IR"/>
        </w:rPr>
        <w:t xml:space="preserve">چجوری توی یک خط یک خط یک عبارت رو محاسبه کنیم ؟ </w:t>
      </w:r>
    </w:p>
    <w:p w14:paraId="7975F20C" w14:textId="3CD3C134" w:rsidR="00CA559F" w:rsidRPr="00EE2534" w:rsidRDefault="00CA559F" w:rsidP="00EE2534">
      <w:pPr>
        <w:rPr>
          <w:rFonts w:ascii="Shabnam" w:hAnsi="Shabnam" w:cs="Shabnam"/>
          <w:color w:val="0070C0"/>
          <w:sz w:val="24"/>
          <w:szCs w:val="24"/>
          <w:rtl/>
          <w:lang w:bidi="fa-IR"/>
        </w:rPr>
      </w:pPr>
    </w:p>
    <w:p w14:paraId="22A7B1B2" w14:textId="3576A732" w:rsidR="00CA559F" w:rsidRPr="00EE2534" w:rsidRDefault="00CA559F" w:rsidP="00EE2534">
      <w:pPr>
        <w:rPr>
          <w:rFonts w:ascii="Shabnam" w:hAnsi="Shabnam" w:cs="Shabnam"/>
          <w:color w:val="0070C0"/>
          <w:sz w:val="24"/>
          <w:szCs w:val="24"/>
          <w:lang w:bidi="fa-IR"/>
        </w:rPr>
      </w:pPr>
      <w:r w:rsidRPr="00EE2534">
        <w:rPr>
          <w:rFonts w:ascii="Shabnam" w:hAnsi="Shabnam" w:cs="Shabnam"/>
          <w:color w:val="0070C0"/>
          <w:sz w:val="24"/>
          <w:szCs w:val="24"/>
          <w:lang w:bidi="fa-IR"/>
        </w:rPr>
        <w:t>Inline Evaluation</w:t>
      </w:r>
    </w:p>
    <w:p w14:paraId="23F8F2D2" w14:textId="20882AF9" w:rsidR="00CA559F" w:rsidRPr="00EE2534" w:rsidRDefault="00CA559F" w:rsidP="00EE2534">
      <w:pPr>
        <w:rPr>
          <w:rFonts w:ascii="Shabnam" w:hAnsi="Shabnam" w:cs="Shabnam"/>
          <w:color w:val="0070C0"/>
          <w:sz w:val="24"/>
          <w:szCs w:val="24"/>
          <w:lang w:bidi="fa-IR"/>
        </w:rPr>
      </w:pPr>
    </w:p>
    <w:p w14:paraId="22E54D47" w14:textId="66897E45" w:rsidR="00CA559F" w:rsidRPr="00EE2534" w:rsidRDefault="00CA559F" w:rsidP="00EE2534">
      <w:pPr>
        <w:rPr>
          <w:rFonts w:ascii="Shabnam" w:hAnsi="Shabnam" w:cs="Shabnam"/>
          <w:color w:val="0070C0"/>
          <w:sz w:val="24"/>
          <w:szCs w:val="24"/>
          <w:lang w:bidi="fa-IR"/>
        </w:rPr>
      </w:pPr>
      <w:r w:rsidRPr="00EE2534">
        <w:rPr>
          <w:rFonts w:ascii="Shabnam" w:hAnsi="Shabnam" w:cs="Shabnam"/>
          <w:color w:val="0070C0"/>
          <w:sz w:val="24"/>
          <w:szCs w:val="24"/>
          <w:lang w:bidi="fa-IR"/>
        </w:rPr>
        <w:t>Function addFive (num) {</w:t>
      </w:r>
    </w:p>
    <w:p w14:paraId="49272B10" w14:textId="5A0F4A29" w:rsidR="00CA559F" w:rsidRPr="00EE2534" w:rsidRDefault="00CA559F" w:rsidP="00EE2534">
      <w:pPr>
        <w:ind w:firstLine="720"/>
        <w:rPr>
          <w:rFonts w:ascii="Shabnam" w:hAnsi="Shabnam" w:cs="Shabnam"/>
          <w:color w:val="0070C0"/>
          <w:sz w:val="24"/>
          <w:szCs w:val="24"/>
          <w:lang w:bidi="fa-IR"/>
        </w:rPr>
      </w:pPr>
      <w:r w:rsidRPr="00EE2534">
        <w:rPr>
          <w:rFonts w:ascii="Shabnam" w:hAnsi="Shabnam" w:cs="Shabnam"/>
          <w:color w:val="0070C0"/>
          <w:sz w:val="24"/>
          <w:szCs w:val="24"/>
          <w:lang w:bidi="fa-IR"/>
        </w:rPr>
        <w:t>Return num + 5;</w:t>
      </w:r>
    </w:p>
    <w:p w14:paraId="179CDB91" w14:textId="0332E149" w:rsidR="00CA559F" w:rsidRPr="00EE2534" w:rsidRDefault="00CA559F" w:rsidP="00EE2534">
      <w:pPr>
        <w:rPr>
          <w:rFonts w:ascii="Shabnam" w:hAnsi="Shabnam" w:cs="Shabnam"/>
          <w:color w:val="0070C0"/>
          <w:sz w:val="24"/>
          <w:szCs w:val="24"/>
          <w:lang w:bidi="fa-IR"/>
        </w:rPr>
      </w:pPr>
      <w:r w:rsidRPr="00EE2534">
        <w:rPr>
          <w:rFonts w:ascii="Shabnam" w:hAnsi="Shabnam" w:cs="Shabnam"/>
          <w:color w:val="0070C0"/>
          <w:sz w:val="24"/>
          <w:szCs w:val="24"/>
          <w:lang w:bidi="fa-IR"/>
        </w:rPr>
        <w:t xml:space="preserve">} </w:t>
      </w:r>
    </w:p>
    <w:p w14:paraId="51F95FB9" w14:textId="6FB04911" w:rsidR="00CA559F" w:rsidRPr="00EE2534" w:rsidRDefault="00CA559F" w:rsidP="00EE2534">
      <w:pPr>
        <w:rPr>
          <w:rFonts w:ascii="Shabnam" w:hAnsi="Shabnam" w:cs="Shabnam"/>
          <w:color w:val="0070C0"/>
          <w:sz w:val="24"/>
          <w:szCs w:val="24"/>
          <w:lang w:bidi="fa-IR"/>
        </w:rPr>
      </w:pPr>
      <w:r w:rsidRPr="00EE2534">
        <w:rPr>
          <w:rFonts w:ascii="Shabnam" w:hAnsi="Shabnam" w:cs="Shabnam"/>
          <w:color w:val="0070C0"/>
          <w:sz w:val="24"/>
          <w:szCs w:val="24"/>
          <w:lang w:bidi="fa-IR"/>
        </w:rPr>
        <w:t>Let X = 5;</w:t>
      </w:r>
    </w:p>
    <w:p w14:paraId="58F00670" w14:textId="2B95B16E" w:rsidR="00CA559F" w:rsidRDefault="00CA559F" w:rsidP="00EE2534">
      <w:pPr>
        <w:rPr>
          <w:rFonts w:ascii="Shabnam" w:hAnsi="Shabnam" w:cs="Shabnam"/>
          <w:color w:val="404040" w:themeColor="text1" w:themeTint="BF"/>
          <w:sz w:val="24"/>
          <w:szCs w:val="24"/>
          <w:lang w:bidi="fa-IR"/>
        </w:rPr>
      </w:pPr>
      <w:r w:rsidRPr="00EE2534">
        <w:rPr>
          <w:rFonts w:ascii="Shabnam" w:hAnsi="Shabnam" w:cs="Shabnam"/>
          <w:color w:val="0070C0"/>
          <w:sz w:val="24"/>
          <w:szCs w:val="24"/>
          <w:lang w:bidi="fa-IR"/>
        </w:rPr>
        <w:t>X++;</w:t>
      </w:r>
    </w:p>
    <w:p w14:paraId="28C48834" w14:textId="6A039076" w:rsidR="00CA559F" w:rsidRPr="00EE2534" w:rsidRDefault="00CA559F" w:rsidP="00EE2534">
      <w:pPr>
        <w:rPr>
          <w:rFonts w:ascii="Shabnam" w:hAnsi="Shabnam" w:cs="Shabnam"/>
          <w:color w:val="0070C0"/>
          <w:sz w:val="24"/>
          <w:szCs w:val="24"/>
          <w:lang w:bidi="fa-IR"/>
        </w:rPr>
      </w:pPr>
      <w:r w:rsidRPr="00EE2534">
        <w:rPr>
          <w:rFonts w:ascii="Shabnam" w:hAnsi="Shabnam" w:cs="Shabnam"/>
          <w:color w:val="0070C0"/>
          <w:sz w:val="24"/>
          <w:szCs w:val="24"/>
          <w:lang w:bidi="fa-IR"/>
        </w:rPr>
        <w:t>X = addFive(X);</w:t>
      </w:r>
    </w:p>
    <w:p w14:paraId="25C9DC14" w14:textId="7CAE929D" w:rsidR="00CA559F" w:rsidRPr="00EE2534" w:rsidRDefault="00CA559F" w:rsidP="00EE2534">
      <w:pPr>
        <w:rPr>
          <w:rFonts w:ascii="Shabnam" w:hAnsi="Shabnam" w:cs="Shabnam"/>
          <w:color w:val="0070C0"/>
          <w:sz w:val="24"/>
          <w:szCs w:val="24"/>
          <w:lang w:bidi="fa-IR"/>
        </w:rPr>
      </w:pPr>
      <w:r w:rsidRPr="00EE2534">
        <w:rPr>
          <w:rFonts w:ascii="Shabnam" w:hAnsi="Shabnam" w:cs="Shabnam"/>
          <w:color w:val="0070C0"/>
          <w:sz w:val="24"/>
          <w:szCs w:val="24"/>
          <w:lang w:bidi="fa-IR"/>
        </w:rPr>
        <w:t>X = X * 2;</w:t>
      </w:r>
    </w:p>
    <w:p w14:paraId="503B7BBB" w14:textId="10498311" w:rsidR="00CA559F" w:rsidRPr="00EE2534" w:rsidRDefault="00CA559F" w:rsidP="00EE2534">
      <w:pPr>
        <w:rPr>
          <w:rFonts w:ascii="Shabnam" w:hAnsi="Shabnam" w:cs="Shabnam"/>
          <w:color w:val="0070C0"/>
          <w:sz w:val="24"/>
          <w:szCs w:val="24"/>
          <w:lang w:bidi="fa-IR"/>
        </w:rPr>
      </w:pPr>
      <w:r w:rsidRPr="00EE2534">
        <w:rPr>
          <w:rFonts w:ascii="Shabnam" w:hAnsi="Shabnam" w:cs="Shabnam"/>
          <w:color w:val="0070C0"/>
          <w:sz w:val="24"/>
          <w:szCs w:val="24"/>
          <w:lang w:bidi="fa-IR"/>
        </w:rPr>
        <w:t xml:space="preserve">X = X </w:t>
      </w:r>
      <w:r w:rsidRPr="00EE2534">
        <w:rPr>
          <w:rFonts w:ascii="Arial" w:hAnsi="Arial" w:cs="Arial"/>
          <w:color w:val="0070C0"/>
          <w:sz w:val="24"/>
          <w:szCs w:val="24"/>
          <w:lang w:bidi="fa-IR"/>
        </w:rPr>
        <w:t>–</w:t>
      </w:r>
      <w:r w:rsidRPr="00EE2534">
        <w:rPr>
          <w:rFonts w:ascii="Shabnam" w:hAnsi="Shabnam" w:cs="Shabnam"/>
          <w:color w:val="0070C0"/>
          <w:sz w:val="24"/>
          <w:szCs w:val="24"/>
          <w:lang w:bidi="fa-IR"/>
        </w:rPr>
        <w:t xml:space="preserve"> 5;</w:t>
      </w:r>
    </w:p>
    <w:p w14:paraId="6F35E363" w14:textId="4D5640D6" w:rsidR="00CA559F" w:rsidRPr="00EE2534" w:rsidRDefault="00CA559F" w:rsidP="00EE2534">
      <w:pPr>
        <w:rPr>
          <w:rFonts w:ascii="Shabnam" w:hAnsi="Shabnam" w:cs="Shabnam"/>
          <w:color w:val="0070C0"/>
          <w:sz w:val="24"/>
          <w:szCs w:val="24"/>
          <w:lang w:bidi="fa-IR"/>
        </w:rPr>
      </w:pPr>
      <w:r w:rsidRPr="00EE2534">
        <w:rPr>
          <w:rFonts w:ascii="Shabnam" w:hAnsi="Shabnam" w:cs="Shabnam"/>
          <w:color w:val="0070C0"/>
          <w:sz w:val="24"/>
          <w:szCs w:val="24"/>
          <w:lang w:bidi="fa-IR"/>
        </w:rPr>
        <w:t>X = X + 10;</w:t>
      </w:r>
    </w:p>
    <w:p w14:paraId="01023F37" w14:textId="552D9E19" w:rsidR="00CA559F" w:rsidRDefault="00CA559F" w:rsidP="00CA559F">
      <w:pPr>
        <w:bidi/>
        <w:rPr>
          <w:rFonts w:ascii="Shabnam" w:hAnsi="Shabnam" w:cs="Shabnam"/>
          <w:color w:val="404040" w:themeColor="text1" w:themeTint="BF"/>
          <w:sz w:val="24"/>
          <w:szCs w:val="24"/>
          <w:lang w:bidi="fa-IR"/>
        </w:rPr>
      </w:pPr>
      <w:r>
        <w:rPr>
          <w:rFonts w:ascii="Shabnam" w:hAnsi="Shabnam" w:cs="Shabnam"/>
          <w:color w:val="404040" w:themeColor="text1" w:themeTint="BF"/>
          <w:sz w:val="24"/>
          <w:szCs w:val="24"/>
          <w:lang w:bidi="fa-IR"/>
        </w:rPr>
        <w:t xml:space="preserve">  </w:t>
      </w:r>
    </w:p>
    <w:p w14:paraId="58B3F149" w14:textId="1DEB46CF" w:rsidR="00CA559F" w:rsidRDefault="00CA559F" w:rsidP="00CA559F">
      <w:pPr>
        <w:bidi/>
        <w:rPr>
          <w:rFonts w:ascii="Shabnam" w:hAnsi="Shabnam" w:cs="Shabnam"/>
          <w:color w:val="404040" w:themeColor="text1" w:themeTint="BF"/>
          <w:sz w:val="24"/>
          <w:szCs w:val="24"/>
          <w:rtl/>
          <w:lang w:bidi="fa-IR"/>
        </w:rPr>
      </w:pPr>
      <w:r>
        <w:rPr>
          <w:rFonts w:ascii="Shabnam" w:hAnsi="Shabnam" w:cs="Shabnam" w:hint="cs"/>
          <w:color w:val="404040" w:themeColor="text1" w:themeTint="BF"/>
          <w:sz w:val="24"/>
          <w:szCs w:val="24"/>
          <w:rtl/>
          <w:lang w:bidi="fa-IR"/>
        </w:rPr>
        <w:t>روش دوم =&gt;      (در یک خط )</w:t>
      </w:r>
    </w:p>
    <w:p w14:paraId="6608453E" w14:textId="665557C1" w:rsidR="00CA559F" w:rsidRPr="00EE2534" w:rsidRDefault="00CA559F" w:rsidP="00EE2534">
      <w:pPr>
        <w:rPr>
          <w:rFonts w:ascii="Shabnam" w:hAnsi="Shabnam" w:cs="Shabnam"/>
          <w:color w:val="0070C0"/>
          <w:sz w:val="24"/>
          <w:szCs w:val="24"/>
          <w:rtl/>
          <w:lang w:bidi="fa-IR"/>
        </w:rPr>
      </w:pPr>
    </w:p>
    <w:p w14:paraId="73146718" w14:textId="48AA1A72" w:rsidR="00CA559F" w:rsidRPr="00EE2534" w:rsidRDefault="00CA559F" w:rsidP="00EE2534">
      <w:pPr>
        <w:rPr>
          <w:rFonts w:ascii="Shabnam" w:hAnsi="Shabnam" w:cs="Shabnam"/>
          <w:color w:val="0070C0"/>
          <w:sz w:val="24"/>
          <w:szCs w:val="24"/>
          <w:lang w:bidi="fa-IR"/>
        </w:rPr>
      </w:pPr>
      <w:r w:rsidRPr="00EE2534">
        <w:rPr>
          <w:rFonts w:ascii="Shabnam" w:hAnsi="Shabnam" w:cs="Shabnam"/>
          <w:color w:val="0070C0"/>
          <w:sz w:val="24"/>
          <w:szCs w:val="24"/>
          <w:lang w:bidi="fa-IR"/>
        </w:rPr>
        <w:t>X = ( X++ , X = AddFive(X) , X *= 2 , X-= 5 , X+= 10 )</w:t>
      </w:r>
    </w:p>
    <w:p w14:paraId="40C55929" w14:textId="274D344B" w:rsidR="00CA559F" w:rsidRPr="005314F7" w:rsidRDefault="00CA559F" w:rsidP="00CA559F">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عبارت هارو داخل پارانتز مینویسیم و با کاما از هم دیگه جدا میکنیم.</w:t>
      </w:r>
    </w:p>
    <w:p w14:paraId="57DBD65E" w14:textId="27BBCC09" w:rsidR="00CA559F" w:rsidRPr="005314F7" w:rsidRDefault="00CA559F" w:rsidP="00CA559F">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058AB6" w14:textId="37D40DFB" w:rsidR="00CA559F" w:rsidRPr="00EE2534" w:rsidRDefault="00CA559F" w:rsidP="00EE2534">
      <w:pPr>
        <w:pStyle w:val="ListParagraph"/>
        <w:numPr>
          <w:ilvl w:val="0"/>
          <w:numId w:val="22"/>
        </w:numPr>
        <w:bidi/>
        <w:rPr>
          <w:rFonts w:ascii="Shabnam" w:hAnsi="Shabnam" w:cs="Shabnam"/>
          <w:color w:val="3A3A3A" w:themeColor="background2" w:themeShade="40"/>
          <w:sz w:val="28"/>
          <w:szCs w:val="28"/>
          <w:rtl/>
          <w:lang w:bidi="fa-IR"/>
        </w:rPr>
      </w:pPr>
      <w:r w:rsidRPr="00EE2534">
        <w:rPr>
          <w:rFonts w:ascii="Shabnam" w:hAnsi="Shabnam" w:cs="Shabnam"/>
          <w:color w:val="3A3A3A" w:themeColor="background2" w:themeShade="40"/>
          <w:sz w:val="28"/>
          <w:szCs w:val="28"/>
          <w:lang w:bidi="fa-IR"/>
        </w:rPr>
        <w:t xml:space="preserve">Scope </w:t>
      </w:r>
      <w:r w:rsidRPr="00EE2534">
        <w:rPr>
          <w:rFonts w:ascii="Shabnam" w:hAnsi="Shabnam" w:cs="Shabnam" w:hint="cs"/>
          <w:color w:val="3A3A3A" w:themeColor="background2" w:themeShade="40"/>
          <w:sz w:val="28"/>
          <w:szCs w:val="28"/>
          <w:rtl/>
          <w:lang w:bidi="fa-IR"/>
        </w:rPr>
        <w:t xml:space="preserve"> چیست ؟ </w:t>
      </w:r>
    </w:p>
    <w:p w14:paraId="5D291A24" w14:textId="0CDCCD9E" w:rsidR="00CA559F" w:rsidRPr="00EE2534" w:rsidRDefault="00CA559F" w:rsidP="00CA559F">
      <w:pPr>
        <w:bidi/>
        <w:rPr>
          <w:rFonts w:ascii="Shabnam" w:hAnsi="Shabnam" w:cs="Shabnam"/>
          <w:color w:val="3A3A3A" w:themeColor="background2" w:themeShade="40"/>
          <w:sz w:val="28"/>
          <w:szCs w:val="28"/>
          <w:rtl/>
          <w:lang w:bidi="fa-IR"/>
        </w:rPr>
      </w:pPr>
    </w:p>
    <w:p w14:paraId="0DC8E784" w14:textId="19ED4EB4" w:rsidR="00CA559F" w:rsidRPr="005314F7" w:rsidRDefault="00CA559F" w:rsidP="00CA559F">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404040" w:themeColor="text1" w:themeTint="BF"/>
          <w:sz w:val="24"/>
          <w:szCs w:val="24"/>
          <w:lang w:bidi="fa-IR"/>
        </w:rPr>
        <w:t xml:space="preserve">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یا حوزه به جاهایی تو برنامه نویسی گفته میشه که مثلا متغیری تعریف میشه و آن متغیر در آن حوزه قابل استفاده و دسترس که ما 3 مدل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داریم : </w:t>
      </w:r>
    </w:p>
    <w:p w14:paraId="3FF10557" w14:textId="1C66AC0E" w:rsidR="00CA559F" w:rsidRDefault="00CA559F" w:rsidP="00CA559F">
      <w:pPr>
        <w:bidi/>
        <w:rPr>
          <w:rFonts w:ascii="Shabnam" w:hAnsi="Shabnam" w:cs="Shabnam"/>
          <w:color w:val="404040" w:themeColor="text1" w:themeTint="BF"/>
          <w:sz w:val="24"/>
          <w:szCs w:val="24"/>
          <w:rtl/>
          <w:lang w:bidi="fa-IR"/>
        </w:rPr>
      </w:pPr>
    </w:p>
    <w:p w14:paraId="29E35992" w14:textId="4EC9A3B3" w:rsidR="00CA559F" w:rsidRPr="00EE2534" w:rsidRDefault="00CA559F" w:rsidP="00CA559F">
      <w:pPr>
        <w:pStyle w:val="ListParagraph"/>
        <w:numPr>
          <w:ilvl w:val="0"/>
          <w:numId w:val="19"/>
        </w:numPr>
        <w:rPr>
          <w:rFonts w:ascii="Shabnam" w:hAnsi="Shabnam" w:cs="Shabnam"/>
          <w:color w:val="0070C0"/>
          <w:sz w:val="24"/>
          <w:szCs w:val="24"/>
          <w:lang w:bidi="fa-IR"/>
        </w:rPr>
      </w:pPr>
      <w:r w:rsidRPr="00EE2534">
        <w:rPr>
          <w:rFonts w:ascii="Shabnam" w:hAnsi="Shabnam" w:cs="Shabnam"/>
          <w:color w:val="0070C0"/>
          <w:sz w:val="24"/>
          <w:szCs w:val="24"/>
          <w:lang w:bidi="fa-IR"/>
        </w:rPr>
        <w:t xml:space="preserve">Global Scope </w:t>
      </w:r>
    </w:p>
    <w:p w14:paraId="504B956E" w14:textId="1D2BEBE6" w:rsidR="00CA559F" w:rsidRPr="00EE2534" w:rsidRDefault="00CA559F" w:rsidP="00CA559F">
      <w:pPr>
        <w:pStyle w:val="ListParagraph"/>
        <w:numPr>
          <w:ilvl w:val="0"/>
          <w:numId w:val="19"/>
        </w:numPr>
        <w:rPr>
          <w:rFonts w:ascii="Shabnam" w:hAnsi="Shabnam" w:cs="Shabnam"/>
          <w:color w:val="0070C0"/>
          <w:sz w:val="24"/>
          <w:szCs w:val="24"/>
          <w:lang w:bidi="fa-IR"/>
        </w:rPr>
      </w:pPr>
      <w:r w:rsidRPr="00EE2534">
        <w:rPr>
          <w:rFonts w:ascii="Shabnam" w:hAnsi="Shabnam" w:cs="Shabnam"/>
          <w:color w:val="0070C0"/>
          <w:sz w:val="24"/>
          <w:szCs w:val="24"/>
          <w:lang w:bidi="fa-IR"/>
        </w:rPr>
        <w:t>Local Scope (function Scope)</w:t>
      </w:r>
    </w:p>
    <w:p w14:paraId="39059C50" w14:textId="0F00AC31" w:rsidR="00CA559F" w:rsidRPr="00EE2534" w:rsidRDefault="00CA559F" w:rsidP="00CA559F">
      <w:pPr>
        <w:pStyle w:val="ListParagraph"/>
        <w:numPr>
          <w:ilvl w:val="0"/>
          <w:numId w:val="19"/>
        </w:numPr>
        <w:rPr>
          <w:rFonts w:ascii="Shabnam" w:hAnsi="Shabnam" w:cs="Shabnam"/>
          <w:color w:val="0070C0"/>
          <w:sz w:val="24"/>
          <w:szCs w:val="24"/>
          <w:lang w:bidi="fa-IR"/>
        </w:rPr>
      </w:pPr>
      <w:r w:rsidRPr="00EE2534">
        <w:rPr>
          <w:rFonts w:ascii="Shabnam" w:hAnsi="Shabnam" w:cs="Shabnam"/>
          <w:color w:val="0070C0"/>
          <w:sz w:val="24"/>
          <w:szCs w:val="24"/>
          <w:lang w:bidi="fa-IR"/>
        </w:rPr>
        <w:t>Block Scope</w:t>
      </w:r>
    </w:p>
    <w:p w14:paraId="27DA83FB" w14:textId="5265E762" w:rsidR="00CA559F" w:rsidRPr="00EE2534" w:rsidRDefault="00CA559F" w:rsidP="00EE2534">
      <w:pPr>
        <w:ind w:left="360"/>
        <w:rPr>
          <w:rFonts w:ascii="Shabnam" w:hAnsi="Shabnam" w:cs="Shabnam"/>
          <w:color w:val="0070C0"/>
          <w:sz w:val="24"/>
          <w:szCs w:val="24"/>
          <w:rtl/>
          <w:lang w:bidi="fa-IR"/>
        </w:rPr>
      </w:pPr>
    </w:p>
    <w:p w14:paraId="2A6A769D" w14:textId="5C511FB0" w:rsidR="00CA559F" w:rsidRPr="00EE2534" w:rsidRDefault="00CA559F" w:rsidP="00EE2534">
      <w:pPr>
        <w:pStyle w:val="ListParagraph"/>
        <w:numPr>
          <w:ilvl w:val="0"/>
          <w:numId w:val="20"/>
        </w:numPr>
        <w:bidi/>
        <w:rPr>
          <w:rFonts w:ascii="Shabnam" w:hAnsi="Shabnam" w:cs="Shabnam"/>
          <w:color w:val="0070C0"/>
          <w:sz w:val="24"/>
          <w:szCs w:val="24"/>
          <w:lang w:bidi="fa-IR"/>
        </w:rPr>
      </w:pPr>
      <w:r w:rsidRPr="00EE2534">
        <w:rPr>
          <w:rFonts w:ascii="Shabnam" w:hAnsi="Shabnam" w:cs="Shabnam"/>
          <w:color w:val="00B050"/>
          <w:sz w:val="24"/>
          <w:szCs w:val="24"/>
          <w:lang w:bidi="fa-IR"/>
        </w:rPr>
        <w:t xml:space="preserve">Global scope </w:t>
      </w:r>
      <w:r w:rsidRPr="00EE2534">
        <w:rPr>
          <w:rFonts w:ascii="Shabnam" w:hAnsi="Shabnam" w:cs="Shabnam" w:hint="cs"/>
          <w:color w:val="00B050"/>
          <w:sz w:val="24"/>
          <w:szCs w:val="24"/>
          <w:rtl/>
          <w:lang w:bidi="fa-IR"/>
        </w:rPr>
        <w:t xml:space="preserve"> </w:t>
      </w:r>
    </w:p>
    <w:p w14:paraId="2F39829F" w14:textId="5F3F6B1D" w:rsidR="00CA559F" w:rsidRPr="00EE2534" w:rsidRDefault="00CA559F" w:rsidP="00EE2534">
      <w:pPr>
        <w:ind w:left="360"/>
        <w:rPr>
          <w:rFonts w:ascii="Shabnam" w:hAnsi="Shabnam" w:cs="Shabnam"/>
          <w:color w:val="0070C0"/>
          <w:sz w:val="24"/>
          <w:szCs w:val="24"/>
          <w:rtl/>
          <w:lang w:bidi="fa-IR"/>
        </w:rPr>
      </w:pPr>
    </w:p>
    <w:p w14:paraId="1EFD17AC" w14:textId="62C16FE9" w:rsidR="00CA559F" w:rsidRPr="00EE2534" w:rsidRDefault="00CA559F" w:rsidP="00EE2534">
      <w:pPr>
        <w:ind w:left="720"/>
        <w:rPr>
          <w:rFonts w:ascii="Shabnam" w:hAnsi="Shabnam" w:cs="Shabnam"/>
          <w:color w:val="0070C0"/>
          <w:sz w:val="24"/>
          <w:szCs w:val="24"/>
          <w:lang w:bidi="fa-IR"/>
        </w:rPr>
      </w:pPr>
      <w:r w:rsidRPr="00EE2534">
        <w:rPr>
          <w:rFonts w:ascii="Shabnam" w:hAnsi="Shabnam" w:cs="Shabnam"/>
          <w:color w:val="0070C0"/>
          <w:sz w:val="24"/>
          <w:szCs w:val="24"/>
          <w:lang w:bidi="fa-IR"/>
        </w:rPr>
        <w:t>Var user = ‘sina;</w:t>
      </w:r>
    </w:p>
    <w:p w14:paraId="31EF165C" w14:textId="3C39A3A9" w:rsidR="00CA559F" w:rsidRPr="00EE2534" w:rsidRDefault="00CA559F" w:rsidP="00EE2534">
      <w:pPr>
        <w:ind w:left="720"/>
        <w:rPr>
          <w:rFonts w:ascii="Shabnam" w:hAnsi="Shabnam" w:cs="Shabnam"/>
          <w:color w:val="0070C0"/>
          <w:sz w:val="24"/>
          <w:szCs w:val="24"/>
          <w:lang w:bidi="fa-IR"/>
        </w:rPr>
      </w:pPr>
    </w:p>
    <w:p w14:paraId="0A4854E0" w14:textId="228F1397" w:rsidR="00CA559F" w:rsidRPr="00EE2534" w:rsidRDefault="00CA559F" w:rsidP="00EE2534">
      <w:pPr>
        <w:ind w:left="720"/>
        <w:rPr>
          <w:rFonts w:ascii="Shabnam" w:hAnsi="Shabnam" w:cs="Shabnam"/>
          <w:color w:val="0070C0"/>
          <w:sz w:val="24"/>
          <w:szCs w:val="24"/>
          <w:lang w:bidi="fa-IR"/>
        </w:rPr>
      </w:pPr>
      <w:r w:rsidRPr="00EE2534">
        <w:rPr>
          <w:rFonts w:ascii="Shabnam" w:hAnsi="Shabnam" w:cs="Shabnam"/>
          <w:color w:val="0070C0"/>
          <w:sz w:val="24"/>
          <w:szCs w:val="24"/>
          <w:lang w:bidi="fa-IR"/>
        </w:rPr>
        <w:t>Function Person() {</w:t>
      </w:r>
    </w:p>
    <w:p w14:paraId="65EF4811" w14:textId="6856E8EC" w:rsidR="00CA559F" w:rsidRPr="00EE2534" w:rsidRDefault="00CA559F" w:rsidP="00EE2534">
      <w:pPr>
        <w:ind w:left="720"/>
        <w:rPr>
          <w:rFonts w:ascii="Shabnam" w:hAnsi="Shabnam" w:cs="Shabnam"/>
          <w:color w:val="0070C0"/>
          <w:sz w:val="24"/>
          <w:szCs w:val="24"/>
          <w:lang w:bidi="fa-IR"/>
        </w:rPr>
      </w:pPr>
      <w:r w:rsidRPr="00EE2534">
        <w:rPr>
          <w:rFonts w:ascii="Shabnam" w:hAnsi="Shabnam" w:cs="Shabnam"/>
          <w:color w:val="0070C0"/>
          <w:sz w:val="24"/>
          <w:szCs w:val="24"/>
          <w:lang w:bidi="fa-IR"/>
        </w:rPr>
        <w:t>Console.log(user);</w:t>
      </w:r>
    </w:p>
    <w:p w14:paraId="6932A3E9" w14:textId="2FBDDB44" w:rsidR="00CA559F" w:rsidRPr="00EE2534" w:rsidRDefault="00CA559F" w:rsidP="00EE2534">
      <w:pPr>
        <w:ind w:left="720"/>
        <w:rPr>
          <w:rFonts w:ascii="Shabnam" w:hAnsi="Shabnam" w:cs="Shabnam"/>
          <w:color w:val="0070C0"/>
          <w:sz w:val="24"/>
          <w:szCs w:val="24"/>
          <w:lang w:bidi="fa-IR"/>
        </w:rPr>
      </w:pPr>
      <w:r w:rsidRPr="00EE2534">
        <w:rPr>
          <w:rFonts w:ascii="Shabnam" w:hAnsi="Shabnam" w:cs="Shabnam"/>
          <w:color w:val="0070C0"/>
          <w:sz w:val="24"/>
          <w:szCs w:val="24"/>
          <w:lang w:bidi="fa-IR"/>
        </w:rPr>
        <w:t>}</w:t>
      </w:r>
    </w:p>
    <w:p w14:paraId="219183D1" w14:textId="7BCC5D16" w:rsidR="00CA559F" w:rsidRPr="00EE2534" w:rsidRDefault="00C54E80" w:rsidP="00EE2534">
      <w:pPr>
        <w:ind w:left="720"/>
        <w:rPr>
          <w:rFonts w:ascii="Shabnam" w:hAnsi="Shabnam" w:cs="Shabnam"/>
          <w:color w:val="0070C0"/>
          <w:sz w:val="24"/>
          <w:szCs w:val="24"/>
          <w:lang w:bidi="fa-IR"/>
        </w:rPr>
      </w:pPr>
      <w:r w:rsidRPr="00EE2534">
        <w:rPr>
          <w:rFonts w:ascii="Shabnam" w:hAnsi="Shabnam" w:cs="Shabnam"/>
          <w:color w:val="0070C0"/>
          <w:sz w:val="24"/>
          <w:szCs w:val="24"/>
          <w:lang w:bidi="fa-IR"/>
        </w:rPr>
        <w:t>Person();           =&gt; sina</w:t>
      </w:r>
    </w:p>
    <w:p w14:paraId="6A1C1352" w14:textId="521E1438" w:rsidR="00C54E80" w:rsidRPr="00EE2534" w:rsidRDefault="00C54E80" w:rsidP="00EE2534">
      <w:pPr>
        <w:ind w:left="720"/>
        <w:rPr>
          <w:rFonts w:ascii="Shabnam" w:hAnsi="Shabnam" w:cs="Shabnam"/>
          <w:color w:val="0070C0"/>
          <w:sz w:val="24"/>
          <w:szCs w:val="24"/>
          <w:lang w:bidi="fa-IR"/>
        </w:rPr>
      </w:pPr>
    </w:p>
    <w:p w14:paraId="66FA839B" w14:textId="3397B44A" w:rsidR="00C54E80" w:rsidRPr="00EE2534" w:rsidRDefault="00C54E80" w:rsidP="00EE2534">
      <w:pPr>
        <w:ind w:left="720"/>
        <w:rPr>
          <w:rFonts w:ascii="Shabnam" w:hAnsi="Shabnam" w:cs="Shabnam"/>
          <w:color w:val="0070C0"/>
          <w:sz w:val="24"/>
          <w:szCs w:val="24"/>
          <w:lang w:bidi="fa-IR"/>
        </w:rPr>
      </w:pPr>
    </w:p>
    <w:p w14:paraId="5DEC52B3" w14:textId="4DD78D67" w:rsidR="00C54E80" w:rsidRPr="00EE2534" w:rsidRDefault="00C54E80" w:rsidP="00EE2534">
      <w:pPr>
        <w:pStyle w:val="ListParagraph"/>
        <w:numPr>
          <w:ilvl w:val="0"/>
          <w:numId w:val="20"/>
        </w:numPr>
        <w:bidi/>
        <w:rPr>
          <w:rFonts w:ascii="Shabnam" w:hAnsi="Shabnam" w:cs="Shabnam"/>
          <w:color w:val="00B050"/>
          <w:sz w:val="24"/>
          <w:szCs w:val="24"/>
          <w:lang w:bidi="fa-IR"/>
        </w:rPr>
      </w:pPr>
      <w:r w:rsidRPr="00EE2534">
        <w:rPr>
          <w:rFonts w:ascii="Shabnam" w:hAnsi="Shabnam" w:cs="Shabnam"/>
          <w:color w:val="00B050"/>
          <w:sz w:val="24"/>
          <w:szCs w:val="24"/>
          <w:lang w:bidi="fa-IR"/>
        </w:rPr>
        <w:lastRenderedPageBreak/>
        <w:t>Local scope</w:t>
      </w:r>
    </w:p>
    <w:p w14:paraId="615886FA" w14:textId="70D434D3" w:rsidR="00C54E80" w:rsidRPr="00EE2534" w:rsidRDefault="00C54E80" w:rsidP="00EE2534">
      <w:pPr>
        <w:pStyle w:val="ListParagraph"/>
        <w:rPr>
          <w:rFonts w:ascii="Shabnam" w:hAnsi="Shabnam" w:cs="Shabnam"/>
          <w:color w:val="0070C0"/>
          <w:sz w:val="24"/>
          <w:szCs w:val="24"/>
          <w:rtl/>
          <w:lang w:bidi="fa-IR"/>
        </w:rPr>
      </w:pPr>
    </w:p>
    <w:p w14:paraId="26D913AA" w14:textId="6C69EE06" w:rsidR="00C54E80" w:rsidRPr="00EE2534" w:rsidRDefault="00C54E80" w:rsidP="00EE2534">
      <w:pPr>
        <w:pStyle w:val="ListParagraph"/>
        <w:rPr>
          <w:rFonts w:ascii="Shabnam" w:hAnsi="Shabnam" w:cs="Shabnam"/>
          <w:color w:val="0070C0"/>
          <w:sz w:val="24"/>
          <w:szCs w:val="24"/>
          <w:lang w:bidi="fa-IR"/>
        </w:rPr>
      </w:pPr>
      <w:r w:rsidRPr="00EE2534">
        <w:rPr>
          <w:rFonts w:ascii="Shabnam" w:hAnsi="Shabnam" w:cs="Shabnam"/>
          <w:color w:val="0070C0"/>
          <w:sz w:val="24"/>
          <w:szCs w:val="24"/>
          <w:lang w:bidi="fa-IR"/>
        </w:rPr>
        <w:t>Function Person() {</w:t>
      </w:r>
    </w:p>
    <w:p w14:paraId="36DD4D66" w14:textId="418B3791" w:rsidR="00C54E80" w:rsidRPr="00EE2534" w:rsidRDefault="00C54E80" w:rsidP="00EE2534">
      <w:pPr>
        <w:pStyle w:val="ListParagraph"/>
        <w:rPr>
          <w:rFonts w:ascii="Shabnam" w:hAnsi="Shabnam" w:cs="Shabnam"/>
          <w:color w:val="0070C0"/>
          <w:sz w:val="24"/>
          <w:szCs w:val="24"/>
          <w:lang w:bidi="fa-IR"/>
        </w:rPr>
      </w:pPr>
      <w:r w:rsidRPr="00EE2534">
        <w:rPr>
          <w:rFonts w:ascii="Shabnam" w:hAnsi="Shabnam" w:cs="Shabnam"/>
          <w:color w:val="0070C0"/>
          <w:sz w:val="24"/>
          <w:szCs w:val="24"/>
          <w:lang w:bidi="fa-IR"/>
        </w:rPr>
        <w:t>Var user = ‘sina’</w:t>
      </w:r>
    </w:p>
    <w:p w14:paraId="14DF8EFE" w14:textId="69DFCA47" w:rsidR="00C54E80" w:rsidRPr="00EE2534" w:rsidRDefault="00C54E80" w:rsidP="00EE2534">
      <w:pPr>
        <w:pStyle w:val="ListParagraph"/>
        <w:rPr>
          <w:rFonts w:ascii="Shabnam" w:hAnsi="Shabnam" w:cs="Shabnam"/>
          <w:color w:val="0070C0"/>
          <w:sz w:val="24"/>
          <w:szCs w:val="24"/>
          <w:lang w:bidi="fa-IR"/>
        </w:rPr>
      </w:pPr>
      <w:r w:rsidRPr="00EE2534">
        <w:rPr>
          <w:rFonts w:ascii="Shabnam" w:hAnsi="Shabnam" w:cs="Shabnam"/>
          <w:color w:val="0070C0"/>
          <w:sz w:val="24"/>
          <w:szCs w:val="24"/>
          <w:lang w:bidi="fa-IR"/>
        </w:rPr>
        <w:t>}</w:t>
      </w:r>
    </w:p>
    <w:p w14:paraId="495FF7C2" w14:textId="2AD0941F" w:rsidR="00C54E80" w:rsidRPr="00EE2534" w:rsidRDefault="00C54E80" w:rsidP="00EE2534">
      <w:pPr>
        <w:pStyle w:val="ListParagraph"/>
        <w:rPr>
          <w:rFonts w:ascii="Shabnam" w:hAnsi="Shabnam" w:cs="Shabnam"/>
          <w:color w:val="0070C0"/>
          <w:sz w:val="24"/>
          <w:szCs w:val="24"/>
          <w:lang w:bidi="fa-IR"/>
        </w:rPr>
      </w:pPr>
      <w:r w:rsidRPr="00EE2534">
        <w:rPr>
          <w:rFonts w:ascii="Shabnam" w:hAnsi="Shabnam" w:cs="Shabnam"/>
          <w:color w:val="0070C0"/>
          <w:sz w:val="24"/>
          <w:szCs w:val="24"/>
          <w:lang w:bidi="fa-IR"/>
        </w:rPr>
        <w:t>Console.log(user)            =&gt; user is not defined</w:t>
      </w:r>
    </w:p>
    <w:p w14:paraId="1ECF2355" w14:textId="0B8B44F4" w:rsidR="00C54E80" w:rsidRPr="005314F7" w:rsidRDefault="00C54E80" w:rsidP="00EE2534">
      <w:pPr>
        <w:pStyle w:val="ListParagraph"/>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CC406" w14:textId="2FA90C31" w:rsidR="00B3394B" w:rsidRDefault="00C54E80" w:rsidP="00B3394B">
      <w:pPr>
        <w:pStyle w:val="ListParagraph"/>
        <w:bidi/>
        <w:rPr>
          <w:rFonts w:ascii="Shabnam" w:hAnsi="Shabnam" w:cs="Shabnam"/>
          <w:color w:val="404040" w:themeColor="text1" w:themeTint="BF"/>
          <w:sz w:val="24"/>
          <w:szCs w:val="24"/>
          <w:rtl/>
          <w:lang w:bidi="fa-IR"/>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در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clocal scope</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متغ</w:t>
      </w:r>
      <w:r w:rsidR="00B3394B"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یرهایی که داخل </w:t>
      </w:r>
      <w:r w:rsidR="00B3394B"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r w:rsidR="00B3394B"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تعریف میکنیم بیرون از </w:t>
      </w:r>
      <w:r w:rsidR="00B3394B"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r w:rsidR="00B3394B"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آن ها دسترسی نداریم </w:t>
      </w:r>
      <w:r w:rsidR="00B3394B">
        <w:rPr>
          <w:rFonts w:ascii="Shabnam" w:hAnsi="Shabnam" w:cs="Shabnam" w:hint="cs"/>
          <w:color w:val="404040" w:themeColor="text1" w:themeTint="BF"/>
          <w:sz w:val="24"/>
          <w:szCs w:val="24"/>
          <w:rtl/>
          <w:lang w:bidi="fa-IR"/>
        </w:rPr>
        <w:t>.</w:t>
      </w:r>
    </w:p>
    <w:p w14:paraId="03458EEB" w14:textId="1E887C0E" w:rsidR="00B3394B" w:rsidRDefault="00B3394B" w:rsidP="00B3394B">
      <w:pPr>
        <w:pStyle w:val="ListParagraph"/>
        <w:bidi/>
        <w:rPr>
          <w:rFonts w:ascii="Shabnam" w:hAnsi="Shabnam" w:cs="Shabnam"/>
          <w:color w:val="404040" w:themeColor="text1" w:themeTint="BF"/>
          <w:sz w:val="24"/>
          <w:szCs w:val="24"/>
          <w:rtl/>
          <w:lang w:bidi="fa-IR"/>
        </w:rPr>
      </w:pPr>
    </w:p>
    <w:p w14:paraId="750BDEC8" w14:textId="6BFD1341" w:rsidR="00B3394B" w:rsidRPr="00EE2534" w:rsidRDefault="00B3394B" w:rsidP="00B3394B">
      <w:pPr>
        <w:pStyle w:val="ListParagraph"/>
        <w:numPr>
          <w:ilvl w:val="0"/>
          <w:numId w:val="20"/>
        </w:numPr>
        <w:bidi/>
        <w:rPr>
          <w:rFonts w:ascii="Shabnam" w:hAnsi="Shabnam" w:cs="Shabnam"/>
          <w:color w:val="00B050"/>
          <w:sz w:val="24"/>
          <w:szCs w:val="24"/>
          <w:lang w:bidi="fa-IR"/>
        </w:rPr>
      </w:pPr>
      <w:r w:rsidRPr="00EE2534">
        <w:rPr>
          <w:rFonts w:ascii="Shabnam" w:hAnsi="Shabnam" w:cs="Shabnam"/>
          <w:color w:val="00B050"/>
          <w:sz w:val="24"/>
          <w:szCs w:val="24"/>
          <w:lang w:bidi="fa-IR"/>
        </w:rPr>
        <w:t>Block Scope</w:t>
      </w:r>
    </w:p>
    <w:p w14:paraId="66D892E8" w14:textId="011A8BBF" w:rsidR="00B3394B" w:rsidRDefault="00B3394B" w:rsidP="00B3394B">
      <w:pPr>
        <w:bidi/>
        <w:rPr>
          <w:rFonts w:ascii="Shabnam" w:hAnsi="Shabnam" w:cs="Shabnam"/>
          <w:color w:val="404040" w:themeColor="text1" w:themeTint="BF"/>
          <w:sz w:val="24"/>
          <w:szCs w:val="24"/>
          <w:lang w:bidi="fa-IR"/>
        </w:rPr>
      </w:pPr>
    </w:p>
    <w:p w14:paraId="726FC0ED" w14:textId="463624ED" w:rsidR="00B3394B" w:rsidRDefault="00B3394B" w:rsidP="00B3394B">
      <w:pPr>
        <w:bidi/>
        <w:rPr>
          <w:rFonts w:ascii="Shabnam" w:hAnsi="Shabnam" w:cs="Shabnam"/>
          <w:color w:val="404040" w:themeColor="text1" w:themeTint="BF"/>
          <w:sz w:val="24"/>
          <w:szCs w:val="24"/>
          <w:rtl/>
          <w:lang w:bidi="fa-IR"/>
        </w:rPr>
      </w:pP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scope</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رو جاوااسکریپت در آپدیت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Es6 </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معرفی کرد و مختص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Let , Const </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میباشد که داخل یک {} نوشته میشن.</w:t>
      </w:r>
    </w:p>
    <w:p w14:paraId="26336401" w14:textId="1C903961" w:rsidR="00B3394B" w:rsidRDefault="00B3394B" w:rsidP="00B3394B">
      <w:pPr>
        <w:bidi/>
        <w:rPr>
          <w:rFonts w:ascii="Shabnam" w:hAnsi="Shabnam" w:cs="Shabnam"/>
          <w:color w:val="404040" w:themeColor="text1" w:themeTint="BF"/>
          <w:sz w:val="24"/>
          <w:szCs w:val="24"/>
          <w:rtl/>
          <w:lang w:bidi="fa-IR"/>
        </w:rPr>
      </w:pPr>
    </w:p>
    <w:p w14:paraId="63F60EDC" w14:textId="0AF83263" w:rsidR="00B3394B" w:rsidRPr="00EE2534" w:rsidRDefault="00B3394B" w:rsidP="00EE2534">
      <w:pPr>
        <w:rPr>
          <w:rFonts w:ascii="Shabnam" w:hAnsi="Shabnam" w:cs="Shabnam"/>
          <w:color w:val="0070C0"/>
          <w:sz w:val="24"/>
          <w:szCs w:val="24"/>
          <w:lang w:bidi="fa-IR"/>
        </w:rPr>
      </w:pPr>
    </w:p>
    <w:p w14:paraId="6EB1B217" w14:textId="46306B91" w:rsidR="00B3394B" w:rsidRPr="00EE2534" w:rsidRDefault="00B3394B" w:rsidP="00EE2534">
      <w:pPr>
        <w:rPr>
          <w:rFonts w:ascii="Shabnam" w:hAnsi="Shabnam" w:cs="Shabnam"/>
          <w:color w:val="0070C0"/>
          <w:sz w:val="24"/>
          <w:szCs w:val="24"/>
          <w:lang w:bidi="fa-IR"/>
        </w:rPr>
      </w:pPr>
      <w:r w:rsidRPr="00EE2534">
        <w:rPr>
          <w:rFonts w:ascii="Shabnam" w:hAnsi="Shabnam" w:cs="Shabnam"/>
          <w:color w:val="0070C0"/>
          <w:sz w:val="24"/>
          <w:szCs w:val="24"/>
          <w:lang w:bidi="fa-IR"/>
        </w:rPr>
        <w:t>{</w:t>
      </w:r>
    </w:p>
    <w:p w14:paraId="4A9B6128" w14:textId="367C72DC" w:rsidR="00B3394B" w:rsidRPr="00EE2534" w:rsidRDefault="00B3394B" w:rsidP="00EE2534">
      <w:pPr>
        <w:rPr>
          <w:rFonts w:ascii="Shabnam" w:hAnsi="Shabnam" w:cs="Shabnam"/>
          <w:color w:val="0070C0"/>
          <w:sz w:val="24"/>
          <w:szCs w:val="24"/>
          <w:lang w:bidi="fa-IR"/>
        </w:rPr>
      </w:pPr>
      <w:r w:rsidRPr="00EE2534">
        <w:rPr>
          <w:rFonts w:ascii="Shabnam" w:hAnsi="Shabnam" w:cs="Shabnam"/>
          <w:color w:val="0070C0"/>
          <w:sz w:val="24"/>
          <w:szCs w:val="24"/>
          <w:lang w:bidi="fa-IR"/>
        </w:rPr>
        <w:t>Let X = 10;</w:t>
      </w:r>
    </w:p>
    <w:p w14:paraId="5F4F2D13" w14:textId="19FD1961" w:rsidR="00B3394B" w:rsidRPr="00EE2534" w:rsidRDefault="00B3394B" w:rsidP="00EE2534">
      <w:pPr>
        <w:rPr>
          <w:rFonts w:ascii="Shabnam" w:hAnsi="Shabnam" w:cs="Shabnam"/>
          <w:color w:val="0070C0"/>
          <w:sz w:val="24"/>
          <w:szCs w:val="24"/>
          <w:lang w:bidi="fa-IR"/>
        </w:rPr>
      </w:pPr>
      <w:r w:rsidRPr="00EE2534">
        <w:rPr>
          <w:rFonts w:ascii="Shabnam" w:hAnsi="Shabnam" w:cs="Shabnam"/>
          <w:color w:val="0070C0"/>
          <w:sz w:val="24"/>
          <w:szCs w:val="24"/>
          <w:lang w:bidi="fa-IR"/>
        </w:rPr>
        <w:t>Const Y = 20;</w:t>
      </w:r>
    </w:p>
    <w:p w14:paraId="1DC34F05" w14:textId="6F6B407A" w:rsidR="00B3394B" w:rsidRPr="00EE2534" w:rsidRDefault="00B3394B" w:rsidP="00EE2534">
      <w:pPr>
        <w:rPr>
          <w:rFonts w:ascii="Shabnam" w:hAnsi="Shabnam" w:cs="Shabnam"/>
          <w:color w:val="0070C0"/>
          <w:sz w:val="24"/>
          <w:szCs w:val="24"/>
          <w:lang w:bidi="fa-IR"/>
        </w:rPr>
      </w:pPr>
      <w:r w:rsidRPr="00EE2534">
        <w:rPr>
          <w:rFonts w:ascii="Shabnam" w:hAnsi="Shabnam" w:cs="Shabnam"/>
          <w:color w:val="0070C0"/>
          <w:sz w:val="24"/>
          <w:szCs w:val="24"/>
          <w:lang w:bidi="fa-IR"/>
        </w:rPr>
        <w:t>Var Z = 30;</w:t>
      </w:r>
    </w:p>
    <w:p w14:paraId="00958D3F" w14:textId="4E5B7AF0" w:rsidR="00B3394B" w:rsidRPr="00EE2534" w:rsidRDefault="00B3394B" w:rsidP="00EE2534">
      <w:pPr>
        <w:rPr>
          <w:rFonts w:ascii="Shabnam" w:hAnsi="Shabnam" w:cs="Shabnam"/>
          <w:color w:val="0070C0"/>
          <w:sz w:val="24"/>
          <w:szCs w:val="24"/>
          <w:lang w:bidi="fa-IR"/>
        </w:rPr>
      </w:pPr>
      <w:r w:rsidRPr="00EE2534">
        <w:rPr>
          <w:rFonts w:ascii="Shabnam" w:hAnsi="Shabnam" w:cs="Shabnam"/>
          <w:color w:val="0070C0"/>
          <w:sz w:val="24"/>
          <w:szCs w:val="24"/>
          <w:lang w:bidi="fa-IR"/>
        </w:rPr>
        <w:t>}</w:t>
      </w:r>
    </w:p>
    <w:p w14:paraId="7CE33C07" w14:textId="77777777" w:rsidR="00B3394B" w:rsidRPr="005314F7" w:rsidRDefault="00B3394B" w:rsidP="00B3394B">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به متغیر هایی که داخل این بلاک ها نوشته میشن در حوزه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scope</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میباشن و خارج از این آبجکت غیر قابل دسترس میباشن و این موضوع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 </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رو در بر نمیگیره و قابل دسترسه.</w:t>
      </w:r>
    </w:p>
    <w:p w14:paraId="1B1B0534" w14:textId="77777777" w:rsidR="00B3394B" w:rsidRPr="005314F7" w:rsidRDefault="00B3394B" w:rsidP="00B3394B">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6D635A" w14:textId="77777777" w:rsidR="00B3394B" w:rsidRPr="00EE2534" w:rsidRDefault="00B3394B" w:rsidP="00EE2534">
      <w:pPr>
        <w:pStyle w:val="ListParagraph"/>
        <w:numPr>
          <w:ilvl w:val="0"/>
          <w:numId w:val="22"/>
        </w:numPr>
        <w:bidi/>
        <w:rPr>
          <w:rFonts w:ascii="Shabnam" w:hAnsi="Shabnam" w:cs="Shabnam"/>
          <w:color w:val="3A3A3A" w:themeColor="background2" w:themeShade="40"/>
          <w:sz w:val="28"/>
          <w:szCs w:val="28"/>
          <w:rtl/>
          <w:lang w:bidi="fa-IR"/>
        </w:rPr>
      </w:pPr>
      <w:r w:rsidRPr="00EE2534">
        <w:rPr>
          <w:rFonts w:ascii="Shabnam" w:hAnsi="Shabnam" w:cs="Shabnam"/>
          <w:color w:val="3A3A3A" w:themeColor="background2" w:themeShade="40"/>
          <w:sz w:val="28"/>
          <w:szCs w:val="28"/>
          <w:lang w:bidi="fa-IR"/>
        </w:rPr>
        <w:t xml:space="preserve">Hoisting </w:t>
      </w:r>
      <w:r w:rsidRPr="00EE2534">
        <w:rPr>
          <w:rFonts w:ascii="Shabnam" w:hAnsi="Shabnam" w:cs="Shabnam" w:hint="cs"/>
          <w:color w:val="3A3A3A" w:themeColor="background2" w:themeShade="40"/>
          <w:sz w:val="28"/>
          <w:szCs w:val="28"/>
          <w:rtl/>
          <w:lang w:bidi="fa-IR"/>
        </w:rPr>
        <w:t xml:space="preserve"> چیست ؟ </w:t>
      </w:r>
    </w:p>
    <w:p w14:paraId="230B3471" w14:textId="77777777" w:rsidR="00B3394B" w:rsidRDefault="00B3394B" w:rsidP="00B3394B">
      <w:pPr>
        <w:bidi/>
        <w:rPr>
          <w:rFonts w:ascii="Shabnam" w:hAnsi="Shabnam" w:cs="Shabnam"/>
          <w:color w:val="404040" w:themeColor="text1" w:themeTint="BF"/>
          <w:sz w:val="24"/>
          <w:szCs w:val="24"/>
          <w:rtl/>
          <w:lang w:bidi="fa-IR"/>
        </w:rPr>
      </w:pPr>
    </w:p>
    <w:p w14:paraId="39E0F108" w14:textId="77777777" w:rsidR="00B3394B" w:rsidRPr="005314F7" w:rsidRDefault="00B3394B" w:rsidP="00B3394B">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در معنی به معنای بالا بردن میباشد . و در جاوااسکریپت به این معناست که قبل از اجرای واقعی که تمام متغیر ها و توابع به بالاترین قسمت حوزه خودشون جا به جا میشن . به این اتفاق میکن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Hoisting</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E656ED" w14:textId="77777777" w:rsidR="00B3394B" w:rsidRDefault="00B3394B" w:rsidP="00B3394B">
      <w:pPr>
        <w:bidi/>
        <w:rPr>
          <w:rFonts w:ascii="Shabnam" w:hAnsi="Shabnam" w:cs="Shabnam"/>
          <w:color w:val="404040" w:themeColor="text1" w:themeTint="BF"/>
          <w:sz w:val="24"/>
          <w:szCs w:val="24"/>
          <w:rtl/>
          <w:lang w:bidi="fa-IR"/>
        </w:rPr>
      </w:pPr>
    </w:p>
    <w:p w14:paraId="30521C0E" w14:textId="77777777" w:rsidR="00B3394B" w:rsidRPr="00EE2534" w:rsidRDefault="00B3394B" w:rsidP="00EE2534">
      <w:pPr>
        <w:rPr>
          <w:rFonts w:ascii="Shabnam" w:hAnsi="Shabnam" w:cs="Shabnam"/>
          <w:color w:val="0070C0"/>
          <w:sz w:val="24"/>
          <w:szCs w:val="24"/>
          <w:rtl/>
          <w:lang w:bidi="fa-IR"/>
        </w:rPr>
      </w:pPr>
    </w:p>
    <w:p w14:paraId="0E31A7F8" w14:textId="77777777" w:rsidR="00B3394B" w:rsidRPr="00EE2534" w:rsidRDefault="00B3394B" w:rsidP="00EE2534">
      <w:pPr>
        <w:rPr>
          <w:rFonts w:ascii="Shabnam" w:hAnsi="Shabnam" w:cs="Shabnam"/>
          <w:color w:val="0070C0"/>
          <w:sz w:val="24"/>
          <w:szCs w:val="24"/>
          <w:lang w:bidi="fa-IR"/>
        </w:rPr>
      </w:pPr>
      <w:r w:rsidRPr="00EE2534">
        <w:rPr>
          <w:rFonts w:ascii="Shabnam" w:hAnsi="Shabnam" w:cs="Shabnam"/>
          <w:color w:val="0070C0"/>
          <w:sz w:val="24"/>
          <w:szCs w:val="24"/>
          <w:lang w:bidi="fa-IR"/>
        </w:rPr>
        <w:t>Hello()</w:t>
      </w:r>
    </w:p>
    <w:p w14:paraId="475291DC" w14:textId="77777777" w:rsidR="00B3394B" w:rsidRPr="00EE2534" w:rsidRDefault="00B3394B" w:rsidP="00EE2534">
      <w:pPr>
        <w:rPr>
          <w:rFonts w:ascii="Shabnam" w:hAnsi="Shabnam" w:cs="Shabnam"/>
          <w:color w:val="0070C0"/>
          <w:sz w:val="24"/>
          <w:szCs w:val="24"/>
          <w:lang w:bidi="fa-IR"/>
        </w:rPr>
      </w:pPr>
    </w:p>
    <w:p w14:paraId="6CF4E227" w14:textId="77777777" w:rsidR="00B3394B" w:rsidRPr="00EE2534" w:rsidRDefault="00B3394B" w:rsidP="00EE2534">
      <w:pPr>
        <w:rPr>
          <w:rFonts w:ascii="Shabnam" w:hAnsi="Shabnam" w:cs="Shabnam"/>
          <w:color w:val="0070C0"/>
          <w:sz w:val="24"/>
          <w:szCs w:val="24"/>
          <w:lang w:bidi="fa-IR"/>
        </w:rPr>
      </w:pPr>
    </w:p>
    <w:p w14:paraId="5E5C4341" w14:textId="77777777" w:rsidR="00B3394B" w:rsidRPr="00EE2534" w:rsidRDefault="00B3394B" w:rsidP="00EE2534">
      <w:pPr>
        <w:rPr>
          <w:rFonts w:ascii="Shabnam" w:hAnsi="Shabnam" w:cs="Shabnam"/>
          <w:color w:val="0070C0"/>
          <w:sz w:val="24"/>
          <w:szCs w:val="24"/>
          <w:lang w:bidi="fa-IR"/>
        </w:rPr>
      </w:pPr>
      <w:r w:rsidRPr="00EE2534">
        <w:rPr>
          <w:rFonts w:ascii="Shabnam" w:hAnsi="Shabnam" w:cs="Shabnam"/>
          <w:color w:val="0070C0"/>
          <w:sz w:val="24"/>
          <w:szCs w:val="24"/>
          <w:lang w:bidi="fa-IR"/>
        </w:rPr>
        <w:t>Function Hello() {</w:t>
      </w:r>
    </w:p>
    <w:p w14:paraId="76E26D28" w14:textId="77777777" w:rsidR="00B3394B" w:rsidRPr="00EE2534" w:rsidRDefault="00B3394B" w:rsidP="00EE2534">
      <w:pPr>
        <w:rPr>
          <w:rFonts w:ascii="Shabnam" w:hAnsi="Shabnam" w:cs="Shabnam"/>
          <w:color w:val="0070C0"/>
          <w:sz w:val="24"/>
          <w:szCs w:val="24"/>
          <w:lang w:bidi="fa-IR"/>
        </w:rPr>
      </w:pPr>
      <w:r w:rsidRPr="00EE2534">
        <w:rPr>
          <w:rFonts w:ascii="Shabnam" w:hAnsi="Shabnam" w:cs="Shabnam"/>
          <w:color w:val="0070C0"/>
          <w:sz w:val="24"/>
          <w:szCs w:val="24"/>
          <w:lang w:bidi="fa-IR"/>
        </w:rPr>
        <w:t xml:space="preserve">Console.log(‘Hello’);               =&gt; hello </w:t>
      </w:r>
    </w:p>
    <w:p w14:paraId="7C6D13EE" w14:textId="77777777" w:rsidR="00B3394B" w:rsidRPr="00EE2534" w:rsidRDefault="00B3394B" w:rsidP="00EE2534">
      <w:pPr>
        <w:rPr>
          <w:rFonts w:ascii="Shabnam" w:hAnsi="Shabnam" w:cs="Shabnam"/>
          <w:color w:val="0070C0"/>
          <w:sz w:val="24"/>
          <w:szCs w:val="24"/>
          <w:lang w:bidi="fa-IR"/>
        </w:rPr>
      </w:pPr>
      <w:r w:rsidRPr="00EE2534">
        <w:rPr>
          <w:rFonts w:ascii="Shabnam" w:hAnsi="Shabnam" w:cs="Shabnam"/>
          <w:color w:val="0070C0"/>
          <w:sz w:val="24"/>
          <w:szCs w:val="24"/>
          <w:lang w:bidi="fa-IR"/>
        </w:rPr>
        <w:t>}</w:t>
      </w:r>
    </w:p>
    <w:p w14:paraId="1B6D307D" w14:textId="77777777" w:rsidR="00B3394B" w:rsidRDefault="00B3394B" w:rsidP="00B3394B">
      <w:pPr>
        <w:bidi/>
        <w:rPr>
          <w:rFonts w:ascii="Shabnam" w:hAnsi="Shabnam" w:cs="Shabnam"/>
          <w:color w:val="404040" w:themeColor="text1" w:themeTint="BF"/>
          <w:sz w:val="24"/>
          <w:szCs w:val="24"/>
          <w:lang w:bidi="fa-IR"/>
        </w:rPr>
      </w:pPr>
    </w:p>
    <w:p w14:paraId="468621B2" w14:textId="43181FE4" w:rsidR="00B3394B" w:rsidRPr="00EE2534" w:rsidRDefault="00B3394B" w:rsidP="00EE2534">
      <w:pPr>
        <w:pStyle w:val="ListParagraph"/>
        <w:numPr>
          <w:ilvl w:val="0"/>
          <w:numId w:val="22"/>
        </w:numPr>
        <w:bidi/>
        <w:rPr>
          <w:rFonts w:ascii="Shabnam" w:hAnsi="Shabnam" w:cs="Shabnam"/>
          <w:color w:val="404040" w:themeColor="text1" w:themeTint="BF"/>
          <w:sz w:val="28"/>
          <w:szCs w:val="28"/>
          <w:rtl/>
          <w:lang w:bidi="fa-IR"/>
        </w:rPr>
      </w:pPr>
      <w:r w:rsidRPr="00EE2534">
        <w:rPr>
          <w:rFonts w:ascii="Shabnam" w:hAnsi="Shabnam" w:cs="Shabnam" w:hint="cs"/>
          <w:color w:val="404040" w:themeColor="text1" w:themeTint="BF"/>
          <w:sz w:val="28"/>
          <w:szCs w:val="28"/>
          <w:rtl/>
          <w:lang w:bidi="fa-IR"/>
        </w:rPr>
        <w:t xml:space="preserve">تفاوت </w:t>
      </w:r>
      <w:r w:rsidRPr="00EE2534">
        <w:rPr>
          <w:rFonts w:ascii="Shabnam" w:hAnsi="Shabnam" w:cs="Shabnam"/>
          <w:color w:val="404040" w:themeColor="text1" w:themeTint="BF"/>
          <w:sz w:val="28"/>
          <w:szCs w:val="28"/>
          <w:lang w:bidi="fa-IR"/>
        </w:rPr>
        <w:t>Hoisting</w:t>
      </w:r>
      <w:r w:rsidRPr="00EE2534">
        <w:rPr>
          <w:rFonts w:ascii="Shabnam" w:hAnsi="Shabnam" w:cs="Shabnam" w:hint="cs"/>
          <w:color w:val="404040" w:themeColor="text1" w:themeTint="BF"/>
          <w:sz w:val="28"/>
          <w:szCs w:val="28"/>
          <w:rtl/>
          <w:lang w:bidi="fa-IR"/>
        </w:rPr>
        <w:t xml:space="preserve"> در </w:t>
      </w:r>
      <w:r w:rsidRPr="00EE2534">
        <w:rPr>
          <w:rFonts w:ascii="Shabnam" w:hAnsi="Shabnam" w:cs="Shabnam"/>
          <w:color w:val="404040" w:themeColor="text1" w:themeTint="BF"/>
          <w:sz w:val="28"/>
          <w:szCs w:val="28"/>
          <w:lang w:bidi="fa-IR"/>
        </w:rPr>
        <w:t xml:space="preserve">let and var </w:t>
      </w:r>
      <w:r w:rsidRPr="00EE2534">
        <w:rPr>
          <w:rFonts w:ascii="Shabnam" w:hAnsi="Shabnam" w:cs="Shabnam" w:hint="cs"/>
          <w:color w:val="404040" w:themeColor="text1" w:themeTint="BF"/>
          <w:sz w:val="28"/>
          <w:szCs w:val="28"/>
          <w:rtl/>
          <w:lang w:bidi="fa-IR"/>
        </w:rPr>
        <w:t xml:space="preserve">  ؟ </w:t>
      </w:r>
    </w:p>
    <w:p w14:paraId="0F8C4858" w14:textId="13C01BA2" w:rsidR="00A60C05" w:rsidRPr="00EE2534" w:rsidRDefault="00A60C05" w:rsidP="00EE2534">
      <w:pPr>
        <w:rPr>
          <w:rFonts w:ascii="Shabnam" w:hAnsi="Shabnam" w:cs="Shabnam"/>
          <w:color w:val="0070C0"/>
          <w:sz w:val="24"/>
          <w:szCs w:val="24"/>
          <w:rtl/>
          <w:lang w:bidi="fa-IR"/>
        </w:rPr>
      </w:pPr>
    </w:p>
    <w:p w14:paraId="4BF0CA27" w14:textId="0D8FF69C" w:rsidR="00A60C05" w:rsidRPr="00EE2534" w:rsidRDefault="00A60C05" w:rsidP="00EE2534">
      <w:pPr>
        <w:rPr>
          <w:rFonts w:ascii="Shabnam" w:hAnsi="Shabnam" w:cs="Shabnam"/>
          <w:color w:val="0070C0"/>
          <w:sz w:val="24"/>
          <w:szCs w:val="24"/>
          <w:lang w:bidi="fa-IR"/>
        </w:rPr>
      </w:pPr>
      <w:r w:rsidRPr="00EE2534">
        <w:rPr>
          <w:rFonts w:ascii="Shabnam" w:hAnsi="Shabnam" w:cs="Shabnam"/>
          <w:color w:val="0070C0"/>
          <w:sz w:val="24"/>
          <w:szCs w:val="24"/>
          <w:lang w:bidi="fa-IR"/>
        </w:rPr>
        <w:lastRenderedPageBreak/>
        <w:t>Console.log(X)</w:t>
      </w:r>
    </w:p>
    <w:p w14:paraId="66F476DE" w14:textId="0803E6A5" w:rsidR="00A60C05" w:rsidRPr="00EE2534" w:rsidRDefault="00A60C05" w:rsidP="00EE2534">
      <w:pPr>
        <w:rPr>
          <w:rFonts w:ascii="Shabnam" w:hAnsi="Shabnam" w:cs="Shabnam"/>
          <w:color w:val="0070C0"/>
          <w:sz w:val="24"/>
          <w:szCs w:val="24"/>
          <w:lang w:bidi="fa-IR"/>
        </w:rPr>
      </w:pPr>
      <w:r w:rsidRPr="00EE2534">
        <w:rPr>
          <w:rFonts w:ascii="Shabnam" w:hAnsi="Shabnam" w:cs="Shabnam"/>
          <w:color w:val="0070C0"/>
          <w:sz w:val="24"/>
          <w:szCs w:val="24"/>
          <w:lang w:bidi="fa-IR"/>
        </w:rPr>
        <w:t xml:space="preserve">Let X = 10          =&gt; cannot acces ‘X’ berore initialization </w:t>
      </w:r>
    </w:p>
    <w:p w14:paraId="18B40E74" w14:textId="4E9B28B2" w:rsidR="00A60C05" w:rsidRPr="00EE2534" w:rsidRDefault="00A60C05" w:rsidP="00EE2534">
      <w:pPr>
        <w:rPr>
          <w:rFonts w:ascii="Shabnam" w:hAnsi="Shabnam" w:cs="Shabnam"/>
          <w:color w:val="0070C0"/>
          <w:sz w:val="24"/>
          <w:szCs w:val="24"/>
          <w:lang w:bidi="fa-IR"/>
        </w:rPr>
      </w:pPr>
    </w:p>
    <w:p w14:paraId="3175031D" w14:textId="71055031" w:rsidR="00A60C05" w:rsidRPr="00EE2534" w:rsidRDefault="00A60C05" w:rsidP="00EE2534">
      <w:pPr>
        <w:rPr>
          <w:rFonts w:ascii="Shabnam" w:hAnsi="Shabnam" w:cs="Shabnam"/>
          <w:color w:val="0070C0"/>
          <w:sz w:val="24"/>
          <w:szCs w:val="24"/>
          <w:lang w:bidi="fa-IR"/>
        </w:rPr>
      </w:pPr>
    </w:p>
    <w:p w14:paraId="73E24DC6" w14:textId="3221E71D" w:rsidR="00A60C05" w:rsidRPr="00EE2534" w:rsidRDefault="00A60C05" w:rsidP="00EE2534">
      <w:pPr>
        <w:rPr>
          <w:rFonts w:ascii="Shabnam" w:hAnsi="Shabnam" w:cs="Shabnam"/>
          <w:color w:val="0070C0"/>
          <w:sz w:val="24"/>
          <w:szCs w:val="24"/>
          <w:lang w:bidi="fa-IR"/>
        </w:rPr>
      </w:pPr>
      <w:r w:rsidRPr="00EE2534">
        <w:rPr>
          <w:rFonts w:ascii="Shabnam" w:hAnsi="Shabnam" w:cs="Shabnam"/>
          <w:color w:val="0070C0"/>
          <w:sz w:val="24"/>
          <w:szCs w:val="24"/>
          <w:lang w:bidi="fa-IR"/>
        </w:rPr>
        <w:t>Console.log(X)</w:t>
      </w:r>
    </w:p>
    <w:p w14:paraId="039088EE" w14:textId="28E198D1" w:rsidR="00A60C05" w:rsidRPr="00EE2534" w:rsidRDefault="00A60C05" w:rsidP="00EE2534">
      <w:pPr>
        <w:rPr>
          <w:rFonts w:ascii="Shabnam" w:hAnsi="Shabnam" w:cs="Shabnam"/>
          <w:color w:val="0070C0"/>
          <w:sz w:val="24"/>
          <w:szCs w:val="24"/>
          <w:lang w:bidi="fa-IR"/>
        </w:rPr>
      </w:pPr>
      <w:r w:rsidRPr="00EE2534">
        <w:rPr>
          <w:rFonts w:ascii="Shabnam" w:hAnsi="Shabnam" w:cs="Shabnam"/>
          <w:color w:val="0070C0"/>
          <w:sz w:val="24"/>
          <w:szCs w:val="24"/>
          <w:lang w:bidi="fa-IR"/>
        </w:rPr>
        <w:t>Var X = 10                     =&gt; undefined</w:t>
      </w:r>
    </w:p>
    <w:p w14:paraId="71B05D18" w14:textId="15F05363" w:rsidR="00A60C05" w:rsidRDefault="00A60C05" w:rsidP="00A60C05">
      <w:pPr>
        <w:bidi/>
        <w:rPr>
          <w:rFonts w:ascii="Shabnam" w:hAnsi="Shabnam" w:cs="Shabnam"/>
          <w:color w:val="404040" w:themeColor="text1" w:themeTint="BF"/>
          <w:sz w:val="24"/>
          <w:szCs w:val="24"/>
          <w:lang w:bidi="fa-IR"/>
        </w:rPr>
      </w:pPr>
    </w:p>
    <w:p w14:paraId="3FBBC592" w14:textId="21974C41" w:rsidR="00A60C05" w:rsidRDefault="00A60C05" w:rsidP="00A60C05">
      <w:pPr>
        <w:bidi/>
        <w:rPr>
          <w:rFonts w:ascii="Shabnam" w:hAnsi="Shabnam" w:cs="Shabnam"/>
          <w:color w:val="404040" w:themeColor="text1" w:themeTint="BF"/>
          <w:sz w:val="24"/>
          <w:szCs w:val="24"/>
          <w:lang w:bidi="fa-IR"/>
        </w:rPr>
      </w:pPr>
    </w:p>
    <w:p w14:paraId="445527C3" w14:textId="0DF8A1F1" w:rsidR="00A60C05" w:rsidRPr="00EE2534" w:rsidRDefault="00A60C05" w:rsidP="00EE2534">
      <w:pPr>
        <w:pStyle w:val="ListParagraph"/>
        <w:numPr>
          <w:ilvl w:val="0"/>
          <w:numId w:val="22"/>
        </w:numPr>
        <w:bidi/>
        <w:rPr>
          <w:rFonts w:ascii="Shabnam" w:hAnsi="Shabnam" w:cs="Shabnam"/>
          <w:color w:val="404040" w:themeColor="text1" w:themeTint="BF"/>
          <w:sz w:val="28"/>
          <w:szCs w:val="28"/>
          <w:rtl/>
          <w:lang w:bidi="fa-IR"/>
        </w:rPr>
      </w:pPr>
      <w:r w:rsidRPr="00EE2534">
        <w:rPr>
          <w:rFonts w:ascii="Shabnam" w:hAnsi="Shabnam" w:cs="Shabnam"/>
          <w:color w:val="404040" w:themeColor="text1" w:themeTint="BF"/>
          <w:sz w:val="28"/>
          <w:szCs w:val="28"/>
          <w:lang w:bidi="fa-IR"/>
        </w:rPr>
        <w:t>use strict</w:t>
      </w:r>
      <w:r w:rsidRPr="00EE2534">
        <w:rPr>
          <w:rFonts w:ascii="Shabnam" w:hAnsi="Shabnam" w:cs="Shabnam" w:hint="cs"/>
          <w:color w:val="404040" w:themeColor="text1" w:themeTint="BF"/>
          <w:sz w:val="28"/>
          <w:szCs w:val="28"/>
          <w:rtl/>
          <w:lang w:bidi="fa-IR"/>
        </w:rPr>
        <w:t xml:space="preserve"> چیکار میکنه؟ </w:t>
      </w:r>
    </w:p>
    <w:p w14:paraId="1669512D" w14:textId="615BEEC8" w:rsidR="00A60C05" w:rsidRDefault="00A60C05" w:rsidP="00A60C05">
      <w:pPr>
        <w:bidi/>
        <w:rPr>
          <w:rFonts w:ascii="Shabnam" w:hAnsi="Shabnam" w:cs="Shabnam"/>
          <w:color w:val="404040" w:themeColor="text1" w:themeTint="BF"/>
          <w:sz w:val="24"/>
          <w:szCs w:val="24"/>
          <w:rtl/>
          <w:lang w:bidi="fa-IR"/>
        </w:rPr>
      </w:pPr>
    </w:p>
    <w:p w14:paraId="1EE45AC8" w14:textId="3C85EB4A" w:rsidR="00A60C05" w:rsidRPr="005314F7" w:rsidRDefault="00A60C05" w:rsidP="00A60C05">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برنامه رو موضف میکنه تا با سخت گیری بیشتری برسیش کنه</w:t>
      </w:r>
    </w:p>
    <w:p w14:paraId="3573482B" w14:textId="77777777" w:rsidR="00A60C05" w:rsidRDefault="00A60C05" w:rsidP="00B3394B">
      <w:pPr>
        <w:bidi/>
        <w:rPr>
          <w:rFonts w:ascii="Shabnam" w:hAnsi="Shabnam" w:cs="Shabnam"/>
          <w:color w:val="404040" w:themeColor="text1" w:themeTint="BF"/>
          <w:sz w:val="24"/>
          <w:szCs w:val="24"/>
          <w:rtl/>
          <w:lang w:bidi="fa-IR"/>
        </w:rPr>
      </w:pPr>
    </w:p>
    <w:p w14:paraId="1A9ABFC8" w14:textId="77777777" w:rsidR="00A60C05" w:rsidRDefault="00A60C05" w:rsidP="00A60C05">
      <w:pPr>
        <w:bidi/>
        <w:rPr>
          <w:rFonts w:ascii="Shabnam" w:hAnsi="Shabnam" w:cs="Shabnam"/>
          <w:color w:val="404040" w:themeColor="text1" w:themeTint="BF"/>
          <w:sz w:val="24"/>
          <w:szCs w:val="24"/>
          <w:rtl/>
          <w:lang w:bidi="fa-IR"/>
        </w:rPr>
      </w:pPr>
    </w:p>
    <w:p w14:paraId="481E4C3A" w14:textId="77777777" w:rsidR="00A60C05" w:rsidRPr="00EE2534" w:rsidRDefault="00A60C05" w:rsidP="00EE2534">
      <w:pPr>
        <w:pStyle w:val="ListParagraph"/>
        <w:numPr>
          <w:ilvl w:val="0"/>
          <w:numId w:val="22"/>
        </w:numPr>
        <w:bidi/>
        <w:rPr>
          <w:rFonts w:ascii="Shabnam" w:hAnsi="Shabnam" w:cs="Shabnam"/>
          <w:color w:val="404040" w:themeColor="text1" w:themeTint="BF"/>
          <w:sz w:val="28"/>
          <w:szCs w:val="28"/>
          <w:rtl/>
          <w:lang w:bidi="fa-IR"/>
        </w:rPr>
      </w:pPr>
      <w:r w:rsidRPr="00EE2534">
        <w:rPr>
          <w:rFonts w:ascii="Shabnam" w:hAnsi="Shabnam" w:cs="Shabnam"/>
          <w:color w:val="404040" w:themeColor="text1" w:themeTint="BF"/>
          <w:sz w:val="28"/>
          <w:szCs w:val="28"/>
          <w:lang w:bidi="fa-IR"/>
        </w:rPr>
        <w:t xml:space="preserve">Closure </w:t>
      </w:r>
      <w:r w:rsidRPr="00EE2534">
        <w:rPr>
          <w:rFonts w:ascii="Shabnam" w:hAnsi="Shabnam" w:cs="Shabnam" w:hint="cs"/>
          <w:color w:val="404040" w:themeColor="text1" w:themeTint="BF"/>
          <w:sz w:val="28"/>
          <w:szCs w:val="28"/>
          <w:rtl/>
          <w:lang w:bidi="fa-IR"/>
        </w:rPr>
        <w:t xml:space="preserve"> چیه ؟</w:t>
      </w:r>
    </w:p>
    <w:p w14:paraId="5575F50D" w14:textId="77777777" w:rsidR="00A60C05" w:rsidRDefault="00A60C05" w:rsidP="00A60C05">
      <w:pPr>
        <w:bidi/>
        <w:rPr>
          <w:rFonts w:ascii="Shabnam" w:hAnsi="Shabnam" w:cs="Shabnam"/>
          <w:color w:val="404040" w:themeColor="text1" w:themeTint="BF"/>
          <w:sz w:val="24"/>
          <w:szCs w:val="24"/>
          <w:rtl/>
          <w:lang w:bidi="fa-IR"/>
        </w:rPr>
      </w:pPr>
    </w:p>
    <w:p w14:paraId="612E970E" w14:textId="77777777" w:rsidR="00A60C05" w:rsidRPr="005314F7" w:rsidRDefault="00A60C05" w:rsidP="00A60C0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به سادگی نوشتن یک تابع تو یک تابع دیگست.</w:t>
      </w:r>
    </w:p>
    <w:p w14:paraId="04FE3EBD" w14:textId="77777777" w:rsidR="00A60C05" w:rsidRPr="005314F7" w:rsidRDefault="00A60C05" w:rsidP="00A60C0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59425F" w14:textId="77777777" w:rsidR="00A60C05" w:rsidRPr="005314F7" w:rsidRDefault="00A60C05" w:rsidP="00A60C0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7654DC" w14:textId="77777777" w:rsidR="00A60C05" w:rsidRPr="005314F7" w:rsidRDefault="00A60C05" w:rsidP="00A60C0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این روش مشکلاتی هم دارد:</w:t>
      </w:r>
    </w:p>
    <w:p w14:paraId="209D6815" w14:textId="77777777" w:rsidR="00A60C05" w:rsidRPr="005314F7" w:rsidRDefault="00A60C05" w:rsidP="00A60C0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77C745" w14:textId="77777777" w:rsidR="00A60C05" w:rsidRPr="005314F7" w:rsidRDefault="00A60C05" w:rsidP="00A60C0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مشکل اول امنیت داده ست یا </w:t>
      </w:r>
      <w:r w:rsidRPr="005314F7">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Encapsulation </w:t>
      </w: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5EE8B5" w14:textId="77777777" w:rsidR="00A60C05" w:rsidRPr="005314F7" w:rsidRDefault="00A60C05" w:rsidP="00A60C0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C222E8" w14:textId="77777777" w:rsidR="00A60C05" w:rsidRPr="005314F7" w:rsidRDefault="00A60C05" w:rsidP="00A60C0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طبق مثال زیر : </w:t>
      </w:r>
    </w:p>
    <w:p w14:paraId="186EE14C" w14:textId="77777777" w:rsidR="00A60C05" w:rsidRPr="005314F7" w:rsidRDefault="00A60C05" w:rsidP="00A60C0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اول یک متغیر تعریف میکنیم: </w:t>
      </w:r>
    </w:p>
    <w:p w14:paraId="34D0724A" w14:textId="77777777" w:rsidR="00A60C05" w:rsidRPr="00EE2534" w:rsidRDefault="00A60C05" w:rsidP="00EE2534">
      <w:pPr>
        <w:rPr>
          <w:rFonts w:ascii="Shabnam" w:hAnsi="Shabnam" w:cs="Shabnam"/>
          <w:color w:val="0070C0"/>
          <w:sz w:val="24"/>
          <w:szCs w:val="24"/>
          <w:lang w:bidi="fa-IR"/>
        </w:rPr>
      </w:pPr>
    </w:p>
    <w:p w14:paraId="4A3658B2" w14:textId="77777777" w:rsidR="00A60C05" w:rsidRPr="00EE2534" w:rsidRDefault="00A60C05" w:rsidP="00EE2534">
      <w:pPr>
        <w:rPr>
          <w:rFonts w:ascii="Shabnam" w:hAnsi="Shabnam" w:cs="Shabnam"/>
          <w:color w:val="0070C0"/>
          <w:sz w:val="24"/>
          <w:szCs w:val="24"/>
          <w:lang w:bidi="fa-IR"/>
        </w:rPr>
      </w:pPr>
      <w:r w:rsidRPr="00EE2534">
        <w:rPr>
          <w:rFonts w:ascii="Shabnam" w:hAnsi="Shabnam" w:cs="Shabnam"/>
          <w:color w:val="0070C0"/>
          <w:sz w:val="24"/>
          <w:szCs w:val="24"/>
          <w:lang w:bidi="fa-IR"/>
        </w:rPr>
        <w:t>Var counter = 0;</w:t>
      </w:r>
    </w:p>
    <w:p w14:paraId="41FB2295" w14:textId="77777777" w:rsidR="00A60C05" w:rsidRPr="00EE2534" w:rsidRDefault="00A60C05" w:rsidP="00EE2534">
      <w:pPr>
        <w:rPr>
          <w:rFonts w:ascii="Shabnam" w:hAnsi="Shabnam" w:cs="Shabnam"/>
          <w:color w:val="0070C0"/>
          <w:sz w:val="24"/>
          <w:szCs w:val="24"/>
          <w:lang w:bidi="fa-IR"/>
        </w:rPr>
      </w:pPr>
      <w:r w:rsidRPr="00EE2534">
        <w:rPr>
          <w:rFonts w:ascii="Shabnam" w:hAnsi="Shabnam" w:cs="Shabnam"/>
          <w:color w:val="0070C0"/>
          <w:sz w:val="24"/>
          <w:szCs w:val="24"/>
          <w:lang w:bidi="fa-IR"/>
        </w:rPr>
        <w:t>Function Jump() {</w:t>
      </w:r>
    </w:p>
    <w:p w14:paraId="436F777F" w14:textId="47F50311" w:rsidR="00A60C05" w:rsidRPr="00EE2534" w:rsidRDefault="00A60C05" w:rsidP="00EE2534">
      <w:pPr>
        <w:ind w:firstLine="720"/>
        <w:rPr>
          <w:rFonts w:ascii="Shabnam" w:hAnsi="Shabnam" w:cs="Shabnam"/>
          <w:color w:val="0070C0"/>
          <w:sz w:val="24"/>
          <w:szCs w:val="24"/>
          <w:lang w:bidi="fa-IR"/>
        </w:rPr>
      </w:pPr>
      <w:r w:rsidRPr="00EE2534">
        <w:rPr>
          <w:rFonts w:ascii="Shabnam" w:hAnsi="Shabnam" w:cs="Shabnam"/>
          <w:color w:val="0070C0"/>
          <w:sz w:val="24"/>
          <w:szCs w:val="24"/>
          <w:lang w:bidi="fa-IR"/>
        </w:rPr>
        <w:t>Counter</w:t>
      </w:r>
      <w:r w:rsidR="00EE2534">
        <w:rPr>
          <w:rFonts w:ascii="Shabnam" w:hAnsi="Shabnam" w:cs="Shabnam"/>
          <w:color w:val="0070C0"/>
          <w:sz w:val="24"/>
          <w:szCs w:val="24"/>
          <w:lang w:bidi="fa-IR"/>
        </w:rPr>
        <w:t>++</w:t>
      </w:r>
      <w:r w:rsidRPr="00EE2534">
        <w:rPr>
          <w:rFonts w:ascii="Shabnam" w:hAnsi="Shabnam" w:cs="Shabnam"/>
          <w:color w:val="0070C0"/>
          <w:sz w:val="24"/>
          <w:szCs w:val="24"/>
          <w:lang w:bidi="fa-IR"/>
        </w:rPr>
        <w:t>;</w:t>
      </w:r>
    </w:p>
    <w:p w14:paraId="752A0468" w14:textId="77777777" w:rsidR="00A60C05" w:rsidRPr="00EE2534" w:rsidRDefault="00A60C05" w:rsidP="00EE2534">
      <w:pPr>
        <w:rPr>
          <w:rFonts w:ascii="Shabnam" w:hAnsi="Shabnam" w:cs="Shabnam"/>
          <w:color w:val="0070C0"/>
          <w:sz w:val="24"/>
          <w:szCs w:val="24"/>
          <w:lang w:bidi="fa-IR"/>
        </w:rPr>
      </w:pPr>
      <w:r w:rsidRPr="00EE2534">
        <w:rPr>
          <w:rFonts w:ascii="Shabnam" w:hAnsi="Shabnam" w:cs="Shabnam"/>
          <w:color w:val="0070C0"/>
          <w:sz w:val="24"/>
          <w:szCs w:val="24"/>
          <w:lang w:bidi="fa-IR"/>
        </w:rPr>
        <w:t>}</w:t>
      </w:r>
    </w:p>
    <w:p w14:paraId="32F42B17" w14:textId="77777777" w:rsidR="00A60C05" w:rsidRPr="00EE2534" w:rsidRDefault="00A60C05" w:rsidP="00EE2534">
      <w:pPr>
        <w:rPr>
          <w:rFonts w:ascii="Shabnam" w:hAnsi="Shabnam" w:cs="Shabnam"/>
          <w:color w:val="0070C0"/>
          <w:sz w:val="24"/>
          <w:szCs w:val="24"/>
          <w:lang w:bidi="fa-IR"/>
        </w:rPr>
      </w:pPr>
    </w:p>
    <w:p w14:paraId="7A70B037" w14:textId="77777777" w:rsidR="00A60C05" w:rsidRPr="00EE2534" w:rsidRDefault="00A60C05" w:rsidP="00EE2534">
      <w:pPr>
        <w:rPr>
          <w:rFonts w:ascii="Shabnam" w:hAnsi="Shabnam" w:cs="Shabnam"/>
          <w:color w:val="0070C0"/>
          <w:sz w:val="24"/>
          <w:szCs w:val="24"/>
          <w:lang w:bidi="fa-IR"/>
        </w:rPr>
      </w:pPr>
      <w:r w:rsidRPr="00EE2534">
        <w:rPr>
          <w:rFonts w:ascii="Shabnam" w:hAnsi="Shabnam" w:cs="Shabnam"/>
          <w:color w:val="0070C0"/>
          <w:sz w:val="24"/>
          <w:szCs w:val="24"/>
          <w:lang w:bidi="fa-IR"/>
        </w:rPr>
        <w:t>Jump()</w:t>
      </w:r>
    </w:p>
    <w:p w14:paraId="091179E6" w14:textId="77777777" w:rsidR="00A60C05" w:rsidRPr="00EE2534" w:rsidRDefault="00A60C05" w:rsidP="00EE2534">
      <w:pPr>
        <w:rPr>
          <w:rFonts w:ascii="Shabnam" w:hAnsi="Shabnam" w:cs="Shabnam"/>
          <w:color w:val="0070C0"/>
          <w:sz w:val="24"/>
          <w:szCs w:val="24"/>
          <w:lang w:bidi="fa-IR"/>
        </w:rPr>
      </w:pPr>
      <w:r w:rsidRPr="00EE2534">
        <w:rPr>
          <w:rFonts w:ascii="Shabnam" w:hAnsi="Shabnam" w:cs="Shabnam"/>
          <w:color w:val="0070C0"/>
          <w:sz w:val="24"/>
          <w:szCs w:val="24"/>
          <w:lang w:bidi="fa-IR"/>
        </w:rPr>
        <w:t>Jump()</w:t>
      </w:r>
    </w:p>
    <w:p w14:paraId="465D836F" w14:textId="77777777" w:rsidR="00A60C05" w:rsidRPr="00EE2534" w:rsidRDefault="00A60C05" w:rsidP="00EE2534">
      <w:pPr>
        <w:rPr>
          <w:rFonts w:ascii="Shabnam" w:hAnsi="Shabnam" w:cs="Shabnam"/>
          <w:color w:val="0070C0"/>
          <w:sz w:val="24"/>
          <w:szCs w:val="24"/>
          <w:lang w:bidi="fa-IR"/>
        </w:rPr>
      </w:pPr>
      <w:r w:rsidRPr="00EE2534">
        <w:rPr>
          <w:rFonts w:ascii="Shabnam" w:hAnsi="Shabnam" w:cs="Shabnam"/>
          <w:color w:val="0070C0"/>
          <w:sz w:val="24"/>
          <w:szCs w:val="24"/>
          <w:lang w:bidi="fa-IR"/>
        </w:rPr>
        <w:t>Jump()</w:t>
      </w:r>
    </w:p>
    <w:p w14:paraId="5A6E0E46" w14:textId="77777777" w:rsidR="00A60C05" w:rsidRPr="00EE2534" w:rsidRDefault="00A60C05" w:rsidP="00EE2534">
      <w:pPr>
        <w:rPr>
          <w:rFonts w:ascii="Shabnam" w:hAnsi="Shabnam" w:cs="Shabnam"/>
          <w:color w:val="0070C0"/>
          <w:sz w:val="24"/>
          <w:szCs w:val="24"/>
          <w:lang w:bidi="fa-IR"/>
        </w:rPr>
      </w:pPr>
    </w:p>
    <w:p w14:paraId="1D6C2112" w14:textId="77777777" w:rsidR="00A60C05" w:rsidRDefault="00A60C05" w:rsidP="00EE2534">
      <w:pPr>
        <w:rPr>
          <w:rFonts w:ascii="Shabnam" w:hAnsi="Shabnam" w:cs="Shabnam"/>
          <w:color w:val="404040" w:themeColor="text1" w:themeTint="BF"/>
          <w:sz w:val="24"/>
          <w:szCs w:val="24"/>
          <w:lang w:bidi="fa-IR"/>
        </w:rPr>
      </w:pPr>
      <w:r w:rsidRPr="00EE2534">
        <w:rPr>
          <w:rFonts w:ascii="Shabnam" w:hAnsi="Shabnam" w:cs="Shabnam"/>
          <w:color w:val="0070C0"/>
          <w:sz w:val="24"/>
          <w:szCs w:val="24"/>
          <w:lang w:bidi="fa-IR"/>
        </w:rPr>
        <w:t>Console.log(counter)             =&gt; 3</w:t>
      </w:r>
    </w:p>
    <w:p w14:paraId="494B1CC0" w14:textId="77777777" w:rsidR="00A60C05" w:rsidRDefault="00A60C05" w:rsidP="00A60C05">
      <w:pPr>
        <w:bidi/>
        <w:rPr>
          <w:rFonts w:ascii="Shabnam" w:hAnsi="Shabnam" w:cs="Shabnam"/>
          <w:color w:val="404040" w:themeColor="text1" w:themeTint="BF"/>
          <w:sz w:val="24"/>
          <w:szCs w:val="24"/>
          <w:lang w:bidi="fa-IR"/>
        </w:rPr>
      </w:pPr>
    </w:p>
    <w:p w14:paraId="4E96EED3" w14:textId="77777777" w:rsidR="00A60C05" w:rsidRPr="005314F7" w:rsidRDefault="00A60C05" w:rsidP="00A60C05">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 ما این متغیر رو در یک تابع دیگر هم تعریف میکنیم بدون این که از تابع اولی اطلاع داشته باشد اون رو هم رو خودش اعمال میکنه.</w:t>
      </w:r>
    </w:p>
    <w:p w14:paraId="4ACF2C9B" w14:textId="77777777" w:rsidR="00A60C05" w:rsidRPr="00EE2534" w:rsidRDefault="00A60C05" w:rsidP="00EE2534">
      <w:pPr>
        <w:rPr>
          <w:rFonts w:ascii="Shabnam" w:hAnsi="Shabnam" w:cs="Shabnam"/>
          <w:color w:val="0070C0"/>
          <w:sz w:val="24"/>
          <w:szCs w:val="24"/>
          <w:rtl/>
          <w:lang w:bidi="fa-IR"/>
        </w:rPr>
      </w:pPr>
    </w:p>
    <w:p w14:paraId="530378F1" w14:textId="77777777" w:rsidR="00A60C05" w:rsidRPr="00EE2534" w:rsidRDefault="00A60C05" w:rsidP="00EE2534">
      <w:pPr>
        <w:rPr>
          <w:rFonts w:ascii="Shabnam" w:hAnsi="Shabnam" w:cs="Shabnam"/>
          <w:color w:val="0070C0"/>
          <w:lang w:bidi="fa-IR"/>
        </w:rPr>
      </w:pPr>
      <w:r w:rsidRPr="00EE2534">
        <w:rPr>
          <w:rFonts w:ascii="Shabnam" w:hAnsi="Shabnam" w:cs="Shabnam"/>
          <w:color w:val="0070C0"/>
          <w:sz w:val="24"/>
          <w:szCs w:val="24"/>
          <w:lang w:bidi="fa-IR"/>
        </w:rPr>
        <w:t xml:space="preserve">Function fly() </w:t>
      </w:r>
      <w:r w:rsidRPr="00EE2534">
        <w:rPr>
          <w:rFonts w:ascii="Shabnam" w:hAnsi="Shabnam" w:cs="Shabnam"/>
          <w:color w:val="0070C0"/>
          <w:lang w:bidi="fa-IR"/>
        </w:rPr>
        <w:t>{</w:t>
      </w:r>
    </w:p>
    <w:p w14:paraId="6FFED5FB" w14:textId="06B53798" w:rsidR="00A60C05" w:rsidRPr="00EE2534" w:rsidRDefault="00A60C05" w:rsidP="00EE2534">
      <w:pPr>
        <w:ind w:firstLine="720"/>
        <w:rPr>
          <w:rFonts w:ascii="Shabnam" w:hAnsi="Shabnam" w:cs="Shabnam"/>
          <w:color w:val="0070C0"/>
          <w:lang w:bidi="fa-IR"/>
        </w:rPr>
      </w:pPr>
      <w:r w:rsidRPr="00EE2534">
        <w:rPr>
          <w:rFonts w:ascii="Shabnam" w:hAnsi="Shabnam" w:cs="Shabnam"/>
          <w:color w:val="0070C0"/>
          <w:lang w:bidi="fa-IR"/>
        </w:rPr>
        <w:lastRenderedPageBreak/>
        <w:t>Counter</w:t>
      </w:r>
      <w:r w:rsidR="00EE2534">
        <w:rPr>
          <w:rFonts w:ascii="Shabnam" w:hAnsi="Shabnam" w:cs="Shabnam"/>
          <w:color w:val="0070C0"/>
          <w:lang w:bidi="fa-IR"/>
        </w:rPr>
        <w:t>++</w:t>
      </w:r>
      <w:r w:rsidRPr="00EE2534">
        <w:rPr>
          <w:rFonts w:ascii="Shabnam" w:hAnsi="Shabnam" w:cs="Shabnam"/>
          <w:color w:val="0070C0"/>
          <w:lang w:bidi="fa-IR"/>
        </w:rPr>
        <w:t>;</w:t>
      </w:r>
    </w:p>
    <w:p w14:paraId="2CA6DF63" w14:textId="77777777" w:rsidR="00A60C05" w:rsidRPr="00EE2534" w:rsidRDefault="00A60C05" w:rsidP="00EE2534">
      <w:pPr>
        <w:rPr>
          <w:rFonts w:ascii="Shabnam" w:hAnsi="Shabnam" w:cs="Shabnam"/>
          <w:color w:val="0070C0"/>
          <w:lang w:bidi="fa-IR"/>
        </w:rPr>
      </w:pPr>
      <w:r w:rsidRPr="00EE2534">
        <w:rPr>
          <w:rFonts w:ascii="Shabnam" w:hAnsi="Shabnam" w:cs="Shabnam"/>
          <w:color w:val="0070C0"/>
          <w:lang w:bidi="fa-IR"/>
        </w:rPr>
        <w:t>}</w:t>
      </w:r>
    </w:p>
    <w:p w14:paraId="322462C9" w14:textId="77777777" w:rsidR="00A60C05" w:rsidRPr="00EE2534" w:rsidRDefault="00A60C05" w:rsidP="00EE2534">
      <w:pPr>
        <w:rPr>
          <w:rFonts w:ascii="Shabnam" w:hAnsi="Shabnam" w:cs="Shabnam"/>
          <w:color w:val="0070C0"/>
          <w:lang w:bidi="fa-IR"/>
        </w:rPr>
      </w:pPr>
    </w:p>
    <w:p w14:paraId="1113EAF0" w14:textId="77777777" w:rsidR="00A60C05" w:rsidRPr="00EE2534" w:rsidRDefault="00A60C05" w:rsidP="00EE2534">
      <w:pPr>
        <w:rPr>
          <w:rFonts w:ascii="Shabnam" w:hAnsi="Shabnam" w:cs="Shabnam"/>
          <w:color w:val="0070C0"/>
          <w:lang w:bidi="fa-IR"/>
        </w:rPr>
      </w:pPr>
      <w:r w:rsidRPr="00EE2534">
        <w:rPr>
          <w:rFonts w:ascii="Shabnam" w:hAnsi="Shabnam" w:cs="Shabnam"/>
          <w:color w:val="0070C0"/>
          <w:lang w:bidi="fa-IR"/>
        </w:rPr>
        <w:t>Flu()</w:t>
      </w:r>
    </w:p>
    <w:p w14:paraId="6A7A04A4" w14:textId="77777777" w:rsidR="00A60C05" w:rsidRPr="00EE2534" w:rsidRDefault="00A60C05" w:rsidP="00EE2534">
      <w:pPr>
        <w:rPr>
          <w:rFonts w:ascii="Shabnam" w:hAnsi="Shabnam" w:cs="Shabnam"/>
          <w:color w:val="0070C0"/>
          <w:lang w:bidi="fa-IR"/>
        </w:rPr>
      </w:pPr>
    </w:p>
    <w:p w14:paraId="5B6A5519" w14:textId="77777777" w:rsidR="00A60C05" w:rsidRPr="00EE2534" w:rsidRDefault="00A60C05" w:rsidP="00EE2534">
      <w:pPr>
        <w:rPr>
          <w:rFonts w:ascii="Shabnam" w:hAnsi="Shabnam" w:cs="Shabnam"/>
          <w:color w:val="0070C0"/>
          <w:sz w:val="24"/>
          <w:szCs w:val="24"/>
          <w:lang w:bidi="fa-IR"/>
        </w:rPr>
      </w:pPr>
      <w:r w:rsidRPr="00EE2534">
        <w:rPr>
          <w:rFonts w:ascii="Shabnam" w:hAnsi="Shabnam" w:cs="Shabnam"/>
          <w:color w:val="0070C0"/>
          <w:sz w:val="24"/>
          <w:szCs w:val="24"/>
          <w:lang w:bidi="fa-IR"/>
        </w:rPr>
        <w:t>Console.log(counter)         =&gt; 4</w:t>
      </w:r>
    </w:p>
    <w:p w14:paraId="1C3B3F6C" w14:textId="77777777" w:rsidR="00A60C05" w:rsidRPr="005314F7" w:rsidRDefault="00A60C05" w:rsidP="00A60C05">
      <w:pPr>
        <w:bidi/>
        <w:rPr>
          <w:rFonts w:ascii="Shabnam" w:hAnsi="Shabnam" w:cs="Shabnam"/>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7A386F" w14:textId="77777777" w:rsidR="00A60C05" w:rsidRPr="005314F7" w:rsidRDefault="00A60C05" w:rsidP="00A60C05">
      <w:pPr>
        <w:bidi/>
        <w:rPr>
          <w:rFonts w:ascii="Shabnam" w:hAnsi="Shabnam" w:cs="Shabnam"/>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مشکل دوم ثبات داده یا </w:t>
      </w:r>
      <w:r w:rsidRPr="005314F7">
        <w:rPr>
          <w:rFonts w:ascii="Shabnam" w:hAnsi="Shabnam" w:cs="Shabnam"/>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persistency</w:t>
      </w:r>
      <w:r w:rsidRPr="005314F7">
        <w:rPr>
          <w:rFonts w:ascii="Shabnam" w:hAnsi="Shabnam" w:cs="Shabnam"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هست . مثال: </w:t>
      </w:r>
    </w:p>
    <w:p w14:paraId="307703D9" w14:textId="77777777" w:rsidR="00A60C05" w:rsidRPr="005314F7" w:rsidRDefault="00A60C05" w:rsidP="00A60C05">
      <w:pPr>
        <w:bidi/>
        <w:rPr>
          <w:rFonts w:ascii="Shabnam" w:hAnsi="Shabnam" w:cs="Shabnam"/>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F54D26" w14:textId="77777777" w:rsidR="00A60C05" w:rsidRPr="005314F7" w:rsidRDefault="00A60C05" w:rsidP="00A60C05">
      <w:pPr>
        <w:bidi/>
        <w:rPr>
          <w:rFonts w:ascii="Shabnam" w:hAnsi="Shabnam" w:cs="Shabnam"/>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در این جا امنیت داده داریم ولی ثبات داده نه . و این مشکل با </w:t>
      </w:r>
      <w:r w:rsidRPr="005314F7">
        <w:rPr>
          <w:rFonts w:ascii="Shabnam" w:hAnsi="Shabnam" w:cs="Shabnam"/>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closure</w:t>
      </w:r>
      <w:r w:rsidRPr="005314F7">
        <w:rPr>
          <w:rFonts w:ascii="Shabnam" w:hAnsi="Shabnam" w:cs="Shabnam"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حل میشه</w:t>
      </w:r>
    </w:p>
    <w:p w14:paraId="0CE5EE6F" w14:textId="77777777" w:rsidR="00A60C05" w:rsidRPr="00EE2534" w:rsidRDefault="00A60C05" w:rsidP="00EE2534">
      <w:pPr>
        <w:rPr>
          <w:rFonts w:ascii="Shabnam" w:hAnsi="Shabnam" w:cs="Shabnam"/>
          <w:color w:val="0070C0"/>
          <w:rtl/>
          <w:lang w:bidi="fa-IR"/>
        </w:rPr>
      </w:pPr>
    </w:p>
    <w:p w14:paraId="7D68945E" w14:textId="77777777" w:rsidR="00A60C05" w:rsidRPr="00EE2534" w:rsidRDefault="00A60C05" w:rsidP="00EE2534">
      <w:pPr>
        <w:rPr>
          <w:rFonts w:ascii="Shabnam" w:hAnsi="Shabnam" w:cs="Shabnam"/>
          <w:color w:val="0070C0"/>
          <w:lang w:bidi="fa-IR"/>
        </w:rPr>
      </w:pPr>
      <w:r w:rsidRPr="00EE2534">
        <w:rPr>
          <w:rFonts w:ascii="Shabnam" w:hAnsi="Shabnam" w:cs="Shabnam"/>
          <w:color w:val="0070C0"/>
          <w:lang w:bidi="fa-IR"/>
        </w:rPr>
        <w:t>Function jump() {</w:t>
      </w:r>
    </w:p>
    <w:p w14:paraId="15A20957" w14:textId="77777777" w:rsidR="00A60C05" w:rsidRPr="00EE2534" w:rsidRDefault="00A60C05" w:rsidP="00EE2534">
      <w:pPr>
        <w:ind w:firstLine="720"/>
        <w:rPr>
          <w:rFonts w:ascii="Shabnam" w:hAnsi="Shabnam" w:cs="Shabnam"/>
          <w:color w:val="0070C0"/>
          <w:lang w:bidi="fa-IR"/>
        </w:rPr>
      </w:pPr>
      <w:r w:rsidRPr="00EE2534">
        <w:rPr>
          <w:rFonts w:ascii="Shabnam" w:hAnsi="Shabnam" w:cs="Shabnam"/>
          <w:color w:val="0070C0"/>
          <w:lang w:bidi="fa-IR"/>
        </w:rPr>
        <w:t>Var counter = 0;</w:t>
      </w:r>
    </w:p>
    <w:p w14:paraId="66755DBF" w14:textId="77777777" w:rsidR="00A60C05" w:rsidRPr="00EE2534" w:rsidRDefault="00A60C05" w:rsidP="00EE2534">
      <w:pPr>
        <w:ind w:firstLine="720"/>
        <w:rPr>
          <w:rFonts w:ascii="Shabnam" w:hAnsi="Shabnam" w:cs="Shabnam"/>
          <w:color w:val="0070C0"/>
          <w:lang w:bidi="fa-IR"/>
        </w:rPr>
      </w:pPr>
      <w:r w:rsidRPr="00EE2534">
        <w:rPr>
          <w:rFonts w:ascii="Shabnam" w:hAnsi="Shabnam" w:cs="Shabnam"/>
          <w:color w:val="0070C0"/>
          <w:lang w:bidi="fa-IR"/>
        </w:rPr>
        <w:t>Counter++</w:t>
      </w:r>
    </w:p>
    <w:p w14:paraId="0615C71E" w14:textId="77777777" w:rsidR="00A60C05" w:rsidRPr="00EE2534" w:rsidRDefault="00A60C05" w:rsidP="00EE2534">
      <w:pPr>
        <w:ind w:firstLine="720"/>
        <w:rPr>
          <w:rFonts w:ascii="Shabnam" w:hAnsi="Shabnam" w:cs="Shabnam"/>
          <w:color w:val="0070C0"/>
          <w:lang w:bidi="fa-IR"/>
        </w:rPr>
      </w:pPr>
      <w:r w:rsidRPr="00EE2534">
        <w:rPr>
          <w:rFonts w:ascii="Shabnam" w:hAnsi="Shabnam" w:cs="Shabnam"/>
          <w:color w:val="0070C0"/>
          <w:lang w:bidi="fa-IR"/>
        </w:rPr>
        <w:t>Return counter</w:t>
      </w:r>
    </w:p>
    <w:p w14:paraId="3633D76B" w14:textId="77777777" w:rsidR="00A60C05" w:rsidRPr="00EE2534" w:rsidRDefault="00A60C05" w:rsidP="00EE2534">
      <w:pPr>
        <w:rPr>
          <w:rFonts w:ascii="Shabnam" w:hAnsi="Shabnam" w:cs="Shabnam"/>
          <w:color w:val="0070C0"/>
          <w:lang w:bidi="fa-IR"/>
        </w:rPr>
      </w:pPr>
      <w:r w:rsidRPr="00EE2534">
        <w:rPr>
          <w:rFonts w:ascii="Shabnam" w:hAnsi="Shabnam" w:cs="Shabnam"/>
          <w:color w:val="0070C0"/>
          <w:lang w:bidi="fa-IR"/>
        </w:rPr>
        <w:t>}</w:t>
      </w:r>
    </w:p>
    <w:p w14:paraId="7926162F" w14:textId="77777777" w:rsidR="00A60C05" w:rsidRPr="00EE2534" w:rsidRDefault="00A60C05" w:rsidP="00EE2534">
      <w:pPr>
        <w:rPr>
          <w:rFonts w:ascii="Shabnam" w:hAnsi="Shabnam" w:cs="Shabnam"/>
          <w:color w:val="0070C0"/>
          <w:lang w:bidi="fa-IR"/>
        </w:rPr>
      </w:pPr>
      <w:r w:rsidRPr="00EE2534">
        <w:rPr>
          <w:rFonts w:ascii="Shabnam" w:hAnsi="Shabnam" w:cs="Shabnam"/>
          <w:color w:val="0070C0"/>
          <w:lang w:bidi="fa-IR"/>
        </w:rPr>
        <w:t>Console.log(jump())             =&gt; 1</w:t>
      </w:r>
    </w:p>
    <w:p w14:paraId="4E5093CD" w14:textId="77777777" w:rsidR="00A60C05" w:rsidRPr="00EE2534" w:rsidRDefault="00A60C05" w:rsidP="00EE2534">
      <w:pPr>
        <w:rPr>
          <w:rFonts w:ascii="Shabnam" w:hAnsi="Shabnam" w:cs="Shabnam"/>
          <w:color w:val="0070C0"/>
          <w:lang w:bidi="fa-IR"/>
        </w:rPr>
      </w:pPr>
      <w:r w:rsidRPr="00EE2534">
        <w:rPr>
          <w:rFonts w:ascii="Shabnam" w:hAnsi="Shabnam" w:cs="Shabnam"/>
          <w:color w:val="0070C0"/>
          <w:lang w:bidi="fa-IR"/>
        </w:rPr>
        <w:t>Console.log(jump()              =&gt; 1</w:t>
      </w:r>
    </w:p>
    <w:p w14:paraId="1960385B" w14:textId="77777777" w:rsidR="00A60C05" w:rsidRDefault="00A60C05" w:rsidP="00A60C05">
      <w:pPr>
        <w:bidi/>
        <w:rPr>
          <w:rFonts w:ascii="Shabnam" w:hAnsi="Shabnam" w:cs="Shabnam"/>
          <w:color w:val="404040" w:themeColor="text1" w:themeTint="BF"/>
          <w:lang w:bidi="fa-IR"/>
        </w:rPr>
      </w:pPr>
    </w:p>
    <w:p w14:paraId="1D6E2C02" w14:textId="77777777" w:rsidR="00A60C05" w:rsidRDefault="00A60C05" w:rsidP="00A60C05">
      <w:pPr>
        <w:bidi/>
        <w:rPr>
          <w:rFonts w:ascii="Shabnam" w:hAnsi="Shabnam" w:cs="Shabnam"/>
          <w:color w:val="404040" w:themeColor="text1" w:themeTint="BF"/>
          <w:lang w:bidi="fa-IR"/>
        </w:rPr>
      </w:pPr>
    </w:p>
    <w:p w14:paraId="25FA83D6" w14:textId="77777777" w:rsidR="00A60C05" w:rsidRDefault="00A60C05" w:rsidP="00A60C05">
      <w:pPr>
        <w:bidi/>
        <w:rPr>
          <w:rFonts w:ascii="Shabnam" w:hAnsi="Shabnam" w:cs="Shabnam"/>
          <w:color w:val="404040" w:themeColor="text1" w:themeTint="BF"/>
          <w:lang w:bidi="fa-IR"/>
        </w:rPr>
      </w:pPr>
    </w:p>
    <w:p w14:paraId="3C5EBCB9" w14:textId="77777777" w:rsidR="00A60C05" w:rsidRPr="00EE2534" w:rsidRDefault="00A60C05" w:rsidP="00EE2534">
      <w:pPr>
        <w:pStyle w:val="ListParagraph"/>
        <w:numPr>
          <w:ilvl w:val="0"/>
          <w:numId w:val="22"/>
        </w:numPr>
        <w:bidi/>
        <w:rPr>
          <w:rFonts w:ascii="Shabnam" w:hAnsi="Shabnam" w:cs="Shabnam"/>
          <w:color w:val="404040" w:themeColor="text1" w:themeTint="BF"/>
          <w:sz w:val="28"/>
          <w:szCs w:val="28"/>
          <w:rtl/>
          <w:lang w:bidi="fa-IR"/>
        </w:rPr>
      </w:pPr>
      <w:r w:rsidRPr="00EE2534">
        <w:rPr>
          <w:rFonts w:ascii="Shabnam" w:hAnsi="Shabnam" w:cs="Shabnam" w:hint="cs"/>
          <w:color w:val="404040" w:themeColor="text1" w:themeTint="BF"/>
          <w:sz w:val="28"/>
          <w:szCs w:val="28"/>
          <w:rtl/>
          <w:lang w:bidi="fa-IR"/>
        </w:rPr>
        <w:t xml:space="preserve">مقدار های </w:t>
      </w:r>
      <w:r w:rsidRPr="00EE2534">
        <w:rPr>
          <w:rFonts w:ascii="Shabnam" w:hAnsi="Shabnam" w:cs="Shabnam"/>
          <w:color w:val="404040" w:themeColor="text1" w:themeTint="BF"/>
          <w:sz w:val="28"/>
          <w:szCs w:val="28"/>
          <w:lang w:bidi="fa-IR"/>
        </w:rPr>
        <w:t xml:space="preserve">falsy </w:t>
      </w:r>
      <w:r w:rsidRPr="00EE2534">
        <w:rPr>
          <w:rFonts w:ascii="Shabnam" w:hAnsi="Shabnam" w:cs="Shabnam" w:hint="cs"/>
          <w:color w:val="404040" w:themeColor="text1" w:themeTint="BF"/>
          <w:sz w:val="28"/>
          <w:szCs w:val="28"/>
          <w:rtl/>
          <w:lang w:bidi="fa-IR"/>
        </w:rPr>
        <w:t xml:space="preserve"> چی هستند ؟ </w:t>
      </w:r>
    </w:p>
    <w:p w14:paraId="1A9A97B9" w14:textId="77777777" w:rsidR="00A60C05" w:rsidRPr="005314F7" w:rsidRDefault="00A60C05" w:rsidP="00A60C05">
      <w:pPr>
        <w:bidi/>
        <w:rPr>
          <w:rFonts w:ascii="Shabnam" w:hAnsi="Shabnam" w:cs="Shabnam"/>
          <w:color w:val="3A3A3A" w:themeColor="background2" w:themeShade="40"/>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6110ED" w14:textId="77777777" w:rsidR="00A60C05" w:rsidRPr="005314F7" w:rsidRDefault="00A60C05" w:rsidP="00A60C05">
      <w:pPr>
        <w:bidi/>
        <w:rPr>
          <w:rFonts w:ascii="Shabnam" w:hAnsi="Shabnam" w:cs="Shabnam"/>
          <w:color w:val="3A3A3A" w:themeColor="background2" w:themeShade="40"/>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مقدار های </w:t>
      </w:r>
      <w:r w:rsidRPr="005314F7">
        <w:rPr>
          <w:rFonts w:ascii="Shabnam" w:hAnsi="Shabnam" w:cs="Shabnam"/>
          <w:color w:val="3A3A3A" w:themeColor="background2" w:themeShade="40"/>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falsy</w:t>
      </w:r>
      <w:r w:rsidRPr="005314F7">
        <w:rPr>
          <w:rFonts w:ascii="Shabnam" w:hAnsi="Shabnam" w:cs="Shabnam" w:hint="cs"/>
          <w:color w:val="3A3A3A" w:themeColor="background2" w:themeShade="40"/>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مقدار هایی هستند که وقتی ما آن هارو به حالت </w:t>
      </w:r>
      <w:r w:rsidRPr="005314F7">
        <w:rPr>
          <w:rFonts w:ascii="Shabnam" w:hAnsi="Shabnam" w:cs="Shabnam"/>
          <w:color w:val="3A3A3A" w:themeColor="background2" w:themeShade="40"/>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Boolean </w:t>
      </w:r>
      <w:r w:rsidRPr="005314F7">
        <w:rPr>
          <w:rFonts w:ascii="Shabnam" w:hAnsi="Shabnam" w:cs="Shabnam" w:hint="cs"/>
          <w:color w:val="3A3A3A" w:themeColor="background2" w:themeShade="40"/>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شون تبدیل میکنیم مقدار </w:t>
      </w:r>
      <w:r w:rsidRPr="005314F7">
        <w:rPr>
          <w:rFonts w:ascii="Shabnam" w:hAnsi="Shabnam" w:cs="Shabnam"/>
          <w:color w:val="3A3A3A" w:themeColor="background2" w:themeShade="40"/>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false</w:t>
      </w:r>
      <w:r w:rsidRPr="005314F7">
        <w:rPr>
          <w:rFonts w:ascii="Shabnam" w:hAnsi="Shabnam" w:cs="Shabnam" w:hint="cs"/>
          <w:color w:val="3A3A3A" w:themeColor="background2" w:themeShade="40"/>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رو برمیگردونن.</w:t>
      </w:r>
    </w:p>
    <w:p w14:paraId="4EE7A34C" w14:textId="77777777" w:rsidR="00A60C05" w:rsidRPr="005314F7" w:rsidRDefault="00A60C05" w:rsidP="00EE2534">
      <w:pPr>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4D4330" w14:textId="77777777" w:rsidR="00A60C05" w:rsidRPr="00EE2534" w:rsidRDefault="00A60C05" w:rsidP="00EE2534">
      <w:pPr>
        <w:rPr>
          <w:rFonts w:ascii="Shabnam" w:hAnsi="Shabnam" w:cs="Shabnam"/>
          <w:color w:val="0070C0"/>
          <w:sz w:val="24"/>
          <w:szCs w:val="24"/>
          <w:lang w:bidi="fa-IR"/>
        </w:rPr>
      </w:pPr>
      <w:r w:rsidRPr="00EE2534">
        <w:rPr>
          <w:rFonts w:ascii="Shabnam" w:hAnsi="Shabnam" w:cs="Shabnam"/>
          <w:color w:val="0070C0"/>
          <w:sz w:val="24"/>
          <w:szCs w:val="24"/>
          <w:lang w:bidi="fa-IR"/>
        </w:rPr>
        <w:t>Const falsyValue = [</w:t>
      </w:r>
    </w:p>
    <w:p w14:paraId="6921EDC6" w14:textId="77777777" w:rsidR="00C952B0" w:rsidRPr="00EE2534" w:rsidRDefault="00C952B0" w:rsidP="00EE2534">
      <w:pPr>
        <w:rPr>
          <w:rFonts w:ascii="Shabnam" w:hAnsi="Shabnam" w:cs="Shabnam"/>
          <w:color w:val="0070C0"/>
          <w:sz w:val="24"/>
          <w:szCs w:val="24"/>
          <w:lang w:bidi="fa-IR"/>
        </w:rPr>
      </w:pPr>
      <w:r w:rsidRPr="00EE2534">
        <w:rPr>
          <w:rFonts w:ascii="Shabnam" w:hAnsi="Shabnam" w:cs="Shabnam"/>
          <w:color w:val="0070C0"/>
          <w:sz w:val="24"/>
          <w:szCs w:val="24"/>
          <w:lang w:bidi="fa-IR"/>
        </w:rPr>
        <w:t>“ “,</w:t>
      </w:r>
    </w:p>
    <w:p w14:paraId="6E842FC9" w14:textId="77777777" w:rsidR="00C952B0" w:rsidRPr="00EE2534" w:rsidRDefault="00C952B0" w:rsidP="00EE2534">
      <w:pPr>
        <w:rPr>
          <w:rFonts w:ascii="Shabnam" w:hAnsi="Shabnam" w:cs="Shabnam"/>
          <w:color w:val="0070C0"/>
          <w:sz w:val="24"/>
          <w:szCs w:val="24"/>
          <w:lang w:bidi="fa-IR"/>
        </w:rPr>
      </w:pPr>
      <w:r w:rsidRPr="00EE2534">
        <w:rPr>
          <w:rFonts w:ascii="Shabnam" w:hAnsi="Shabnam" w:cs="Shabnam"/>
          <w:color w:val="0070C0"/>
          <w:sz w:val="24"/>
          <w:szCs w:val="24"/>
          <w:lang w:bidi="fa-IR"/>
        </w:rPr>
        <w:t>0,</w:t>
      </w:r>
    </w:p>
    <w:p w14:paraId="4C749CBF" w14:textId="77777777" w:rsidR="00C952B0" w:rsidRPr="00EE2534" w:rsidRDefault="00C952B0" w:rsidP="00EE2534">
      <w:pPr>
        <w:rPr>
          <w:rFonts w:ascii="Shabnam" w:hAnsi="Shabnam" w:cs="Shabnam"/>
          <w:color w:val="0070C0"/>
          <w:sz w:val="24"/>
          <w:szCs w:val="24"/>
          <w:lang w:bidi="fa-IR"/>
        </w:rPr>
      </w:pPr>
      <w:r w:rsidRPr="00EE2534">
        <w:rPr>
          <w:rFonts w:ascii="Shabnam" w:hAnsi="Shabnam" w:cs="Shabnam"/>
          <w:color w:val="0070C0"/>
          <w:sz w:val="24"/>
          <w:szCs w:val="24"/>
          <w:lang w:bidi="fa-IR"/>
        </w:rPr>
        <w:t>Null,</w:t>
      </w:r>
    </w:p>
    <w:p w14:paraId="777EAAFD" w14:textId="77777777" w:rsidR="00C952B0" w:rsidRPr="00EE2534" w:rsidRDefault="00C952B0" w:rsidP="00EE2534">
      <w:pPr>
        <w:rPr>
          <w:rFonts w:ascii="Shabnam" w:hAnsi="Shabnam" w:cs="Shabnam"/>
          <w:color w:val="0070C0"/>
          <w:sz w:val="24"/>
          <w:szCs w:val="24"/>
          <w:lang w:bidi="fa-IR"/>
        </w:rPr>
      </w:pPr>
      <w:r w:rsidRPr="00EE2534">
        <w:rPr>
          <w:rFonts w:ascii="Shabnam" w:hAnsi="Shabnam" w:cs="Shabnam"/>
          <w:color w:val="0070C0"/>
          <w:sz w:val="24"/>
          <w:szCs w:val="24"/>
          <w:lang w:bidi="fa-IR"/>
        </w:rPr>
        <w:t>Undefined,</w:t>
      </w:r>
    </w:p>
    <w:p w14:paraId="53243E01" w14:textId="77777777" w:rsidR="00C952B0" w:rsidRPr="00EE2534" w:rsidRDefault="00C952B0" w:rsidP="00EE2534">
      <w:pPr>
        <w:rPr>
          <w:rFonts w:ascii="Shabnam" w:hAnsi="Shabnam" w:cs="Shabnam"/>
          <w:color w:val="0070C0"/>
          <w:sz w:val="24"/>
          <w:szCs w:val="24"/>
          <w:lang w:bidi="fa-IR"/>
        </w:rPr>
      </w:pPr>
      <w:r w:rsidRPr="00EE2534">
        <w:rPr>
          <w:rFonts w:ascii="Shabnam" w:hAnsi="Shabnam" w:cs="Shabnam"/>
          <w:color w:val="0070C0"/>
          <w:sz w:val="24"/>
          <w:szCs w:val="24"/>
          <w:lang w:bidi="fa-IR"/>
        </w:rPr>
        <w:t>NaN,</w:t>
      </w:r>
    </w:p>
    <w:p w14:paraId="27ADDC87" w14:textId="77777777" w:rsidR="00C952B0" w:rsidRPr="00EE2534" w:rsidRDefault="00C952B0" w:rsidP="00EE2534">
      <w:pPr>
        <w:rPr>
          <w:rFonts w:ascii="Shabnam" w:hAnsi="Shabnam" w:cs="Shabnam"/>
          <w:color w:val="0070C0"/>
          <w:sz w:val="24"/>
          <w:szCs w:val="24"/>
          <w:lang w:bidi="fa-IR"/>
        </w:rPr>
      </w:pPr>
      <w:r w:rsidRPr="00EE2534">
        <w:rPr>
          <w:rFonts w:ascii="Shabnam" w:hAnsi="Shabnam" w:cs="Shabnam"/>
          <w:color w:val="0070C0"/>
          <w:sz w:val="24"/>
          <w:szCs w:val="24"/>
          <w:lang w:bidi="fa-IR"/>
        </w:rPr>
        <w:t>False,</w:t>
      </w:r>
    </w:p>
    <w:p w14:paraId="59256087" w14:textId="77777777" w:rsidR="00C952B0" w:rsidRPr="00EE2534" w:rsidRDefault="00C952B0" w:rsidP="00EE2534">
      <w:pPr>
        <w:rPr>
          <w:rFonts w:ascii="Shabnam" w:hAnsi="Shabnam" w:cs="Shabnam"/>
          <w:color w:val="0070C0"/>
          <w:sz w:val="24"/>
          <w:szCs w:val="24"/>
          <w:lang w:bidi="fa-IR"/>
        </w:rPr>
      </w:pPr>
      <w:r w:rsidRPr="00EE2534">
        <w:rPr>
          <w:rFonts w:ascii="Shabnam" w:hAnsi="Shabnam" w:cs="Shabnam"/>
          <w:color w:val="0070C0"/>
          <w:sz w:val="24"/>
          <w:szCs w:val="24"/>
          <w:lang w:bidi="fa-IR"/>
        </w:rPr>
        <w:t>]</w:t>
      </w:r>
    </w:p>
    <w:p w14:paraId="1668FF03" w14:textId="77777777" w:rsidR="00C952B0" w:rsidRDefault="00C952B0" w:rsidP="00C952B0">
      <w:pPr>
        <w:bidi/>
        <w:rPr>
          <w:rFonts w:ascii="Shabnam" w:hAnsi="Shabnam" w:cs="Shabnam"/>
          <w:color w:val="404040" w:themeColor="text1" w:themeTint="BF"/>
          <w:lang w:bidi="fa-IR"/>
        </w:rPr>
      </w:pPr>
    </w:p>
    <w:p w14:paraId="401E12E6" w14:textId="77777777" w:rsidR="00C952B0" w:rsidRDefault="00C952B0" w:rsidP="00C952B0">
      <w:pPr>
        <w:bidi/>
        <w:rPr>
          <w:rFonts w:ascii="Shabnam" w:hAnsi="Shabnam" w:cs="Shabnam"/>
          <w:color w:val="404040" w:themeColor="text1" w:themeTint="BF"/>
          <w:lang w:bidi="fa-IR"/>
        </w:rPr>
      </w:pPr>
    </w:p>
    <w:p w14:paraId="7BD0B0FF" w14:textId="77777777" w:rsidR="00C952B0" w:rsidRPr="00EE2534" w:rsidRDefault="00C952B0" w:rsidP="00C952B0">
      <w:pPr>
        <w:bidi/>
        <w:rPr>
          <w:rFonts w:ascii="Shabnam" w:hAnsi="Shabnam" w:cs="Shabnam"/>
          <w:color w:val="404040" w:themeColor="text1" w:themeTint="BF"/>
          <w:sz w:val="24"/>
          <w:szCs w:val="24"/>
          <w:lang w:bidi="fa-IR"/>
        </w:rPr>
      </w:pPr>
    </w:p>
    <w:p w14:paraId="4230F4D1" w14:textId="77777777" w:rsidR="00C952B0" w:rsidRPr="005314F7" w:rsidRDefault="00C952B0" w:rsidP="00C952B0">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چطور بررسی کنیم یک عبارت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falsy</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هست یا خیر ؟ </w:t>
      </w:r>
    </w:p>
    <w:p w14:paraId="315F218C" w14:textId="77777777" w:rsidR="00C952B0" w:rsidRPr="005314F7" w:rsidRDefault="00C952B0" w:rsidP="00C952B0">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6A76B8" w14:textId="77777777" w:rsidR="00C952B0" w:rsidRPr="005314F7" w:rsidRDefault="00C952B0" w:rsidP="00C952B0">
      <w:pPr>
        <w:bidi/>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روش اول استفاده از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double not !! </w:t>
      </w:r>
    </w:p>
    <w:p w14:paraId="6E819F2C" w14:textId="77777777" w:rsidR="00C952B0" w:rsidRPr="005314F7" w:rsidRDefault="00C952B0" w:rsidP="00C952B0">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روش دوم استفاده از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p>
    <w:p w14:paraId="6FA360ED" w14:textId="77777777" w:rsidR="00C952B0" w:rsidRPr="005314F7" w:rsidRDefault="00C952B0" w:rsidP="00C952B0">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5A54B0" w14:textId="77777777" w:rsidR="00C952B0" w:rsidRPr="005314F7" w:rsidRDefault="00C952B0" w:rsidP="00C952B0">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This </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چیه و چه مقادیری داره ؟ </w:t>
      </w:r>
    </w:p>
    <w:p w14:paraId="180EB0B9" w14:textId="77777777" w:rsidR="00C952B0" w:rsidRPr="005314F7" w:rsidRDefault="00C952B0" w:rsidP="00C952B0">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A8D4F0" w14:textId="77777777" w:rsidR="00C952B0" w:rsidRPr="005314F7" w:rsidRDefault="00C952B0" w:rsidP="00C952B0">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کلمه کلیدی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که ما معمولا اون رو توی توابع استفاده میکنیم به قسمتی از کد اشاره میکنه که الان داره تابع مارو اجرا میکنه.</w:t>
      </w:r>
    </w:p>
    <w:p w14:paraId="1812438B" w14:textId="77777777" w:rsidR="00C952B0" w:rsidRPr="00EE2534" w:rsidRDefault="00C952B0" w:rsidP="00EE2534">
      <w:pPr>
        <w:rPr>
          <w:rFonts w:ascii="Shabnam" w:hAnsi="Shabnam" w:cs="Shabnam"/>
          <w:color w:val="0070C0"/>
          <w:sz w:val="24"/>
          <w:szCs w:val="24"/>
          <w:rtl/>
          <w:lang w:bidi="fa-IR"/>
        </w:rPr>
      </w:pPr>
    </w:p>
    <w:p w14:paraId="3A4CBA16" w14:textId="77777777" w:rsidR="00C952B0" w:rsidRPr="00EE2534" w:rsidRDefault="00C952B0" w:rsidP="00EE2534">
      <w:pPr>
        <w:rPr>
          <w:rFonts w:ascii="Shabnam" w:hAnsi="Shabnam" w:cs="Shabnam"/>
          <w:color w:val="0070C0"/>
          <w:sz w:val="24"/>
          <w:szCs w:val="24"/>
          <w:lang w:bidi="fa-IR"/>
        </w:rPr>
      </w:pPr>
      <w:r w:rsidRPr="00EE2534">
        <w:rPr>
          <w:rFonts w:ascii="Shabnam" w:hAnsi="Shabnam" w:cs="Shabnam"/>
          <w:color w:val="0070C0"/>
          <w:sz w:val="24"/>
          <w:szCs w:val="24"/>
          <w:lang w:bidi="fa-IR"/>
        </w:rPr>
        <w:t>Example:</w:t>
      </w:r>
    </w:p>
    <w:p w14:paraId="0771540C" w14:textId="77777777" w:rsidR="00C952B0" w:rsidRPr="00EE2534" w:rsidRDefault="00C952B0" w:rsidP="00EE2534">
      <w:pPr>
        <w:rPr>
          <w:rFonts w:ascii="Shabnam" w:hAnsi="Shabnam" w:cs="Shabnam"/>
          <w:color w:val="0070C0"/>
          <w:sz w:val="24"/>
          <w:szCs w:val="24"/>
          <w:lang w:bidi="fa-IR"/>
        </w:rPr>
      </w:pPr>
    </w:p>
    <w:p w14:paraId="2A2E40A4" w14:textId="77777777" w:rsidR="00C952B0" w:rsidRPr="00EE2534" w:rsidRDefault="00C952B0" w:rsidP="00EE2534">
      <w:pPr>
        <w:rPr>
          <w:rFonts w:ascii="Shabnam" w:hAnsi="Shabnam" w:cs="Shabnam"/>
          <w:color w:val="0070C0"/>
          <w:sz w:val="24"/>
          <w:szCs w:val="24"/>
          <w:lang w:bidi="fa-IR"/>
        </w:rPr>
      </w:pPr>
      <w:r w:rsidRPr="00EE2534">
        <w:rPr>
          <w:rFonts w:ascii="Shabnam" w:hAnsi="Shabnam" w:cs="Shabnam"/>
          <w:color w:val="0070C0"/>
          <w:sz w:val="24"/>
          <w:szCs w:val="24"/>
          <w:lang w:bidi="fa-IR"/>
        </w:rPr>
        <w:t>Var name = ‘sina’</w:t>
      </w:r>
    </w:p>
    <w:p w14:paraId="0634F8EC" w14:textId="77777777" w:rsidR="00C952B0" w:rsidRPr="00EE2534" w:rsidRDefault="00C952B0" w:rsidP="00EE2534">
      <w:pPr>
        <w:rPr>
          <w:rFonts w:ascii="Shabnam" w:hAnsi="Shabnam" w:cs="Shabnam"/>
          <w:color w:val="0070C0"/>
          <w:sz w:val="24"/>
          <w:szCs w:val="24"/>
          <w:lang w:bidi="fa-IR"/>
        </w:rPr>
      </w:pPr>
    </w:p>
    <w:p w14:paraId="2BDF2F35" w14:textId="77777777" w:rsidR="00C952B0" w:rsidRPr="00EE2534" w:rsidRDefault="00C952B0" w:rsidP="00EE2534">
      <w:pPr>
        <w:rPr>
          <w:rFonts w:ascii="Shabnam" w:hAnsi="Shabnam" w:cs="Shabnam"/>
          <w:color w:val="0070C0"/>
          <w:sz w:val="24"/>
          <w:szCs w:val="24"/>
          <w:lang w:bidi="fa-IR"/>
        </w:rPr>
      </w:pPr>
      <w:r w:rsidRPr="00EE2534">
        <w:rPr>
          <w:rFonts w:ascii="Shabnam" w:hAnsi="Shabnam" w:cs="Shabnam"/>
          <w:color w:val="0070C0"/>
          <w:sz w:val="24"/>
          <w:szCs w:val="24"/>
          <w:lang w:bidi="fa-IR"/>
        </w:rPr>
        <w:t>Function hello() {</w:t>
      </w:r>
    </w:p>
    <w:p w14:paraId="526BEB70" w14:textId="77777777" w:rsidR="00C952B0" w:rsidRPr="00EE2534" w:rsidRDefault="00C952B0" w:rsidP="00EE2534">
      <w:pPr>
        <w:rPr>
          <w:rFonts w:ascii="Shabnam" w:hAnsi="Shabnam" w:cs="Shabnam"/>
          <w:color w:val="0070C0"/>
          <w:sz w:val="24"/>
          <w:szCs w:val="24"/>
          <w:lang w:bidi="fa-IR"/>
        </w:rPr>
      </w:pPr>
      <w:r w:rsidRPr="00EE2534">
        <w:rPr>
          <w:rFonts w:ascii="Shabnam" w:hAnsi="Shabnam" w:cs="Shabnam"/>
          <w:color w:val="0070C0"/>
          <w:sz w:val="24"/>
          <w:szCs w:val="24"/>
          <w:lang w:bidi="fa-IR"/>
        </w:rPr>
        <w:t>Console.log(this.name);</w:t>
      </w:r>
    </w:p>
    <w:p w14:paraId="79080DB1" w14:textId="77777777" w:rsidR="00C952B0" w:rsidRPr="00EE2534" w:rsidRDefault="00C952B0" w:rsidP="00EE2534">
      <w:pPr>
        <w:rPr>
          <w:rFonts w:ascii="Shabnam" w:hAnsi="Shabnam" w:cs="Shabnam"/>
          <w:color w:val="0070C0"/>
          <w:sz w:val="24"/>
          <w:szCs w:val="24"/>
          <w:lang w:bidi="fa-IR"/>
        </w:rPr>
      </w:pPr>
      <w:r w:rsidRPr="00EE2534">
        <w:rPr>
          <w:rFonts w:ascii="Shabnam" w:hAnsi="Shabnam" w:cs="Shabnam"/>
          <w:color w:val="0070C0"/>
          <w:sz w:val="24"/>
          <w:szCs w:val="24"/>
          <w:lang w:bidi="fa-IR"/>
        </w:rPr>
        <w:t>}</w:t>
      </w:r>
    </w:p>
    <w:p w14:paraId="6E596583" w14:textId="77777777" w:rsidR="00C952B0" w:rsidRPr="00EE2534" w:rsidRDefault="00C952B0" w:rsidP="00EE2534">
      <w:pPr>
        <w:rPr>
          <w:rFonts w:ascii="Shabnam" w:hAnsi="Shabnam" w:cs="Shabnam"/>
          <w:color w:val="0070C0"/>
          <w:sz w:val="24"/>
          <w:szCs w:val="24"/>
          <w:lang w:bidi="fa-IR"/>
        </w:rPr>
      </w:pPr>
      <w:r w:rsidRPr="00EE2534">
        <w:rPr>
          <w:rFonts w:ascii="Shabnam" w:hAnsi="Shabnam" w:cs="Shabnam"/>
          <w:color w:val="0070C0"/>
          <w:sz w:val="24"/>
          <w:szCs w:val="24"/>
          <w:lang w:bidi="fa-IR"/>
        </w:rPr>
        <w:t>Hello()            =&gt; sina</w:t>
      </w:r>
    </w:p>
    <w:p w14:paraId="4B039AA2" w14:textId="77777777" w:rsidR="00C952B0" w:rsidRDefault="00C952B0" w:rsidP="00C952B0">
      <w:pPr>
        <w:bidi/>
        <w:rPr>
          <w:rFonts w:ascii="Shabnam" w:hAnsi="Shabnam" w:cs="Shabnam"/>
          <w:color w:val="404040" w:themeColor="text1" w:themeTint="BF"/>
          <w:lang w:bidi="fa-IR"/>
        </w:rPr>
      </w:pPr>
    </w:p>
    <w:p w14:paraId="71504DC5" w14:textId="77777777" w:rsidR="00C952B0" w:rsidRPr="00EE2534" w:rsidRDefault="00C952B0" w:rsidP="00EE2534">
      <w:pPr>
        <w:pStyle w:val="ListParagraph"/>
        <w:numPr>
          <w:ilvl w:val="0"/>
          <w:numId w:val="22"/>
        </w:numPr>
        <w:bidi/>
        <w:rPr>
          <w:rFonts w:ascii="Shabnam" w:hAnsi="Shabnam" w:cs="Shabnam"/>
          <w:color w:val="404040" w:themeColor="text1" w:themeTint="BF"/>
          <w:sz w:val="28"/>
          <w:szCs w:val="28"/>
          <w:rtl/>
          <w:lang w:bidi="fa-IR"/>
        </w:rPr>
      </w:pPr>
      <w:r w:rsidRPr="00EE2534">
        <w:rPr>
          <w:rFonts w:ascii="Shabnam" w:hAnsi="Shabnam" w:cs="Shabnam"/>
          <w:color w:val="404040" w:themeColor="text1" w:themeTint="BF"/>
          <w:sz w:val="28"/>
          <w:szCs w:val="28"/>
          <w:lang w:bidi="fa-IR"/>
        </w:rPr>
        <w:t xml:space="preserve">Prototype </w:t>
      </w:r>
      <w:r w:rsidRPr="00EE2534">
        <w:rPr>
          <w:rFonts w:ascii="Shabnam" w:hAnsi="Shabnam" w:cs="Shabnam" w:hint="cs"/>
          <w:color w:val="404040" w:themeColor="text1" w:themeTint="BF"/>
          <w:sz w:val="28"/>
          <w:szCs w:val="28"/>
          <w:rtl/>
          <w:lang w:bidi="fa-IR"/>
        </w:rPr>
        <w:t xml:space="preserve"> چیست؟ </w:t>
      </w:r>
    </w:p>
    <w:p w14:paraId="7B6E7243" w14:textId="77777777" w:rsidR="00C952B0" w:rsidRDefault="00C952B0" w:rsidP="00C952B0">
      <w:pPr>
        <w:bidi/>
        <w:rPr>
          <w:rFonts w:ascii="Shabnam" w:hAnsi="Shabnam" w:cs="Shabnam"/>
          <w:color w:val="404040" w:themeColor="text1" w:themeTint="BF"/>
          <w:rtl/>
          <w:lang w:bidi="fa-IR"/>
        </w:rPr>
      </w:pPr>
    </w:p>
    <w:p w14:paraId="3723B03E" w14:textId="77777777" w:rsidR="00C952B0" w:rsidRPr="005314F7" w:rsidRDefault="00C952B0" w:rsidP="00C952B0">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معنی لغوی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Prototype</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معنای نمونه اولیه میباشد </w:t>
      </w:r>
    </w:p>
    <w:p w14:paraId="42620961" w14:textId="77777777" w:rsidR="00C952B0" w:rsidRPr="005314F7" w:rsidRDefault="00C952B0" w:rsidP="00C952B0">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هر مقداری که ما تعریف میکنیم شامل یه سری ویژگی ها هستند که از والد یا نمونه اولیه به ارث میبره مثل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 length</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که در آرایه ها و ابجک ها به کار می بریم</w:t>
      </w:r>
    </w:p>
    <w:p w14:paraId="195FA47D" w14:textId="77777777" w:rsidR="00C952B0" w:rsidRPr="005314F7" w:rsidRDefault="00C952B0" w:rsidP="00C952B0">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287DDE" w14:textId="77777777" w:rsidR="00C952B0" w:rsidRPr="005314F7" w:rsidRDefault="00C952B0" w:rsidP="00C952B0">
      <w:pPr>
        <w:bidi/>
        <w:rPr>
          <w:rFonts w:ascii="Shabnam" w:hAnsi="Shabnam" w:cs="Shabnam"/>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به این صورت میتونیم به </w:t>
      </w:r>
      <w:r w:rsidRPr="005314F7">
        <w:rPr>
          <w:rFonts w:ascii="Shabnam" w:hAnsi="Shabnam" w:cs="Shabnam"/>
          <w:color w:val="3A3A3A" w:themeColor="background2" w:themeShade="4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prototype</w:t>
      </w:r>
      <w:r w:rsidRPr="005314F7">
        <w:rPr>
          <w:rFonts w:ascii="Shabnam" w:hAnsi="Shabnam" w:cs="Shabnam" w:hint="cs"/>
          <w:color w:val="3A3A3A" w:themeColor="background2" w:themeShade="4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دسترسی داشته باشیم:</w:t>
      </w:r>
    </w:p>
    <w:p w14:paraId="45C6F658" w14:textId="77777777" w:rsidR="00C952B0" w:rsidRPr="00EE2534" w:rsidRDefault="00C952B0" w:rsidP="00EE2534">
      <w:pPr>
        <w:rPr>
          <w:rFonts w:ascii="Shabnam" w:hAnsi="Shabnam" w:cs="Shabnam"/>
          <w:color w:val="0070C0"/>
          <w:sz w:val="24"/>
          <w:szCs w:val="24"/>
          <w:rtl/>
          <w:lang w:bidi="fa-IR"/>
        </w:rPr>
      </w:pPr>
    </w:p>
    <w:p w14:paraId="64D49B51" w14:textId="77777777" w:rsidR="00C952B0" w:rsidRPr="00EE2534" w:rsidRDefault="00C952B0" w:rsidP="00EE2534">
      <w:pPr>
        <w:rPr>
          <w:rFonts w:ascii="Shabnam" w:hAnsi="Shabnam" w:cs="Shabnam"/>
          <w:color w:val="0070C0"/>
          <w:sz w:val="24"/>
          <w:szCs w:val="24"/>
          <w:lang w:bidi="fa-IR"/>
        </w:rPr>
      </w:pPr>
      <w:r w:rsidRPr="00EE2534">
        <w:rPr>
          <w:rFonts w:ascii="Shabnam" w:hAnsi="Shabnam" w:cs="Shabnam"/>
          <w:color w:val="0070C0"/>
          <w:sz w:val="24"/>
          <w:szCs w:val="24"/>
          <w:lang w:bidi="fa-IR"/>
        </w:rPr>
        <w:t>Var o = {}</w:t>
      </w:r>
    </w:p>
    <w:p w14:paraId="2AE0B6E0" w14:textId="77777777" w:rsidR="00C952B0" w:rsidRPr="00EE2534" w:rsidRDefault="00C952B0" w:rsidP="00EE2534">
      <w:pPr>
        <w:rPr>
          <w:rFonts w:ascii="Shabnam" w:hAnsi="Shabnam" w:cs="Shabnam"/>
          <w:color w:val="0070C0"/>
          <w:sz w:val="24"/>
          <w:szCs w:val="24"/>
          <w:lang w:bidi="fa-IR"/>
        </w:rPr>
      </w:pPr>
      <w:r w:rsidRPr="00EE2534">
        <w:rPr>
          <w:rFonts w:ascii="Shabnam" w:hAnsi="Shabnam" w:cs="Shabnam"/>
          <w:color w:val="0070C0"/>
          <w:sz w:val="24"/>
          <w:szCs w:val="24"/>
          <w:lang w:bidi="fa-IR"/>
        </w:rPr>
        <w:t>o.</w:t>
      </w:r>
      <w:r w:rsidRPr="00EE2534">
        <w:rPr>
          <w:rFonts w:ascii="Arial" w:hAnsi="Arial" w:cs="Arial"/>
          <w:color w:val="0070C0"/>
          <w:sz w:val="24"/>
          <w:szCs w:val="24"/>
          <w:lang w:bidi="fa-IR"/>
        </w:rPr>
        <w:t>—</w:t>
      </w:r>
      <w:r w:rsidRPr="00EE2534">
        <w:rPr>
          <w:rFonts w:ascii="Shabnam" w:hAnsi="Shabnam" w:cs="Shabnam"/>
          <w:color w:val="0070C0"/>
          <w:sz w:val="24"/>
          <w:szCs w:val="24"/>
          <w:lang w:bidi="fa-IR"/>
        </w:rPr>
        <w:t>proto--:           =&gt; object{…}</w:t>
      </w:r>
    </w:p>
    <w:p w14:paraId="6CB7A9FB" w14:textId="77777777" w:rsidR="00EE2534" w:rsidRPr="00EE2534" w:rsidRDefault="00EE2534" w:rsidP="00C952B0">
      <w:pPr>
        <w:bidi/>
        <w:rPr>
          <w:rFonts w:ascii="Shabnam" w:hAnsi="Shabnam" w:cs="Shabnam"/>
          <w:color w:val="404040" w:themeColor="text1" w:themeTint="BF"/>
          <w:sz w:val="28"/>
          <w:szCs w:val="28"/>
          <w:lang w:bidi="fa-IR"/>
        </w:rPr>
      </w:pPr>
    </w:p>
    <w:p w14:paraId="21D0F250" w14:textId="0B26DB4C" w:rsidR="00C952B0" w:rsidRPr="00EE2534" w:rsidRDefault="00C952B0" w:rsidP="00EE2534">
      <w:pPr>
        <w:pStyle w:val="ListParagraph"/>
        <w:numPr>
          <w:ilvl w:val="0"/>
          <w:numId w:val="22"/>
        </w:numPr>
        <w:bidi/>
        <w:rPr>
          <w:rFonts w:ascii="Shabnam" w:hAnsi="Shabnam" w:cs="Shabnam"/>
          <w:color w:val="404040" w:themeColor="text1" w:themeTint="BF"/>
          <w:sz w:val="28"/>
          <w:szCs w:val="28"/>
          <w:rtl/>
          <w:lang w:bidi="fa-IR"/>
        </w:rPr>
      </w:pPr>
      <w:r w:rsidRPr="00EE2534">
        <w:rPr>
          <w:rFonts w:ascii="Shabnam" w:hAnsi="Shabnam" w:cs="Shabnam" w:hint="cs"/>
          <w:color w:val="404040" w:themeColor="text1" w:themeTint="BF"/>
          <w:sz w:val="28"/>
          <w:szCs w:val="28"/>
          <w:rtl/>
          <w:lang w:bidi="fa-IR"/>
        </w:rPr>
        <w:t xml:space="preserve">متد </w:t>
      </w:r>
      <w:r w:rsidRPr="00EE2534">
        <w:rPr>
          <w:rFonts w:ascii="Shabnam" w:hAnsi="Shabnam" w:cs="Shabnam"/>
          <w:color w:val="404040" w:themeColor="text1" w:themeTint="BF"/>
          <w:sz w:val="28"/>
          <w:szCs w:val="28"/>
          <w:lang w:bidi="fa-IR"/>
        </w:rPr>
        <w:t>apply</w:t>
      </w:r>
      <w:r w:rsidRPr="00EE2534">
        <w:rPr>
          <w:rFonts w:ascii="Shabnam" w:hAnsi="Shabnam" w:cs="Shabnam" w:hint="cs"/>
          <w:color w:val="404040" w:themeColor="text1" w:themeTint="BF"/>
          <w:sz w:val="28"/>
          <w:szCs w:val="28"/>
          <w:rtl/>
          <w:lang w:bidi="fa-IR"/>
        </w:rPr>
        <w:t xml:space="preserve"> چیکار میکنه ؟ </w:t>
      </w:r>
    </w:p>
    <w:p w14:paraId="7DCB90F4" w14:textId="77777777" w:rsidR="00C952B0" w:rsidRPr="005314F7" w:rsidRDefault="00C952B0" w:rsidP="00C952B0">
      <w:pPr>
        <w:bidi/>
        <w:rPr>
          <w:rFonts w:ascii="Shabnam" w:hAnsi="Shabnam" w:cs="Shabnam"/>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E067F" w14:textId="77777777" w:rsidR="00C952B0" w:rsidRPr="005314F7" w:rsidRDefault="00C952B0" w:rsidP="00C952B0">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متد </w:t>
      </w:r>
      <w:r w:rsidRPr="005314F7">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w:t>
      </w: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کاری میکنه که </w:t>
      </w:r>
      <w:r w:rsidRPr="005314F7">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w:t>
      </w:r>
      <w:r w:rsidRPr="005314F7">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مورد نظر ما اشاره کنه تحت هر شرایطی .</w:t>
      </w:r>
    </w:p>
    <w:p w14:paraId="065069D7" w14:textId="77777777" w:rsidR="00C952B0" w:rsidRPr="005314F7" w:rsidRDefault="00C952B0" w:rsidP="00C952B0">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ویژگی که این متد داره قابلیت استفاده مجدد از تابع رو به ما میده</w:t>
      </w:r>
    </w:p>
    <w:p w14:paraId="4ED2D7BD" w14:textId="77777777" w:rsidR="00C952B0" w:rsidRPr="00EE2534" w:rsidRDefault="00C952B0" w:rsidP="00EE2534">
      <w:pPr>
        <w:rPr>
          <w:rFonts w:ascii="Shabnam" w:hAnsi="Shabnam" w:cs="Shabnam"/>
          <w:color w:val="0070C0"/>
          <w:sz w:val="24"/>
          <w:szCs w:val="24"/>
          <w:rtl/>
          <w:lang w:bidi="fa-IR"/>
        </w:rPr>
      </w:pPr>
    </w:p>
    <w:p w14:paraId="59211F1E" w14:textId="77777777" w:rsidR="00C952B0" w:rsidRPr="00EE2534" w:rsidRDefault="00C952B0" w:rsidP="00EE2534">
      <w:pPr>
        <w:rPr>
          <w:rFonts w:ascii="Shabnam" w:hAnsi="Shabnam" w:cs="Shabnam"/>
          <w:color w:val="0070C0"/>
          <w:sz w:val="24"/>
          <w:szCs w:val="24"/>
          <w:lang w:bidi="fa-IR"/>
        </w:rPr>
      </w:pPr>
      <w:r w:rsidRPr="00EE2534">
        <w:rPr>
          <w:rFonts w:ascii="Shabnam" w:hAnsi="Shabnam" w:cs="Shabnam"/>
          <w:color w:val="0070C0"/>
          <w:sz w:val="24"/>
          <w:szCs w:val="24"/>
          <w:lang w:bidi="fa-IR"/>
        </w:rPr>
        <w:t>Const user = {</w:t>
      </w:r>
    </w:p>
    <w:p w14:paraId="2EAF912E" w14:textId="77777777" w:rsidR="00C952B0" w:rsidRPr="00EE2534" w:rsidRDefault="00C952B0" w:rsidP="0065146F">
      <w:pPr>
        <w:ind w:firstLine="720"/>
        <w:rPr>
          <w:rFonts w:ascii="Shabnam" w:hAnsi="Shabnam" w:cs="Shabnam"/>
          <w:color w:val="0070C0"/>
          <w:sz w:val="24"/>
          <w:szCs w:val="24"/>
          <w:lang w:bidi="fa-IR"/>
        </w:rPr>
      </w:pPr>
      <w:r w:rsidRPr="00EE2534">
        <w:rPr>
          <w:rFonts w:ascii="Shabnam" w:hAnsi="Shabnam" w:cs="Shabnam"/>
          <w:color w:val="0070C0"/>
          <w:sz w:val="24"/>
          <w:szCs w:val="24"/>
          <w:lang w:bidi="fa-IR"/>
        </w:rPr>
        <w:t>Name() {</w:t>
      </w:r>
    </w:p>
    <w:p w14:paraId="26883246" w14:textId="39426FAF" w:rsidR="00B3394B" w:rsidRPr="00EE2534" w:rsidRDefault="00C952B0" w:rsidP="0065146F">
      <w:pPr>
        <w:ind w:firstLine="720"/>
        <w:rPr>
          <w:rFonts w:ascii="Shabnam" w:hAnsi="Shabnam" w:cs="Shabnam"/>
          <w:color w:val="0070C0"/>
          <w:sz w:val="24"/>
          <w:szCs w:val="24"/>
          <w:lang w:bidi="fa-IR"/>
        </w:rPr>
      </w:pPr>
      <w:r w:rsidRPr="00EE2534">
        <w:rPr>
          <w:rFonts w:ascii="Shabnam" w:hAnsi="Shabnam" w:cs="Shabnam"/>
          <w:color w:val="0070C0"/>
          <w:sz w:val="24"/>
          <w:szCs w:val="24"/>
          <w:lang w:bidi="fa-IR"/>
        </w:rPr>
        <w:t>Return `${this.firstname} ${this.lastname}`</w:t>
      </w:r>
    </w:p>
    <w:p w14:paraId="44C35E3F" w14:textId="1CF72205" w:rsidR="00C952B0" w:rsidRPr="00EE2534" w:rsidRDefault="00C952B0" w:rsidP="00EE2534">
      <w:pPr>
        <w:rPr>
          <w:rFonts w:ascii="Shabnam" w:hAnsi="Shabnam" w:cs="Shabnam"/>
          <w:color w:val="0070C0"/>
          <w:sz w:val="24"/>
          <w:szCs w:val="24"/>
          <w:lang w:bidi="fa-IR"/>
        </w:rPr>
      </w:pPr>
      <w:r w:rsidRPr="00EE2534">
        <w:rPr>
          <w:rFonts w:ascii="Shabnam" w:hAnsi="Shabnam" w:cs="Shabnam"/>
          <w:color w:val="0070C0"/>
          <w:sz w:val="24"/>
          <w:szCs w:val="24"/>
          <w:lang w:bidi="fa-IR"/>
        </w:rPr>
        <w:t>}</w:t>
      </w:r>
    </w:p>
    <w:p w14:paraId="4FE0E591" w14:textId="37F92056" w:rsidR="00C952B0" w:rsidRPr="00EE2534" w:rsidRDefault="00C952B0" w:rsidP="00EE2534">
      <w:pPr>
        <w:rPr>
          <w:rFonts w:ascii="Shabnam" w:hAnsi="Shabnam" w:cs="Shabnam"/>
          <w:color w:val="0070C0"/>
          <w:sz w:val="24"/>
          <w:szCs w:val="24"/>
          <w:lang w:bidi="fa-IR"/>
        </w:rPr>
      </w:pPr>
      <w:r w:rsidRPr="00EE2534">
        <w:rPr>
          <w:rFonts w:ascii="Shabnam" w:hAnsi="Shabnam" w:cs="Shabnam"/>
          <w:color w:val="0070C0"/>
          <w:sz w:val="24"/>
          <w:szCs w:val="24"/>
          <w:lang w:bidi="fa-IR"/>
        </w:rPr>
        <w:t>}</w:t>
      </w:r>
    </w:p>
    <w:p w14:paraId="7480F417" w14:textId="6D99A3EA" w:rsidR="00C952B0" w:rsidRPr="00EE2534" w:rsidRDefault="00C952B0" w:rsidP="00EE2534">
      <w:pPr>
        <w:rPr>
          <w:rFonts w:ascii="Shabnam" w:hAnsi="Shabnam" w:cs="Shabnam"/>
          <w:color w:val="0070C0"/>
          <w:sz w:val="24"/>
          <w:szCs w:val="24"/>
          <w:lang w:bidi="fa-IR"/>
        </w:rPr>
      </w:pPr>
      <w:r w:rsidRPr="00EE2534">
        <w:rPr>
          <w:rFonts w:ascii="Shabnam" w:hAnsi="Shabnam" w:cs="Shabnam"/>
          <w:color w:val="0070C0"/>
          <w:sz w:val="24"/>
          <w:szCs w:val="24"/>
          <w:lang w:bidi="fa-IR"/>
        </w:rPr>
        <w:t>Const sinaghaffari= {</w:t>
      </w:r>
    </w:p>
    <w:p w14:paraId="3A32381A" w14:textId="6204302A" w:rsidR="00C952B0" w:rsidRPr="00EE2534" w:rsidRDefault="00C952B0" w:rsidP="0065146F">
      <w:pPr>
        <w:ind w:firstLine="720"/>
        <w:rPr>
          <w:rFonts w:ascii="Shabnam" w:hAnsi="Shabnam" w:cs="Shabnam"/>
          <w:color w:val="0070C0"/>
          <w:sz w:val="24"/>
          <w:szCs w:val="24"/>
          <w:lang w:bidi="fa-IR"/>
        </w:rPr>
      </w:pPr>
      <w:r w:rsidRPr="00EE2534">
        <w:rPr>
          <w:rFonts w:ascii="Shabnam" w:hAnsi="Shabnam" w:cs="Shabnam"/>
          <w:color w:val="0070C0"/>
          <w:sz w:val="24"/>
          <w:szCs w:val="24"/>
          <w:lang w:bidi="fa-IR"/>
        </w:rPr>
        <w:t>Firstname: ‘sina’</w:t>
      </w:r>
    </w:p>
    <w:p w14:paraId="55B8AF05" w14:textId="5946B25B" w:rsidR="00C952B0" w:rsidRPr="00EE2534" w:rsidRDefault="00C952B0" w:rsidP="0065146F">
      <w:pPr>
        <w:ind w:firstLine="720"/>
        <w:rPr>
          <w:rFonts w:ascii="Shabnam" w:hAnsi="Shabnam" w:cs="Shabnam"/>
          <w:color w:val="0070C0"/>
          <w:sz w:val="24"/>
          <w:szCs w:val="24"/>
          <w:lang w:bidi="fa-IR"/>
        </w:rPr>
      </w:pPr>
      <w:r w:rsidRPr="00EE2534">
        <w:rPr>
          <w:rFonts w:ascii="Shabnam" w:hAnsi="Shabnam" w:cs="Shabnam"/>
          <w:color w:val="0070C0"/>
          <w:sz w:val="24"/>
          <w:szCs w:val="24"/>
          <w:lang w:bidi="fa-IR"/>
        </w:rPr>
        <w:t>Lastname : ‘ghaffari’</w:t>
      </w:r>
    </w:p>
    <w:p w14:paraId="08353EF4" w14:textId="4F2CAC5D" w:rsidR="00C952B0" w:rsidRPr="00EE2534" w:rsidRDefault="00C952B0" w:rsidP="00EE2534">
      <w:pPr>
        <w:rPr>
          <w:rFonts w:ascii="Shabnam" w:hAnsi="Shabnam" w:cs="Shabnam"/>
          <w:color w:val="0070C0"/>
          <w:sz w:val="24"/>
          <w:szCs w:val="24"/>
          <w:lang w:bidi="fa-IR"/>
        </w:rPr>
      </w:pPr>
      <w:r w:rsidRPr="00EE2534">
        <w:rPr>
          <w:rFonts w:ascii="Shabnam" w:hAnsi="Shabnam" w:cs="Shabnam"/>
          <w:color w:val="0070C0"/>
          <w:sz w:val="24"/>
          <w:szCs w:val="24"/>
          <w:lang w:bidi="fa-IR"/>
        </w:rPr>
        <w:t>}</w:t>
      </w:r>
    </w:p>
    <w:p w14:paraId="7FDD3F54" w14:textId="020B4E8B" w:rsidR="00C952B0" w:rsidRPr="00EE2534" w:rsidRDefault="00C952B0" w:rsidP="00EE2534">
      <w:pPr>
        <w:rPr>
          <w:rFonts w:ascii="Shabnam" w:hAnsi="Shabnam" w:cs="Shabnam"/>
          <w:color w:val="0070C0"/>
          <w:sz w:val="24"/>
          <w:szCs w:val="24"/>
          <w:lang w:bidi="fa-IR"/>
        </w:rPr>
      </w:pPr>
      <w:r w:rsidRPr="00EE2534">
        <w:rPr>
          <w:rFonts w:ascii="Shabnam" w:hAnsi="Shabnam" w:cs="Shabnam"/>
          <w:color w:val="0070C0"/>
          <w:sz w:val="24"/>
          <w:szCs w:val="24"/>
          <w:lang w:bidi="fa-IR"/>
        </w:rPr>
        <w:t>Console.log(user.name.apply(sinaghaffari))                    =&gt; sina ghafari</w:t>
      </w:r>
    </w:p>
    <w:p w14:paraId="64C9D20F" w14:textId="06D0E88A" w:rsidR="00C952B0" w:rsidRPr="00EE2534" w:rsidRDefault="00C952B0" w:rsidP="00EE2534">
      <w:pPr>
        <w:rPr>
          <w:rFonts w:ascii="Shabnam" w:hAnsi="Shabnam" w:cs="Shabnam"/>
          <w:color w:val="0070C0"/>
          <w:sz w:val="24"/>
          <w:szCs w:val="24"/>
          <w:lang w:bidi="fa-IR"/>
        </w:rPr>
      </w:pPr>
    </w:p>
    <w:p w14:paraId="1775B8E6" w14:textId="04E19675" w:rsidR="00C952B0" w:rsidRPr="0065146F" w:rsidRDefault="00C952B0" w:rsidP="0065146F">
      <w:pPr>
        <w:pStyle w:val="ListParagraph"/>
        <w:numPr>
          <w:ilvl w:val="0"/>
          <w:numId w:val="22"/>
        </w:numPr>
        <w:bidi/>
        <w:rPr>
          <w:rFonts w:ascii="Shabnam" w:hAnsi="Shabnam" w:cs="Shabnam"/>
          <w:color w:val="404040" w:themeColor="text1" w:themeTint="BF"/>
          <w:sz w:val="28"/>
          <w:szCs w:val="28"/>
          <w:rtl/>
          <w:lang w:bidi="fa-IR"/>
        </w:rPr>
      </w:pPr>
      <w:r w:rsidRPr="0065146F">
        <w:rPr>
          <w:rFonts w:ascii="Shabnam" w:hAnsi="Shabnam" w:cs="Shabnam" w:hint="cs"/>
          <w:color w:val="404040" w:themeColor="text1" w:themeTint="BF"/>
          <w:sz w:val="28"/>
          <w:szCs w:val="28"/>
          <w:rtl/>
          <w:lang w:bidi="fa-IR"/>
        </w:rPr>
        <w:t xml:space="preserve">متد </w:t>
      </w:r>
      <w:r w:rsidRPr="0065146F">
        <w:rPr>
          <w:rFonts w:ascii="Shabnam" w:hAnsi="Shabnam" w:cs="Shabnam"/>
          <w:color w:val="404040" w:themeColor="text1" w:themeTint="BF"/>
          <w:sz w:val="28"/>
          <w:szCs w:val="28"/>
          <w:lang w:bidi="fa-IR"/>
        </w:rPr>
        <w:t xml:space="preserve">call </w:t>
      </w:r>
      <w:r w:rsidRPr="0065146F">
        <w:rPr>
          <w:rFonts w:ascii="Shabnam" w:hAnsi="Shabnam" w:cs="Shabnam" w:hint="cs"/>
          <w:color w:val="404040" w:themeColor="text1" w:themeTint="BF"/>
          <w:sz w:val="28"/>
          <w:szCs w:val="28"/>
          <w:rtl/>
          <w:lang w:bidi="fa-IR"/>
        </w:rPr>
        <w:t xml:space="preserve"> چیکار میکنه ؟ </w:t>
      </w:r>
    </w:p>
    <w:p w14:paraId="5D55B51C" w14:textId="3C11CC43" w:rsidR="00C952B0" w:rsidRDefault="00C952B0" w:rsidP="00C952B0">
      <w:pPr>
        <w:bidi/>
        <w:rPr>
          <w:rFonts w:ascii="Shabnam" w:hAnsi="Shabnam" w:cs="Shabnam"/>
          <w:color w:val="404040" w:themeColor="text1" w:themeTint="BF"/>
          <w:rtl/>
          <w:lang w:bidi="fa-IR"/>
        </w:rPr>
      </w:pPr>
    </w:p>
    <w:p w14:paraId="11D5FF0F" w14:textId="1F4AA57B" w:rsidR="00C952B0" w:rsidRPr="005314F7" w:rsidRDefault="00C952B0" w:rsidP="00C952B0">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تفاوت </w:t>
      </w:r>
      <w:r w:rsidRPr="005314F7">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apply , call </w:t>
      </w: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 ارسال آرگیومنت به تابع مورد نظر</w:t>
      </w:r>
      <w:r w:rsidR="00A872F3"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p>
    <w:p w14:paraId="0DBB28E4" w14:textId="601C780F" w:rsidR="00A872F3" w:rsidRPr="005314F7" w:rsidRDefault="00A872F3" w:rsidP="00A872F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36D15C" w14:textId="4DE27E9F" w:rsidR="00A872F3" w:rsidRPr="005314F7" w:rsidRDefault="00A872F3" w:rsidP="00A872F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طبق مثال زیر : </w:t>
      </w:r>
    </w:p>
    <w:p w14:paraId="05207AB9" w14:textId="4A10C055" w:rsidR="00A872F3" w:rsidRPr="0065146F" w:rsidRDefault="00A872F3" w:rsidP="0065146F">
      <w:pPr>
        <w:rPr>
          <w:rFonts w:ascii="Shabnam" w:hAnsi="Shabnam" w:cs="Shabnam"/>
          <w:color w:val="0070C0"/>
          <w:sz w:val="24"/>
          <w:szCs w:val="24"/>
          <w:rtl/>
          <w:lang w:bidi="fa-IR"/>
        </w:rPr>
      </w:pPr>
    </w:p>
    <w:p w14:paraId="7FAF4E66" w14:textId="1C6E2258" w:rsidR="00A872F3" w:rsidRPr="0065146F" w:rsidRDefault="00A872F3" w:rsidP="0065146F">
      <w:pPr>
        <w:rPr>
          <w:rFonts w:ascii="Shabnam" w:hAnsi="Shabnam" w:cs="Shabnam"/>
          <w:color w:val="0070C0"/>
          <w:sz w:val="24"/>
          <w:szCs w:val="24"/>
          <w:lang w:bidi="fa-IR"/>
        </w:rPr>
      </w:pPr>
      <w:r w:rsidRPr="0065146F">
        <w:rPr>
          <w:rFonts w:ascii="Shabnam" w:hAnsi="Shabnam" w:cs="Shabnam"/>
          <w:color w:val="0070C0"/>
          <w:sz w:val="24"/>
          <w:szCs w:val="24"/>
          <w:lang w:bidi="fa-IR"/>
        </w:rPr>
        <w:t>Let car = {</w:t>
      </w:r>
    </w:p>
    <w:p w14:paraId="2079CC30" w14:textId="636713C7" w:rsidR="00A872F3" w:rsidRPr="0065146F" w:rsidRDefault="00A872F3" w:rsidP="0065146F">
      <w:pPr>
        <w:ind w:firstLine="720"/>
        <w:rPr>
          <w:rFonts w:ascii="Shabnam" w:hAnsi="Shabnam" w:cs="Shabnam"/>
          <w:color w:val="0070C0"/>
          <w:sz w:val="24"/>
          <w:szCs w:val="24"/>
          <w:lang w:bidi="fa-IR"/>
        </w:rPr>
      </w:pPr>
      <w:r w:rsidRPr="0065146F">
        <w:rPr>
          <w:rFonts w:ascii="Shabnam" w:hAnsi="Shabnam" w:cs="Shabnam"/>
          <w:color w:val="0070C0"/>
          <w:sz w:val="24"/>
          <w:szCs w:val="24"/>
          <w:lang w:bidi="fa-IR"/>
        </w:rPr>
        <w:t>Make: ‘sipa’,</w:t>
      </w:r>
    </w:p>
    <w:p w14:paraId="046E9B74" w14:textId="7E83FB12" w:rsidR="00A872F3" w:rsidRPr="0065146F" w:rsidRDefault="00A872F3" w:rsidP="0065146F">
      <w:pPr>
        <w:ind w:firstLine="720"/>
        <w:rPr>
          <w:rFonts w:ascii="Shabnam" w:hAnsi="Shabnam" w:cs="Shabnam"/>
          <w:color w:val="0070C0"/>
          <w:sz w:val="24"/>
          <w:szCs w:val="24"/>
          <w:lang w:bidi="fa-IR"/>
        </w:rPr>
      </w:pPr>
      <w:r w:rsidRPr="0065146F">
        <w:rPr>
          <w:rFonts w:ascii="Shabnam" w:hAnsi="Shabnam" w:cs="Shabnam"/>
          <w:color w:val="0070C0"/>
          <w:sz w:val="24"/>
          <w:szCs w:val="24"/>
          <w:lang w:bidi="fa-IR"/>
        </w:rPr>
        <w:t>Model: ‘tiba2’,</w:t>
      </w:r>
    </w:p>
    <w:p w14:paraId="2843D801" w14:textId="33CD2B24" w:rsidR="00A872F3" w:rsidRPr="0065146F" w:rsidRDefault="00A872F3" w:rsidP="0065146F">
      <w:pPr>
        <w:rPr>
          <w:rFonts w:ascii="Shabnam" w:hAnsi="Shabnam" w:cs="Shabnam"/>
          <w:color w:val="0070C0"/>
          <w:sz w:val="24"/>
          <w:szCs w:val="24"/>
          <w:lang w:bidi="fa-IR"/>
        </w:rPr>
      </w:pPr>
      <w:r w:rsidRPr="0065146F">
        <w:rPr>
          <w:rFonts w:ascii="Shabnam" w:hAnsi="Shabnam" w:cs="Shabnam"/>
          <w:color w:val="0070C0"/>
          <w:sz w:val="24"/>
          <w:szCs w:val="24"/>
          <w:lang w:bidi="fa-IR"/>
        </w:rPr>
        <w:t>}</w:t>
      </w:r>
    </w:p>
    <w:p w14:paraId="60FCC3D7" w14:textId="776BC679" w:rsidR="00A872F3" w:rsidRPr="0065146F" w:rsidRDefault="00A872F3" w:rsidP="0065146F">
      <w:pPr>
        <w:rPr>
          <w:rFonts w:ascii="Shabnam" w:hAnsi="Shabnam" w:cs="Shabnam"/>
          <w:color w:val="0070C0"/>
          <w:sz w:val="24"/>
          <w:szCs w:val="24"/>
          <w:lang w:bidi="fa-IR"/>
        </w:rPr>
      </w:pPr>
      <w:r w:rsidRPr="0065146F">
        <w:rPr>
          <w:rFonts w:ascii="Shabnam" w:hAnsi="Shabnam" w:cs="Shabnam"/>
          <w:color w:val="0070C0"/>
          <w:sz w:val="24"/>
          <w:szCs w:val="24"/>
          <w:lang w:bidi="fa-IR"/>
        </w:rPr>
        <w:t>Function displayDetails(year, name) {</w:t>
      </w:r>
    </w:p>
    <w:p w14:paraId="7CAA13AD" w14:textId="1576EA3E" w:rsidR="00A872F3" w:rsidRPr="0065146F" w:rsidRDefault="00A872F3" w:rsidP="0065146F">
      <w:pPr>
        <w:ind w:firstLine="720"/>
        <w:rPr>
          <w:rFonts w:ascii="Shabnam" w:hAnsi="Shabnam" w:cs="Shabnam"/>
          <w:color w:val="0070C0"/>
          <w:sz w:val="24"/>
          <w:szCs w:val="24"/>
          <w:lang w:bidi="fa-IR"/>
        </w:rPr>
      </w:pPr>
      <w:r w:rsidRPr="0065146F">
        <w:rPr>
          <w:rFonts w:ascii="Shabnam" w:hAnsi="Shabnam" w:cs="Shabnam"/>
          <w:color w:val="0070C0"/>
          <w:sz w:val="24"/>
          <w:szCs w:val="24"/>
          <w:lang w:bidi="fa-IR"/>
        </w:rPr>
        <w:t>Console.log(year, name)</w:t>
      </w:r>
    </w:p>
    <w:p w14:paraId="0E051894" w14:textId="5AF02022" w:rsidR="00A872F3" w:rsidRPr="0065146F" w:rsidRDefault="00A872F3" w:rsidP="0065146F">
      <w:pPr>
        <w:ind w:firstLine="720"/>
        <w:rPr>
          <w:rFonts w:ascii="Shabnam" w:hAnsi="Shabnam" w:cs="Shabnam"/>
          <w:color w:val="0070C0"/>
          <w:sz w:val="24"/>
          <w:szCs w:val="24"/>
          <w:lang w:bidi="fa-IR"/>
        </w:rPr>
      </w:pPr>
      <w:r w:rsidRPr="0065146F">
        <w:rPr>
          <w:rFonts w:ascii="Shabnam" w:hAnsi="Shabnam" w:cs="Shabnam"/>
          <w:color w:val="0070C0"/>
          <w:sz w:val="24"/>
          <w:szCs w:val="24"/>
          <w:lang w:bidi="fa-IR"/>
        </w:rPr>
        <w:t>Console.log(‘maker: ‘ + this..make , ‘model : ‘ + this..model)</w:t>
      </w:r>
    </w:p>
    <w:p w14:paraId="490D8F0B" w14:textId="266C22F1" w:rsidR="00A872F3" w:rsidRPr="0065146F" w:rsidRDefault="00A872F3" w:rsidP="0065146F">
      <w:pPr>
        <w:rPr>
          <w:rFonts w:ascii="Shabnam" w:hAnsi="Shabnam" w:cs="Shabnam"/>
          <w:color w:val="0070C0"/>
          <w:sz w:val="24"/>
          <w:szCs w:val="24"/>
          <w:lang w:bidi="fa-IR"/>
        </w:rPr>
      </w:pPr>
      <w:r w:rsidRPr="0065146F">
        <w:rPr>
          <w:rFonts w:ascii="Shabnam" w:hAnsi="Shabnam" w:cs="Shabnam"/>
          <w:color w:val="0070C0"/>
          <w:sz w:val="24"/>
          <w:szCs w:val="24"/>
          <w:lang w:bidi="fa-IR"/>
        </w:rPr>
        <w:t>}</w:t>
      </w:r>
    </w:p>
    <w:p w14:paraId="1D85360B" w14:textId="3832B37E" w:rsidR="00A872F3" w:rsidRDefault="00A872F3" w:rsidP="0065146F">
      <w:pPr>
        <w:rPr>
          <w:rFonts w:ascii="Shabnam" w:hAnsi="Shabnam" w:cs="Shabnam"/>
          <w:color w:val="0070C0"/>
          <w:sz w:val="24"/>
          <w:szCs w:val="24"/>
          <w:lang w:bidi="fa-IR"/>
        </w:rPr>
      </w:pPr>
    </w:p>
    <w:p w14:paraId="0C1CB641" w14:textId="77777777" w:rsidR="0065146F" w:rsidRPr="0065146F" w:rsidRDefault="0065146F" w:rsidP="0065146F">
      <w:pPr>
        <w:rPr>
          <w:rFonts w:ascii="Shabnam" w:hAnsi="Shabnam" w:cs="Shabnam"/>
          <w:color w:val="0070C0"/>
          <w:sz w:val="24"/>
          <w:szCs w:val="24"/>
          <w:lang w:bidi="fa-IR"/>
        </w:rPr>
      </w:pPr>
    </w:p>
    <w:p w14:paraId="63CF4E4C" w14:textId="71A87F6F" w:rsidR="00A872F3" w:rsidRPr="0065146F" w:rsidRDefault="00A872F3" w:rsidP="0065146F">
      <w:pPr>
        <w:rPr>
          <w:rFonts w:ascii="Shabnam" w:hAnsi="Shabnam" w:cs="Shabnam"/>
          <w:color w:val="0070C0"/>
          <w:sz w:val="24"/>
          <w:szCs w:val="24"/>
          <w:lang w:bidi="fa-IR"/>
        </w:rPr>
      </w:pPr>
      <w:r w:rsidRPr="0065146F">
        <w:rPr>
          <w:rFonts w:ascii="Shabnam" w:hAnsi="Shabnam" w:cs="Shabnam"/>
          <w:color w:val="0070C0"/>
          <w:sz w:val="24"/>
          <w:szCs w:val="24"/>
          <w:lang w:bidi="fa-IR"/>
        </w:rPr>
        <w:t xml:space="preserve">Apply: </w:t>
      </w:r>
    </w:p>
    <w:p w14:paraId="682DBD82" w14:textId="755D20C5" w:rsidR="00A872F3" w:rsidRPr="0065146F" w:rsidRDefault="00A872F3" w:rsidP="0065146F">
      <w:pPr>
        <w:rPr>
          <w:rFonts w:ascii="Shabnam" w:hAnsi="Shabnam" w:cs="Shabnam"/>
          <w:color w:val="0070C0"/>
          <w:sz w:val="24"/>
          <w:szCs w:val="24"/>
          <w:lang w:bidi="fa-IR"/>
        </w:rPr>
      </w:pPr>
      <w:r w:rsidRPr="0065146F">
        <w:rPr>
          <w:rFonts w:ascii="Shabnam" w:hAnsi="Shabnam" w:cs="Shabnam"/>
          <w:color w:val="0070C0"/>
          <w:sz w:val="24"/>
          <w:szCs w:val="24"/>
          <w:lang w:bidi="fa-IR"/>
        </w:rPr>
        <w:t>displayDetail.apply(car, [ 2020 , ‘sina’] )</w:t>
      </w:r>
    </w:p>
    <w:p w14:paraId="10BF25B2" w14:textId="02BE9F34" w:rsidR="00A872F3" w:rsidRPr="005314F7" w:rsidRDefault="00A872F3" w:rsidP="00A872F3">
      <w:pPr>
        <w:bidi/>
        <w:rPr>
          <w:rFonts w:ascii="Shabnam" w:hAnsi="Shabnam" w:cs="Shabnam"/>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به صورت </w:t>
      </w:r>
      <w:r w:rsidRPr="005314F7">
        <w:rPr>
          <w:rFonts w:ascii="Shabnam" w:hAnsi="Shabnam" w:cs="Shabnam"/>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w:t>
      </w:r>
      <w:r w:rsidRPr="005314F7">
        <w:rPr>
          <w:rFonts w:ascii="Shabnam" w:hAnsi="Shabnam" w:cs="Shabnam"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دریافت میکنه </w:t>
      </w:r>
    </w:p>
    <w:p w14:paraId="674A0B84" w14:textId="1EA8B27A" w:rsidR="00A872F3" w:rsidRPr="0065146F" w:rsidRDefault="00A872F3" w:rsidP="0065146F">
      <w:pPr>
        <w:rPr>
          <w:rFonts w:ascii="Shabnam" w:hAnsi="Shabnam" w:cs="Shabnam"/>
          <w:color w:val="0070C0"/>
          <w:sz w:val="24"/>
          <w:szCs w:val="24"/>
          <w:lang w:bidi="fa-IR"/>
        </w:rPr>
      </w:pPr>
    </w:p>
    <w:p w14:paraId="48D3BEE6" w14:textId="6EFA0461" w:rsidR="00A872F3" w:rsidRPr="0065146F" w:rsidRDefault="00A872F3" w:rsidP="0065146F">
      <w:pPr>
        <w:rPr>
          <w:rFonts w:ascii="Shabnam" w:hAnsi="Shabnam" w:cs="Shabnam"/>
          <w:color w:val="0070C0"/>
          <w:sz w:val="24"/>
          <w:szCs w:val="24"/>
          <w:lang w:bidi="fa-IR"/>
        </w:rPr>
      </w:pPr>
      <w:r w:rsidRPr="0065146F">
        <w:rPr>
          <w:rFonts w:ascii="Shabnam" w:hAnsi="Shabnam" w:cs="Shabnam"/>
          <w:color w:val="0070C0"/>
          <w:sz w:val="24"/>
          <w:szCs w:val="24"/>
          <w:lang w:bidi="fa-IR"/>
        </w:rPr>
        <w:t>call :</w:t>
      </w:r>
    </w:p>
    <w:p w14:paraId="0886E000" w14:textId="394C13A0" w:rsidR="00A872F3" w:rsidRPr="0065146F" w:rsidRDefault="00A872F3" w:rsidP="0065146F">
      <w:pPr>
        <w:rPr>
          <w:rFonts w:ascii="Shabnam" w:hAnsi="Shabnam" w:cs="Shabnam"/>
          <w:color w:val="0070C0"/>
          <w:sz w:val="24"/>
          <w:szCs w:val="24"/>
          <w:lang w:bidi="fa-IR"/>
        </w:rPr>
      </w:pPr>
    </w:p>
    <w:p w14:paraId="3699C0BC" w14:textId="66D0DA8C" w:rsidR="00A872F3" w:rsidRPr="0065146F" w:rsidRDefault="00A872F3" w:rsidP="0065146F">
      <w:pPr>
        <w:rPr>
          <w:rFonts w:ascii="Shabnam" w:hAnsi="Shabnam" w:cs="Shabnam"/>
          <w:color w:val="0070C0"/>
          <w:sz w:val="24"/>
          <w:szCs w:val="24"/>
          <w:lang w:bidi="fa-IR"/>
        </w:rPr>
      </w:pPr>
      <w:r w:rsidRPr="0065146F">
        <w:rPr>
          <w:rFonts w:ascii="Shabnam" w:hAnsi="Shabnam" w:cs="Shabnam"/>
          <w:color w:val="0070C0"/>
          <w:sz w:val="24"/>
          <w:szCs w:val="24"/>
          <w:lang w:bidi="fa-IR"/>
        </w:rPr>
        <w:t>displayDetail.call(car , 2020 , ‘sina’)</w:t>
      </w:r>
    </w:p>
    <w:p w14:paraId="79DC3742" w14:textId="7A8896BE" w:rsidR="00E60FB5" w:rsidRPr="005314F7" w:rsidRDefault="00A872F3" w:rsidP="00E60FB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 کاما جدا میکنه</w:t>
      </w:r>
    </w:p>
    <w:p w14:paraId="650BE863" w14:textId="14DF176D" w:rsidR="00A872F3" w:rsidRDefault="00A872F3" w:rsidP="00A872F3">
      <w:pPr>
        <w:bidi/>
        <w:rPr>
          <w:rFonts w:ascii="Shabnam" w:hAnsi="Shabnam" w:cs="Shabnam"/>
          <w:color w:val="404040" w:themeColor="text1" w:themeTint="BF"/>
          <w:sz w:val="24"/>
          <w:szCs w:val="24"/>
          <w:rtl/>
          <w:lang w:bidi="fa-IR"/>
        </w:rPr>
      </w:pPr>
    </w:p>
    <w:p w14:paraId="4D9274EF" w14:textId="7DCC0DC0" w:rsidR="00A872F3" w:rsidRDefault="00A872F3" w:rsidP="0065146F">
      <w:pPr>
        <w:pStyle w:val="ListParagraph"/>
        <w:numPr>
          <w:ilvl w:val="0"/>
          <w:numId w:val="22"/>
        </w:numPr>
        <w:bidi/>
        <w:rPr>
          <w:rFonts w:ascii="Shabnam" w:hAnsi="Shabnam" w:cs="Shabnam"/>
          <w:color w:val="404040" w:themeColor="text1" w:themeTint="BF"/>
          <w:sz w:val="28"/>
          <w:szCs w:val="28"/>
          <w:lang w:bidi="fa-IR"/>
        </w:rPr>
      </w:pPr>
      <w:r w:rsidRPr="0065146F">
        <w:rPr>
          <w:rFonts w:ascii="Shabnam" w:hAnsi="Shabnam" w:cs="Shabnam" w:hint="cs"/>
          <w:color w:val="404040" w:themeColor="text1" w:themeTint="BF"/>
          <w:sz w:val="28"/>
          <w:szCs w:val="28"/>
          <w:rtl/>
          <w:lang w:bidi="fa-IR"/>
        </w:rPr>
        <w:t xml:space="preserve">متد </w:t>
      </w:r>
      <w:r w:rsidRPr="0065146F">
        <w:rPr>
          <w:rFonts w:ascii="Shabnam" w:hAnsi="Shabnam" w:cs="Shabnam"/>
          <w:color w:val="404040" w:themeColor="text1" w:themeTint="BF"/>
          <w:sz w:val="28"/>
          <w:szCs w:val="28"/>
          <w:lang w:bidi="fa-IR"/>
        </w:rPr>
        <w:t>bind</w:t>
      </w:r>
      <w:r w:rsidRPr="0065146F">
        <w:rPr>
          <w:rFonts w:ascii="Shabnam" w:hAnsi="Shabnam" w:cs="Shabnam" w:hint="cs"/>
          <w:color w:val="404040" w:themeColor="text1" w:themeTint="BF"/>
          <w:sz w:val="28"/>
          <w:szCs w:val="28"/>
          <w:rtl/>
          <w:lang w:bidi="fa-IR"/>
        </w:rPr>
        <w:t xml:space="preserve"> چیکار میکنه ؟ </w:t>
      </w:r>
    </w:p>
    <w:p w14:paraId="18388027" w14:textId="77777777" w:rsidR="0065146F" w:rsidRPr="0065146F" w:rsidRDefault="0065146F" w:rsidP="0065146F">
      <w:pPr>
        <w:pStyle w:val="ListParagraph"/>
        <w:numPr>
          <w:ilvl w:val="0"/>
          <w:numId w:val="22"/>
        </w:numPr>
        <w:bidi/>
        <w:rPr>
          <w:rFonts w:ascii="Shabnam" w:hAnsi="Shabnam" w:cs="Shabnam"/>
          <w:color w:val="404040" w:themeColor="text1" w:themeTint="BF"/>
          <w:sz w:val="28"/>
          <w:szCs w:val="28"/>
          <w:rtl/>
          <w:lang w:bidi="fa-IR"/>
        </w:rPr>
      </w:pPr>
    </w:p>
    <w:p w14:paraId="492E8760" w14:textId="05FC379B" w:rsidR="00A872F3" w:rsidRPr="005314F7" w:rsidRDefault="00A872F3" w:rsidP="00A872F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تفاوت </w:t>
      </w:r>
      <w:r w:rsidRPr="005314F7">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bind</w:t>
      </w: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 دو متد قبلی در اینه که نمیاد درجا تابع رو اجرا کند.</w:t>
      </w:r>
    </w:p>
    <w:p w14:paraId="37EDF573" w14:textId="3EEE02D6" w:rsidR="00A872F3" w:rsidRPr="005314F7" w:rsidRDefault="00A872F3" w:rsidP="00A872F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EF9F36" w14:textId="69241605" w:rsidR="00A872F3" w:rsidRPr="005314F7" w:rsidRDefault="00A872F3" w:rsidP="00A872F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دو روش برای اجرای </w:t>
      </w:r>
      <w:r w:rsidRPr="005314F7">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bind </w:t>
      </w: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وجود داره یکی این که میتونیم داخل یک متغیر بریزیم و اون متغیر رو اجرا کنیم یا  این که یه پارانتز خالی جلوی تابع قرار بریم.</w:t>
      </w:r>
    </w:p>
    <w:p w14:paraId="286DA478" w14:textId="114B6397" w:rsidR="00A872F3" w:rsidRPr="005314F7" w:rsidRDefault="00A872F3" w:rsidP="00A872F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386316" w14:textId="03FC4663" w:rsidR="00A872F3" w:rsidRPr="005314F7" w:rsidRDefault="00A872F3" w:rsidP="00A872F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به این صورت : </w:t>
      </w:r>
    </w:p>
    <w:p w14:paraId="0024F44C" w14:textId="24BCC128" w:rsidR="00A872F3" w:rsidRPr="0065146F" w:rsidRDefault="00A872F3" w:rsidP="0065146F">
      <w:pPr>
        <w:rPr>
          <w:rFonts w:ascii="Shabnam" w:hAnsi="Shabnam" w:cs="Shabnam"/>
          <w:color w:val="0070C0"/>
          <w:sz w:val="24"/>
          <w:szCs w:val="24"/>
          <w:rtl/>
          <w:lang w:bidi="fa-IR"/>
        </w:rPr>
      </w:pPr>
    </w:p>
    <w:p w14:paraId="784AE230" w14:textId="35B2E75B" w:rsidR="00A872F3" w:rsidRPr="0065146F" w:rsidRDefault="00A872F3" w:rsidP="0065146F">
      <w:pPr>
        <w:rPr>
          <w:rFonts w:ascii="Shabnam" w:hAnsi="Shabnam" w:cs="Shabnam"/>
          <w:color w:val="0070C0"/>
          <w:sz w:val="24"/>
          <w:szCs w:val="24"/>
          <w:lang w:bidi="fa-IR"/>
        </w:rPr>
      </w:pPr>
      <w:r w:rsidRPr="0065146F">
        <w:rPr>
          <w:rFonts w:ascii="Shabnam" w:hAnsi="Shabnam" w:cs="Shabnam"/>
          <w:color w:val="0070C0"/>
          <w:sz w:val="24"/>
          <w:szCs w:val="24"/>
          <w:lang w:bidi="fa-IR"/>
        </w:rPr>
        <w:t>Let a = displayDetails.bind(car , 2020 , ‘sina’ )</w:t>
      </w:r>
    </w:p>
    <w:p w14:paraId="2B6267D3" w14:textId="7935D45A" w:rsidR="00A872F3" w:rsidRPr="0065146F" w:rsidRDefault="00A872F3" w:rsidP="0065146F">
      <w:pPr>
        <w:rPr>
          <w:rFonts w:ascii="Shabnam" w:hAnsi="Shabnam" w:cs="Shabnam"/>
          <w:color w:val="0070C0"/>
          <w:sz w:val="24"/>
          <w:szCs w:val="24"/>
          <w:lang w:bidi="fa-IR"/>
        </w:rPr>
      </w:pPr>
    </w:p>
    <w:p w14:paraId="21208492" w14:textId="25C9E6AF" w:rsidR="00A872F3" w:rsidRPr="0065146F" w:rsidRDefault="00A872F3" w:rsidP="0065146F">
      <w:pPr>
        <w:rPr>
          <w:rFonts w:ascii="Shabnam" w:hAnsi="Shabnam" w:cs="Shabnam"/>
          <w:color w:val="0070C0"/>
          <w:sz w:val="24"/>
          <w:szCs w:val="24"/>
          <w:lang w:bidi="fa-IR"/>
        </w:rPr>
      </w:pPr>
      <w:r w:rsidRPr="0065146F">
        <w:rPr>
          <w:rFonts w:ascii="Shabnam" w:hAnsi="Shabnam" w:cs="Shabnam"/>
          <w:color w:val="0070C0"/>
          <w:sz w:val="24"/>
          <w:szCs w:val="24"/>
          <w:lang w:bidi="fa-IR"/>
        </w:rPr>
        <w:t xml:space="preserve">Or </w:t>
      </w:r>
    </w:p>
    <w:p w14:paraId="4DA3823E" w14:textId="14C866FB" w:rsidR="00A872F3" w:rsidRPr="0065146F" w:rsidRDefault="00A872F3" w:rsidP="0065146F">
      <w:pPr>
        <w:rPr>
          <w:rFonts w:ascii="Shabnam" w:hAnsi="Shabnam" w:cs="Shabnam"/>
          <w:color w:val="0070C0"/>
          <w:sz w:val="24"/>
          <w:szCs w:val="24"/>
          <w:lang w:bidi="fa-IR"/>
        </w:rPr>
      </w:pPr>
    </w:p>
    <w:p w14:paraId="67237895" w14:textId="6D0693D5" w:rsidR="00A872F3" w:rsidRDefault="00A872F3" w:rsidP="0065146F">
      <w:pPr>
        <w:rPr>
          <w:rFonts w:ascii="Shabnam" w:hAnsi="Shabnam" w:cs="Shabnam"/>
          <w:color w:val="0070C0"/>
          <w:sz w:val="24"/>
          <w:szCs w:val="24"/>
          <w:lang w:bidi="fa-IR"/>
        </w:rPr>
      </w:pPr>
      <w:r w:rsidRPr="0065146F">
        <w:rPr>
          <w:rFonts w:ascii="Shabnam" w:hAnsi="Shabnam" w:cs="Shabnam"/>
          <w:color w:val="0070C0"/>
          <w:sz w:val="24"/>
          <w:szCs w:val="24"/>
          <w:lang w:bidi="fa-IR"/>
        </w:rPr>
        <w:t>displayDetails.bind(car , 2020  , ‘sina’ )()</w:t>
      </w:r>
    </w:p>
    <w:p w14:paraId="30623F8D" w14:textId="77777777" w:rsidR="0065146F" w:rsidRPr="0065146F" w:rsidRDefault="0065146F" w:rsidP="0065146F">
      <w:pPr>
        <w:rPr>
          <w:rFonts w:ascii="Shabnam" w:hAnsi="Shabnam" w:cs="Shabnam"/>
          <w:color w:val="0070C0"/>
          <w:sz w:val="24"/>
          <w:szCs w:val="24"/>
          <w:lang w:bidi="fa-IR"/>
        </w:rPr>
      </w:pPr>
    </w:p>
    <w:p w14:paraId="49E431D4" w14:textId="52588122" w:rsidR="00A872F3" w:rsidRPr="0065146F" w:rsidRDefault="00A872F3" w:rsidP="0065146F">
      <w:pPr>
        <w:bidi/>
        <w:jc w:val="center"/>
        <w:rPr>
          <w:rFonts w:ascii="Shabnam" w:hAnsi="Shabnam" w:cs="Shabnam"/>
          <w:color w:val="000000" w:themeColor="text1"/>
          <w:sz w:val="28"/>
          <w:szCs w:val="28"/>
          <w:lang w:bidi="fa-IR"/>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p>
    <w:p w14:paraId="285EDD81" w14:textId="0A40BD2F" w:rsidR="00A872F3" w:rsidRPr="0065146F" w:rsidRDefault="00A872F3" w:rsidP="0065146F">
      <w:pPr>
        <w:bidi/>
        <w:jc w:val="center"/>
        <w:rPr>
          <w:rFonts w:ascii="Shabnam" w:hAnsi="Shabnam" w:cs="Shabnam"/>
          <w:color w:val="000000" w:themeColor="text1"/>
          <w:sz w:val="28"/>
          <w:szCs w:val="28"/>
          <w:rtl/>
          <w:lang w:bidi="fa-IR"/>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r w:rsidRPr="0065146F">
        <w:rPr>
          <w:rFonts w:ascii="Shabnam" w:hAnsi="Shabnam" w:cs="Shabnam"/>
          <w:color w:val="000000" w:themeColor="text1"/>
          <w:sz w:val="28"/>
          <w:szCs w:val="28"/>
          <w:lang w:bidi="fa-IR"/>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Asynchronous request</w:t>
      </w:r>
      <w:r w:rsidRPr="0065146F">
        <w:rPr>
          <w:rFonts w:ascii="Shabnam" w:hAnsi="Shabnam" w:cs="Shabnam" w:hint="cs"/>
          <w:color w:val="000000" w:themeColor="text1"/>
          <w:sz w:val="28"/>
          <w:szCs w:val="28"/>
          <w:rtl/>
          <w:lang w:bidi="fa-IR"/>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 xml:space="preserve">  درخواست های غیر هم زمان</w:t>
      </w:r>
    </w:p>
    <w:p w14:paraId="70A65F74" w14:textId="39A8EBDD" w:rsidR="00A872F3" w:rsidRPr="0065146F" w:rsidRDefault="00A872F3" w:rsidP="0065146F">
      <w:pPr>
        <w:bidi/>
        <w:jc w:val="center"/>
        <w:rPr>
          <w:rFonts w:ascii="Shabnam" w:hAnsi="Shabnam" w:cs="Shabnam"/>
          <w:color w:val="000000" w:themeColor="text1"/>
          <w:sz w:val="28"/>
          <w:szCs w:val="28"/>
          <w:rtl/>
          <w:lang w:bidi="fa-IR"/>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p>
    <w:p w14:paraId="206D478B" w14:textId="62886357" w:rsidR="00A872F3" w:rsidRPr="00077FB3" w:rsidRDefault="00464EA1" w:rsidP="00077FB3">
      <w:pPr>
        <w:pStyle w:val="ListParagraph"/>
        <w:numPr>
          <w:ilvl w:val="0"/>
          <w:numId w:val="23"/>
        </w:numPr>
        <w:bidi/>
        <w:rPr>
          <w:rFonts w:ascii="Shabnam" w:hAnsi="Shabnam" w:cs="Shabnam"/>
          <w:color w:val="000000" w:themeColor="text1"/>
          <w:sz w:val="28"/>
          <w:szCs w:val="28"/>
          <w:rtl/>
          <w:lang w:bidi="fa-IR"/>
          <w14:textOutline w14:w="0" w14:cap="flat" w14:cmpd="sng" w14:algn="ctr">
            <w14:noFill/>
            <w14:prstDash w14:val="solid"/>
            <w14:round/>
          </w14:textOutline>
        </w:rPr>
      </w:pPr>
      <w:r w:rsidRPr="00077FB3">
        <w:rPr>
          <w:rFonts w:ascii="Shabnam" w:hAnsi="Shabnam" w:cs="Shabnam"/>
          <w:color w:val="000000" w:themeColor="text1"/>
          <w:sz w:val="28"/>
          <w:szCs w:val="28"/>
          <w:lang w:bidi="fa-IR"/>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 xml:space="preserve">Promise </w:t>
      </w:r>
      <w:r w:rsidRPr="00077FB3">
        <w:rPr>
          <w:rFonts w:ascii="Shabnam" w:hAnsi="Shabnam" w:cs="Shabnam" w:hint="cs"/>
          <w:color w:val="000000" w:themeColor="text1"/>
          <w:sz w:val="28"/>
          <w:szCs w:val="28"/>
          <w:rtl/>
          <w:lang w:bidi="fa-IR"/>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 xml:space="preserve"> </w:t>
      </w:r>
      <w:r w:rsidRPr="00077FB3">
        <w:rPr>
          <w:rFonts w:ascii="Shabnam" w:hAnsi="Shabnam" w:cs="Shabnam" w:hint="cs"/>
          <w:color w:val="000000" w:themeColor="text1"/>
          <w:sz w:val="28"/>
          <w:szCs w:val="28"/>
          <w:rtl/>
          <w:lang w:bidi="fa-IR"/>
          <w14:textOutline w14:w="0" w14:cap="flat" w14:cmpd="sng" w14:algn="ctr">
            <w14:noFill/>
            <w14:prstDash w14:val="solid"/>
            <w14:round/>
          </w14:textOutline>
        </w:rPr>
        <w:t>ها چی هستند ؟</w:t>
      </w:r>
    </w:p>
    <w:p w14:paraId="2557FE30" w14:textId="3BBF3B66" w:rsidR="00464EA1" w:rsidRPr="005314F7" w:rsidRDefault="00464EA1" w:rsidP="00464EA1">
      <w:pPr>
        <w:bidi/>
        <w:rPr>
          <w:rFonts w:ascii="Shabnam" w:hAnsi="Shabnam" w:cs="Shabnam"/>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56883B" w14:textId="7B0F7D18" w:rsidR="00464EA1" w:rsidRDefault="00464EA1" w:rsidP="00464EA1">
      <w:pPr>
        <w:bidi/>
        <w:rPr>
          <w:rFonts w:ascii="Shabnam" w:hAnsi="Shabnam" w:cs="Shabnam"/>
          <w:color w:val="000000" w:themeColor="text1"/>
          <w:sz w:val="24"/>
          <w:szCs w:val="24"/>
          <w:rtl/>
          <w:lang w:bidi="fa-IR"/>
          <w14:textOutline w14:w="0" w14:cap="flat" w14:cmpd="sng" w14:algn="ctr">
            <w14:noFill/>
            <w14:prstDash w14:val="solid"/>
            <w14:round/>
          </w14:textOutline>
        </w:rPr>
      </w:pPr>
      <w:r w:rsidRPr="005314F7">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Promise </w:t>
      </w: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ها برای هندل کردن </w:t>
      </w:r>
      <w:r w:rsidRPr="005314F7">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async</w:t>
      </w: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کار میره</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w:t>
      </w:r>
    </w:p>
    <w:p w14:paraId="1C3EEBAB" w14:textId="34E3D2F8" w:rsidR="00464EA1" w:rsidRPr="00077FB3" w:rsidRDefault="00464EA1" w:rsidP="00077FB3">
      <w:pPr>
        <w:rPr>
          <w:rFonts w:ascii="Shabnam" w:hAnsi="Shabnam" w:cs="Shabnam"/>
          <w:color w:val="0070C0"/>
          <w:sz w:val="24"/>
          <w:szCs w:val="24"/>
          <w:rtl/>
          <w:lang w:bidi="fa-IR"/>
          <w14:textOutline w14:w="0" w14:cap="flat" w14:cmpd="sng" w14:algn="ctr">
            <w14:noFill/>
            <w14:prstDash w14:val="solid"/>
            <w14:round/>
          </w14:textOutline>
        </w:rPr>
      </w:pPr>
    </w:p>
    <w:p w14:paraId="23213163" w14:textId="49BC9185" w:rsidR="00464EA1" w:rsidRPr="00077FB3" w:rsidRDefault="00464EA1" w:rsidP="00077FB3">
      <w:pPr>
        <w:rPr>
          <w:rFonts w:ascii="Shabnam" w:hAnsi="Shabnam" w:cs="Shabnam"/>
          <w:color w:val="0070C0"/>
          <w:sz w:val="24"/>
          <w:szCs w:val="24"/>
          <w:lang w:bidi="fa-IR"/>
          <w14:textOutline w14:w="0" w14:cap="flat" w14:cmpd="sng" w14:algn="ctr">
            <w14:noFill/>
            <w14:prstDash w14:val="solid"/>
            <w14:round/>
          </w14:textOutline>
        </w:rPr>
      </w:pPr>
      <w:r w:rsidRPr="00077FB3">
        <w:rPr>
          <w:rFonts w:ascii="Shabnam" w:hAnsi="Shabnam" w:cs="Shabnam"/>
          <w:color w:val="0070C0"/>
          <w:sz w:val="24"/>
          <w:szCs w:val="24"/>
          <w:lang w:bidi="fa-IR"/>
          <w14:textOutline w14:w="0" w14:cap="flat" w14:cmpd="sng" w14:algn="ctr">
            <w14:noFill/>
            <w14:prstDash w14:val="solid"/>
            <w14:round/>
          </w14:textOutline>
        </w:rPr>
        <w:t>( then , catch )</w:t>
      </w:r>
    </w:p>
    <w:p w14:paraId="62276891" w14:textId="1CE366EF" w:rsidR="00464EA1" w:rsidRPr="00077FB3" w:rsidRDefault="00464EA1" w:rsidP="00077FB3">
      <w:pPr>
        <w:rPr>
          <w:rFonts w:ascii="Shabnam" w:hAnsi="Shabnam" w:cs="Shabnam"/>
          <w:color w:val="0070C0"/>
          <w:sz w:val="24"/>
          <w:szCs w:val="24"/>
          <w:lang w:bidi="fa-IR"/>
          <w14:textOutline w14:w="0" w14:cap="flat" w14:cmpd="sng" w14:algn="ctr">
            <w14:noFill/>
            <w14:prstDash w14:val="solid"/>
            <w14:round/>
          </w14:textOutline>
        </w:rPr>
      </w:pPr>
    </w:p>
    <w:p w14:paraId="5AF093A6" w14:textId="26B0B8CA" w:rsidR="00464EA1" w:rsidRPr="00077FB3" w:rsidRDefault="00464EA1" w:rsidP="00077FB3">
      <w:pPr>
        <w:rPr>
          <w:rFonts w:ascii="Shabnam" w:hAnsi="Shabnam" w:cs="Shabnam"/>
          <w:color w:val="0070C0"/>
          <w:sz w:val="24"/>
          <w:szCs w:val="24"/>
          <w:lang w:bidi="fa-IR"/>
          <w14:textOutline w14:w="0" w14:cap="flat" w14:cmpd="sng" w14:algn="ctr">
            <w14:noFill/>
            <w14:prstDash w14:val="solid"/>
            <w14:round/>
          </w14:textOutline>
        </w:rPr>
      </w:pPr>
      <w:r w:rsidRPr="00077FB3">
        <w:rPr>
          <w:rFonts w:ascii="Shabnam" w:hAnsi="Shabnam" w:cs="Shabnam"/>
          <w:color w:val="0070C0"/>
          <w:sz w:val="24"/>
          <w:szCs w:val="24"/>
          <w:lang w:bidi="fa-IR"/>
          <w14:textOutline w14:w="0" w14:cap="flat" w14:cmpd="sng" w14:algn="ctr">
            <w14:noFill/>
            <w14:prstDash w14:val="solid"/>
            <w14:round/>
          </w14:textOutline>
        </w:rPr>
        <w:t>Let myFirstPromise = new Promise((resolve , reject) =&gt; {</w:t>
      </w:r>
    </w:p>
    <w:p w14:paraId="64ADD2E1" w14:textId="6DC57172" w:rsidR="00464EA1" w:rsidRPr="00077FB3" w:rsidRDefault="00464EA1" w:rsidP="00077FB3">
      <w:pPr>
        <w:ind w:firstLine="720"/>
        <w:rPr>
          <w:rFonts w:ascii="Shabnam" w:hAnsi="Shabnam" w:cs="Shabnam"/>
          <w:color w:val="0070C0"/>
          <w:sz w:val="24"/>
          <w:szCs w:val="24"/>
          <w:lang w:bidi="fa-IR"/>
          <w14:textOutline w14:w="0" w14:cap="flat" w14:cmpd="sng" w14:algn="ctr">
            <w14:noFill/>
            <w14:prstDash w14:val="solid"/>
            <w14:round/>
          </w14:textOutline>
        </w:rPr>
      </w:pPr>
      <w:r w:rsidRPr="00077FB3">
        <w:rPr>
          <w:rFonts w:ascii="Shabnam" w:hAnsi="Shabnam" w:cs="Shabnam"/>
          <w:color w:val="0070C0"/>
          <w:sz w:val="24"/>
          <w:szCs w:val="24"/>
          <w:lang w:bidi="fa-IR"/>
          <w14:textOutline w14:w="0" w14:cap="flat" w14:cmpd="sng" w14:algn="ctr">
            <w14:noFill/>
            <w14:prstDash w14:val="solid"/>
            <w14:round/>
          </w14:textOutline>
        </w:rPr>
        <w:t>setTimeout(() =&gt; {</w:t>
      </w:r>
    </w:p>
    <w:p w14:paraId="4A9E089E" w14:textId="3D305FFF" w:rsidR="00464EA1" w:rsidRPr="00077FB3" w:rsidRDefault="00464EA1" w:rsidP="00077FB3">
      <w:pPr>
        <w:ind w:left="720" w:firstLine="720"/>
        <w:rPr>
          <w:rFonts w:ascii="Shabnam" w:hAnsi="Shabnam" w:cs="Shabnam"/>
          <w:color w:val="0070C0"/>
          <w:sz w:val="24"/>
          <w:szCs w:val="24"/>
          <w:lang w:bidi="fa-IR"/>
          <w14:textOutline w14:w="0" w14:cap="flat" w14:cmpd="sng" w14:algn="ctr">
            <w14:noFill/>
            <w14:prstDash w14:val="solid"/>
            <w14:round/>
          </w14:textOutline>
        </w:rPr>
      </w:pPr>
      <w:r w:rsidRPr="00077FB3">
        <w:rPr>
          <w:rFonts w:ascii="Shabnam" w:hAnsi="Shabnam" w:cs="Shabnam"/>
          <w:color w:val="0070C0"/>
          <w:sz w:val="24"/>
          <w:szCs w:val="24"/>
          <w:lang w:bidi="fa-IR"/>
          <w14:textOutline w14:w="0" w14:cap="flat" w14:cmpd="sng" w14:algn="ctr">
            <w14:noFill/>
            <w14:prstDash w14:val="solid"/>
            <w14:round/>
          </w14:textOutline>
        </w:rPr>
        <w:t>reject(‘this is an error’ );</w:t>
      </w:r>
    </w:p>
    <w:p w14:paraId="03DF8D09" w14:textId="5E4A4189" w:rsidR="00464EA1" w:rsidRPr="00077FB3" w:rsidRDefault="00464EA1" w:rsidP="00077FB3">
      <w:pPr>
        <w:ind w:firstLine="720"/>
        <w:rPr>
          <w:rFonts w:ascii="Shabnam" w:hAnsi="Shabnam" w:cs="Shabnam"/>
          <w:color w:val="0070C0"/>
          <w:sz w:val="24"/>
          <w:szCs w:val="24"/>
          <w:lang w:bidi="fa-IR"/>
          <w14:textOutline w14:w="0" w14:cap="flat" w14:cmpd="sng" w14:algn="ctr">
            <w14:noFill/>
            <w14:prstDash w14:val="solid"/>
            <w14:round/>
          </w14:textOutline>
        </w:rPr>
      </w:pPr>
      <w:r w:rsidRPr="00077FB3">
        <w:rPr>
          <w:rFonts w:ascii="Shabnam" w:hAnsi="Shabnam" w:cs="Shabnam"/>
          <w:color w:val="0070C0"/>
          <w:sz w:val="24"/>
          <w:szCs w:val="24"/>
          <w:lang w:bidi="fa-IR"/>
          <w14:textOutline w14:w="0" w14:cap="flat" w14:cmpd="sng" w14:algn="ctr">
            <w14:noFill/>
            <w14:prstDash w14:val="solid"/>
            <w14:round/>
          </w14:textOutline>
        </w:rPr>
        <w:t>},2000)</w:t>
      </w:r>
    </w:p>
    <w:p w14:paraId="61C1165C" w14:textId="4C0F66FE" w:rsidR="00464EA1" w:rsidRPr="00077FB3" w:rsidRDefault="00464EA1" w:rsidP="00077FB3">
      <w:pPr>
        <w:rPr>
          <w:rFonts w:ascii="Shabnam" w:hAnsi="Shabnam" w:cs="Shabnam"/>
          <w:color w:val="0070C0"/>
          <w:sz w:val="24"/>
          <w:szCs w:val="24"/>
          <w:lang w:bidi="fa-IR"/>
          <w14:textOutline w14:w="0" w14:cap="flat" w14:cmpd="sng" w14:algn="ctr">
            <w14:noFill/>
            <w14:prstDash w14:val="solid"/>
            <w14:round/>
          </w14:textOutline>
        </w:rPr>
      </w:pPr>
      <w:r w:rsidRPr="00077FB3">
        <w:rPr>
          <w:rFonts w:ascii="Shabnam" w:hAnsi="Shabnam" w:cs="Shabnam"/>
          <w:color w:val="0070C0"/>
          <w:sz w:val="24"/>
          <w:szCs w:val="24"/>
          <w:lang w:bidi="fa-IR"/>
          <w14:textOutline w14:w="0" w14:cap="flat" w14:cmpd="sng" w14:algn="ctr">
            <w14:noFill/>
            <w14:prstDash w14:val="solid"/>
            <w14:round/>
          </w14:textOutline>
        </w:rPr>
        <w:t>});</w:t>
      </w:r>
    </w:p>
    <w:p w14:paraId="05EEF917" w14:textId="3BD6A087" w:rsidR="00464EA1" w:rsidRDefault="00464EA1" w:rsidP="00464EA1">
      <w:pPr>
        <w:bidi/>
        <w:rPr>
          <w:rFonts w:ascii="Shabnam" w:hAnsi="Shabnam" w:cs="Shabnam"/>
          <w:color w:val="000000" w:themeColor="text1"/>
          <w:sz w:val="24"/>
          <w:szCs w:val="24"/>
          <w:lang w:bidi="fa-IR"/>
          <w14:textOutline w14:w="0" w14:cap="flat" w14:cmpd="sng" w14:algn="ctr">
            <w14:noFill/>
            <w14:prstDash w14:val="solid"/>
            <w14:round/>
          </w14:textOutline>
        </w:rPr>
      </w:pPr>
    </w:p>
    <w:p w14:paraId="33D92539" w14:textId="77777777" w:rsidR="00464EA1" w:rsidRDefault="00464EA1" w:rsidP="00464EA1">
      <w:pPr>
        <w:bidi/>
        <w:rPr>
          <w:rFonts w:ascii="Shabnam" w:hAnsi="Shabnam" w:cs="Shabnam"/>
          <w:color w:val="000000" w:themeColor="text1"/>
          <w:sz w:val="24"/>
          <w:szCs w:val="24"/>
          <w:lang w:bidi="fa-IR"/>
          <w14:textOutline w14:w="0" w14:cap="flat" w14:cmpd="sng" w14:algn="ctr">
            <w14:noFill/>
            <w14:prstDash w14:val="solid"/>
            <w14:round/>
          </w14:textOutline>
        </w:rPr>
      </w:pPr>
    </w:p>
    <w:p w14:paraId="29C054D4" w14:textId="7A94F5AE" w:rsidR="00464EA1" w:rsidRPr="00077FB3" w:rsidRDefault="00464EA1" w:rsidP="00077FB3">
      <w:pPr>
        <w:rPr>
          <w:rFonts w:ascii="Shabnam" w:hAnsi="Shabnam" w:cs="Shabnam"/>
          <w:color w:val="0070C0"/>
          <w:sz w:val="24"/>
          <w:szCs w:val="24"/>
          <w:lang w:bidi="fa-IR"/>
          <w14:textOutline w14:w="0" w14:cap="flat" w14:cmpd="sng" w14:algn="ctr">
            <w14:noFill/>
            <w14:prstDash w14:val="solid"/>
            <w14:round/>
          </w14:textOutline>
        </w:rPr>
      </w:pPr>
      <w:r w:rsidRPr="00077FB3">
        <w:rPr>
          <w:rFonts w:ascii="Shabnam" w:hAnsi="Shabnam" w:cs="Shabnam"/>
          <w:color w:val="0070C0"/>
          <w:sz w:val="24"/>
          <w:szCs w:val="24"/>
          <w:lang w:bidi="fa-IR"/>
          <w14:textOutline w14:w="0" w14:cap="flat" w14:cmpd="sng" w14:algn="ctr">
            <w14:noFill/>
            <w14:prstDash w14:val="solid"/>
            <w14:round/>
          </w14:textOutline>
        </w:rPr>
        <w:t>myFirstPromise</w:t>
      </w:r>
    </w:p>
    <w:p w14:paraId="15B0AE75" w14:textId="5E397F14" w:rsidR="00464EA1" w:rsidRDefault="00464EA1" w:rsidP="00077FB3">
      <w:pPr>
        <w:rPr>
          <w:rFonts w:ascii="Shabnam" w:hAnsi="Shabnam" w:cs="Shabnam"/>
          <w:color w:val="0070C0"/>
          <w:sz w:val="24"/>
          <w:szCs w:val="24"/>
          <w:lang w:bidi="fa-IR"/>
          <w14:textOutline w14:w="0" w14:cap="flat" w14:cmpd="sng" w14:algn="ctr">
            <w14:noFill/>
            <w14:prstDash w14:val="solid"/>
            <w14:round/>
          </w14:textOutline>
        </w:rPr>
      </w:pPr>
      <w:r w:rsidRPr="00077FB3">
        <w:rPr>
          <w:rFonts w:ascii="Shabnam" w:hAnsi="Shabnam" w:cs="Shabnam"/>
          <w:color w:val="0070C0"/>
          <w:sz w:val="24"/>
          <w:szCs w:val="24"/>
          <w:lang w:bidi="fa-IR"/>
          <w14:textOutline w14:w="0" w14:cap="flat" w14:cmpd="sng" w14:algn="ctr">
            <w14:noFill/>
            <w14:prstDash w14:val="solid"/>
            <w14:round/>
          </w14:textOutline>
        </w:rPr>
        <w:t>.then(data =&gt; {</w:t>
      </w:r>
    </w:p>
    <w:p w14:paraId="5ECCFDE7" w14:textId="7D81F8E4" w:rsidR="00077FB3" w:rsidRPr="00077FB3" w:rsidRDefault="00077FB3" w:rsidP="00077FB3">
      <w:pPr>
        <w:rPr>
          <w:rFonts w:ascii="Shabnam" w:hAnsi="Shabnam" w:cs="Shabnam"/>
          <w:color w:val="0070C0"/>
          <w:sz w:val="24"/>
          <w:szCs w:val="24"/>
          <w:lang w:bidi="fa-IR"/>
          <w14:textOutline w14:w="0" w14:cap="flat" w14:cmpd="sng" w14:algn="ctr">
            <w14:noFill/>
            <w14:prstDash w14:val="solid"/>
            <w14:round/>
          </w14:textOutline>
        </w:rPr>
      </w:pPr>
      <w:r>
        <w:rPr>
          <w:rFonts w:ascii="Shabnam" w:hAnsi="Shabnam" w:cs="Shabnam"/>
          <w:color w:val="0070C0"/>
          <w:sz w:val="24"/>
          <w:szCs w:val="24"/>
          <w:lang w:bidi="fa-IR"/>
          <w14:textOutline w14:w="0" w14:cap="flat" w14:cmpd="sng" w14:algn="ctr">
            <w14:noFill/>
            <w14:prstDash w14:val="solid"/>
            <w14:round/>
          </w14:textOutline>
        </w:rPr>
        <w:tab/>
        <w:t>Console.log(data)</w:t>
      </w:r>
    </w:p>
    <w:p w14:paraId="3E8B792C" w14:textId="186742CA" w:rsidR="00464EA1" w:rsidRPr="00077FB3" w:rsidRDefault="00464EA1" w:rsidP="00077FB3">
      <w:pPr>
        <w:rPr>
          <w:rFonts w:ascii="Shabnam" w:hAnsi="Shabnam" w:cs="Shabnam"/>
          <w:color w:val="0070C0"/>
          <w:sz w:val="24"/>
          <w:szCs w:val="24"/>
          <w:lang w:bidi="fa-IR"/>
          <w14:textOutline w14:w="0" w14:cap="flat" w14:cmpd="sng" w14:algn="ctr">
            <w14:noFill/>
            <w14:prstDash w14:val="solid"/>
            <w14:round/>
          </w14:textOutline>
        </w:rPr>
      </w:pPr>
      <w:r w:rsidRPr="00077FB3">
        <w:rPr>
          <w:rFonts w:ascii="Shabnam" w:hAnsi="Shabnam" w:cs="Shabnam"/>
          <w:color w:val="0070C0"/>
          <w:sz w:val="24"/>
          <w:szCs w:val="24"/>
          <w:lang w:bidi="fa-IR"/>
          <w14:textOutline w14:w="0" w14:cap="flat" w14:cmpd="sng" w14:algn="ctr">
            <w14:noFill/>
            <w14:prstDash w14:val="solid"/>
            <w14:round/>
          </w14:textOutline>
        </w:rPr>
        <w:t>})</w:t>
      </w:r>
    </w:p>
    <w:p w14:paraId="4C79F209" w14:textId="4DF5BF69" w:rsidR="00464EA1" w:rsidRPr="00077FB3" w:rsidRDefault="00464EA1" w:rsidP="00077FB3">
      <w:pPr>
        <w:rPr>
          <w:rFonts w:ascii="Shabnam" w:hAnsi="Shabnam" w:cs="Shabnam"/>
          <w:color w:val="0070C0"/>
          <w:sz w:val="24"/>
          <w:szCs w:val="24"/>
          <w:lang w:bidi="fa-IR"/>
          <w14:textOutline w14:w="0" w14:cap="flat" w14:cmpd="sng" w14:algn="ctr">
            <w14:noFill/>
            <w14:prstDash w14:val="solid"/>
            <w14:round/>
          </w14:textOutline>
        </w:rPr>
      </w:pPr>
      <w:r w:rsidRPr="00077FB3">
        <w:rPr>
          <w:rFonts w:ascii="Shabnam" w:hAnsi="Shabnam" w:cs="Shabnam"/>
          <w:color w:val="0070C0"/>
          <w:sz w:val="24"/>
          <w:szCs w:val="24"/>
          <w:lang w:bidi="fa-IR"/>
          <w14:textOutline w14:w="0" w14:cap="flat" w14:cmpd="sng" w14:algn="ctr">
            <w14:noFill/>
            <w14:prstDash w14:val="solid"/>
            <w14:round/>
          </w14:textOutline>
        </w:rPr>
        <w:t>.catch(err =&gt; console.log(err))</w:t>
      </w:r>
    </w:p>
    <w:p w14:paraId="67BCFDC7" w14:textId="5860A4F1" w:rsidR="00464EA1" w:rsidRPr="00077FB3" w:rsidRDefault="00464EA1" w:rsidP="00077FB3">
      <w:pPr>
        <w:rPr>
          <w:rFonts w:ascii="Shabnam" w:hAnsi="Shabnam" w:cs="Shabnam"/>
          <w:color w:val="0070C0"/>
          <w:sz w:val="24"/>
          <w:szCs w:val="24"/>
          <w:lang w:bidi="fa-IR"/>
          <w14:textOutline w14:w="0" w14:cap="flat" w14:cmpd="sng" w14:algn="ctr">
            <w14:noFill/>
            <w14:prstDash w14:val="solid"/>
            <w14:round/>
          </w14:textOutline>
        </w:rPr>
      </w:pPr>
    </w:p>
    <w:p w14:paraId="0EA48FBD" w14:textId="3041A54B" w:rsidR="00464EA1" w:rsidRPr="00077FB3" w:rsidRDefault="00464EA1" w:rsidP="00077FB3">
      <w:pPr>
        <w:pStyle w:val="ListParagraph"/>
        <w:numPr>
          <w:ilvl w:val="0"/>
          <w:numId w:val="23"/>
        </w:numPr>
        <w:bidi/>
        <w:rPr>
          <w:rFonts w:ascii="Shabnam" w:hAnsi="Shabnam" w:cs="Shabnam"/>
          <w:color w:val="3A3A3A" w:themeColor="background2" w:themeShade="40"/>
          <w:sz w:val="28"/>
          <w:szCs w:val="28"/>
          <w:lang w:bidi="fa-IR"/>
          <w14:textOutline w14:w="0" w14:cap="flat" w14:cmpd="sng" w14:algn="ctr">
            <w14:noFill/>
            <w14:prstDash w14:val="solid"/>
            <w14:round/>
          </w14:textOutline>
        </w:rPr>
      </w:pPr>
      <w:r w:rsidRPr="00077FB3">
        <w:rPr>
          <w:rFonts w:ascii="Shabnam" w:hAnsi="Shabnam" w:cs="Shabnam"/>
          <w:color w:val="3A3A3A" w:themeColor="background2" w:themeShade="40"/>
          <w:sz w:val="28"/>
          <w:szCs w:val="28"/>
          <w:lang w:bidi="fa-IR"/>
          <w14:textOutline w14:w="0" w14:cap="flat" w14:cmpd="sng" w14:algn="ctr">
            <w14:noFill/>
            <w14:prstDash w14:val="solid"/>
            <w14:round/>
          </w14:textOutline>
        </w:rPr>
        <w:t>Callback</w:t>
      </w:r>
    </w:p>
    <w:p w14:paraId="616EF4E7" w14:textId="78B626C5" w:rsidR="00464EA1" w:rsidRPr="005314F7" w:rsidRDefault="00464EA1" w:rsidP="00464EA1">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FA4022" w14:textId="0A043D99" w:rsidR="00464EA1" w:rsidRPr="005314F7" w:rsidRDefault="00464EA1" w:rsidP="00464EA1">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با استفاده از </w:t>
      </w:r>
      <w:r w:rsidRPr="005314F7">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callback</w:t>
      </w: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میتونیم توابع </w:t>
      </w:r>
      <w:r w:rsidRPr="005314F7">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async</w:t>
      </w: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مون رو هر جایی که دلمون خواست فراخوانی بکنیم و ازش استفاده کنیم.</w:t>
      </w:r>
    </w:p>
    <w:p w14:paraId="5FBBD05A" w14:textId="4334E842" w:rsidR="00464EA1" w:rsidRPr="005314F7" w:rsidRDefault="00464EA1" w:rsidP="00464EA1">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BF0477" w14:textId="3279D7EA" w:rsidR="00464EA1" w:rsidRPr="005314F7" w:rsidRDefault="00464EA1" w:rsidP="00464EA1">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یکی از مشکلاتی که به </w:t>
      </w:r>
      <w:r w:rsidRPr="005314F7">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callback</w:t>
      </w: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ها وارده می شه به روش </w:t>
      </w:r>
      <w:r w:rsidRPr="005314F7">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w:t>
      </w: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کردن </w:t>
      </w:r>
      <w:r w:rsidRPr="005314F7">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w:t>
      </w: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ها اشاره کرد.</w:t>
      </w:r>
    </w:p>
    <w:p w14:paraId="075CF1D8" w14:textId="13B6AA09" w:rsidR="00464EA1" w:rsidRPr="005314F7" w:rsidRDefault="00464EA1" w:rsidP="00464EA1">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A5E872" w14:textId="0FD7C4B4" w:rsidR="00464EA1" w:rsidRPr="005314F7" w:rsidRDefault="00464EA1" w:rsidP="00077FB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مثال: </w:t>
      </w:r>
    </w:p>
    <w:p w14:paraId="63A1D746" w14:textId="0C18EBF9" w:rsidR="00464EA1" w:rsidRPr="00077FB3" w:rsidRDefault="00464EA1" w:rsidP="00077FB3">
      <w:pPr>
        <w:rPr>
          <w:rFonts w:ascii="Shabnam" w:hAnsi="Shabnam" w:cs="Shabnam"/>
          <w:color w:val="0070C0"/>
          <w:sz w:val="24"/>
          <w:szCs w:val="24"/>
          <w:lang w:bidi="fa-IR"/>
          <w14:textOutline w14:w="0" w14:cap="flat" w14:cmpd="sng" w14:algn="ctr">
            <w14:noFill/>
            <w14:prstDash w14:val="solid"/>
            <w14:round/>
          </w14:textOutline>
        </w:rPr>
      </w:pPr>
      <w:r w:rsidRPr="00077FB3">
        <w:rPr>
          <w:rFonts w:ascii="Shabnam" w:hAnsi="Shabnam" w:cs="Shabnam"/>
          <w:color w:val="0070C0"/>
          <w:sz w:val="24"/>
          <w:szCs w:val="24"/>
          <w:lang w:bidi="fa-IR"/>
          <w14:textOutline w14:w="0" w14:cap="flat" w14:cmpd="sng" w14:algn="ctr">
            <w14:noFill/>
            <w14:prstDash w14:val="solid"/>
            <w14:round/>
          </w14:textOutline>
        </w:rPr>
        <w:t>Function doSomething(callback, error) {</w:t>
      </w:r>
    </w:p>
    <w:p w14:paraId="3321591E" w14:textId="7661066A" w:rsidR="00464EA1" w:rsidRPr="00077FB3" w:rsidRDefault="00464EA1" w:rsidP="00077FB3">
      <w:pPr>
        <w:rPr>
          <w:rFonts w:ascii="Shabnam" w:hAnsi="Shabnam" w:cs="Shabnam"/>
          <w:color w:val="0070C0"/>
          <w:sz w:val="24"/>
          <w:szCs w:val="24"/>
          <w:lang w:bidi="fa-IR"/>
          <w14:textOutline w14:w="0" w14:cap="flat" w14:cmpd="sng" w14:algn="ctr">
            <w14:noFill/>
            <w14:prstDash w14:val="solid"/>
            <w14:round/>
          </w14:textOutline>
        </w:rPr>
      </w:pPr>
      <w:r w:rsidRPr="00077FB3">
        <w:rPr>
          <w:rFonts w:ascii="Shabnam" w:hAnsi="Shabnam" w:cs="Shabnam"/>
          <w:color w:val="0070C0"/>
          <w:sz w:val="24"/>
          <w:szCs w:val="24"/>
          <w:lang w:bidi="fa-IR"/>
          <w14:textOutline w14:w="0" w14:cap="flat" w14:cmpd="sng" w14:algn="ctr">
            <w14:noFill/>
            <w14:prstDash w14:val="solid"/>
            <w14:round/>
          </w14:textOutline>
        </w:rPr>
        <w:t>setTimeOut(() =&gt; {</w:t>
      </w:r>
    </w:p>
    <w:p w14:paraId="034014C3" w14:textId="6FDF806B" w:rsidR="00464EA1" w:rsidRPr="00077FB3" w:rsidRDefault="00464EA1" w:rsidP="00077FB3">
      <w:pPr>
        <w:ind w:firstLine="720"/>
        <w:rPr>
          <w:rFonts w:ascii="Shabnam" w:hAnsi="Shabnam" w:cs="Shabnam"/>
          <w:color w:val="0070C0"/>
          <w:sz w:val="24"/>
          <w:szCs w:val="24"/>
          <w:lang w:bidi="fa-IR"/>
          <w14:textOutline w14:w="0" w14:cap="flat" w14:cmpd="sng" w14:algn="ctr">
            <w14:noFill/>
            <w14:prstDash w14:val="solid"/>
            <w14:round/>
          </w14:textOutline>
        </w:rPr>
      </w:pPr>
      <w:r w:rsidRPr="00077FB3">
        <w:rPr>
          <w:rFonts w:ascii="Shabnam" w:hAnsi="Shabnam" w:cs="Shabnam"/>
          <w:color w:val="0070C0"/>
          <w:sz w:val="24"/>
          <w:szCs w:val="24"/>
          <w:lang w:bidi="fa-IR"/>
          <w14:textOutline w14:w="0" w14:cap="flat" w14:cmpd="sng" w14:algn="ctr">
            <w14:noFill/>
            <w14:prstDash w14:val="solid"/>
            <w14:round/>
          </w14:textOutline>
        </w:rPr>
        <w:t>let title = ‘this is article one’;</w:t>
      </w:r>
    </w:p>
    <w:p w14:paraId="6C4E7058" w14:textId="3C3CED47" w:rsidR="00464EA1" w:rsidRPr="00077FB3" w:rsidRDefault="00464EA1" w:rsidP="00077FB3">
      <w:pPr>
        <w:ind w:firstLine="720"/>
        <w:rPr>
          <w:rFonts w:ascii="Shabnam" w:hAnsi="Shabnam" w:cs="Shabnam"/>
          <w:color w:val="0070C0"/>
          <w:sz w:val="24"/>
          <w:szCs w:val="24"/>
          <w:lang w:bidi="fa-IR"/>
          <w14:textOutline w14:w="0" w14:cap="flat" w14:cmpd="sng" w14:algn="ctr">
            <w14:noFill/>
            <w14:prstDash w14:val="solid"/>
            <w14:round/>
          </w14:textOutline>
        </w:rPr>
      </w:pPr>
      <w:r w:rsidRPr="00077FB3">
        <w:rPr>
          <w:rFonts w:ascii="Shabnam" w:hAnsi="Shabnam" w:cs="Shabnam"/>
          <w:color w:val="0070C0"/>
          <w:sz w:val="24"/>
          <w:szCs w:val="24"/>
          <w:lang w:bidi="fa-IR"/>
          <w14:textOutline w14:w="0" w14:cap="flat" w14:cmpd="sng" w14:algn="ctr">
            <w14:noFill/>
            <w14:prstDash w14:val="solid"/>
            <w14:round/>
          </w14:textOutline>
        </w:rPr>
        <w:t>if(! Title</w:t>
      </w:r>
      <w:r w:rsidR="00077FB3" w:rsidRPr="00077FB3">
        <w:rPr>
          <w:rFonts w:ascii="Shabnam" w:hAnsi="Shabnam" w:cs="Shabnam"/>
          <w:color w:val="0070C0"/>
          <w:sz w:val="24"/>
          <w:szCs w:val="24"/>
          <w:lang w:bidi="fa-IR"/>
          <w14:textOutline w14:w="0" w14:cap="flat" w14:cmpd="sng" w14:algn="ctr">
            <w14:noFill/>
            <w14:prstDash w14:val="solid"/>
            <w14:round/>
          </w14:textOutline>
        </w:rPr>
        <w:t>) {error (‘err’) }</w:t>
      </w:r>
    </w:p>
    <w:p w14:paraId="086781BB" w14:textId="53929AEF" w:rsidR="00077FB3" w:rsidRPr="00077FB3" w:rsidRDefault="00077FB3" w:rsidP="00077FB3">
      <w:pPr>
        <w:ind w:left="720" w:firstLine="720"/>
        <w:rPr>
          <w:rFonts w:ascii="Shabnam" w:hAnsi="Shabnam" w:cs="Shabnam"/>
          <w:color w:val="0070C0"/>
          <w:sz w:val="24"/>
          <w:szCs w:val="24"/>
          <w:lang w:bidi="fa-IR"/>
          <w14:textOutline w14:w="0" w14:cap="flat" w14:cmpd="sng" w14:algn="ctr">
            <w14:noFill/>
            <w14:prstDash w14:val="solid"/>
            <w14:round/>
          </w14:textOutline>
        </w:rPr>
      </w:pPr>
      <w:r w:rsidRPr="00077FB3">
        <w:rPr>
          <w:rFonts w:ascii="Shabnam" w:hAnsi="Shabnam" w:cs="Shabnam"/>
          <w:color w:val="0070C0"/>
          <w:sz w:val="24"/>
          <w:szCs w:val="24"/>
          <w:lang w:bidi="fa-IR"/>
          <w14:textOutline w14:w="0" w14:cap="flat" w14:cmpd="sng" w14:algn="ctr">
            <w14:noFill/>
            <w14:prstDash w14:val="solid"/>
            <w14:round/>
          </w14:textOutline>
        </w:rPr>
        <w:t>setTimeout(() =&gt; {</w:t>
      </w:r>
    </w:p>
    <w:p w14:paraId="3A4E9DA3" w14:textId="52060D1E" w:rsidR="00077FB3" w:rsidRPr="00077FB3" w:rsidRDefault="00077FB3" w:rsidP="00077FB3">
      <w:pPr>
        <w:ind w:left="1440" w:firstLine="720"/>
        <w:rPr>
          <w:rFonts w:ascii="Shabnam" w:hAnsi="Shabnam" w:cs="Shabnam"/>
          <w:color w:val="0070C0"/>
          <w:sz w:val="24"/>
          <w:szCs w:val="24"/>
          <w:lang w:bidi="fa-IR"/>
          <w14:textOutline w14:w="0" w14:cap="flat" w14:cmpd="sng" w14:algn="ctr">
            <w14:noFill/>
            <w14:prstDash w14:val="solid"/>
            <w14:round/>
          </w14:textOutline>
        </w:rPr>
      </w:pPr>
      <w:r w:rsidRPr="00077FB3">
        <w:rPr>
          <w:rFonts w:ascii="Shabnam" w:hAnsi="Shabnam" w:cs="Shabnam"/>
          <w:color w:val="0070C0"/>
          <w:sz w:val="24"/>
          <w:szCs w:val="24"/>
          <w:lang w:bidi="fa-IR"/>
          <w14:textOutline w14:w="0" w14:cap="flat" w14:cmpd="sng" w14:algn="ctr">
            <w14:noFill/>
            <w14:prstDash w14:val="solid"/>
            <w14:round/>
          </w14:textOutline>
        </w:rPr>
        <w:t>let data = {user: ‘ ‘ }</w:t>
      </w:r>
    </w:p>
    <w:p w14:paraId="4D320E24" w14:textId="603A8380" w:rsidR="00077FB3" w:rsidRPr="00077FB3" w:rsidRDefault="00077FB3" w:rsidP="00077FB3">
      <w:pPr>
        <w:ind w:left="2160"/>
        <w:rPr>
          <w:rFonts w:ascii="Shabnam" w:hAnsi="Shabnam" w:cs="Shabnam"/>
          <w:color w:val="0070C0"/>
          <w:sz w:val="24"/>
          <w:szCs w:val="24"/>
          <w:lang w:bidi="fa-IR"/>
          <w14:textOutline w14:w="0" w14:cap="flat" w14:cmpd="sng" w14:algn="ctr">
            <w14:noFill/>
            <w14:prstDash w14:val="solid"/>
            <w14:round/>
          </w14:textOutline>
        </w:rPr>
      </w:pPr>
      <w:r w:rsidRPr="00077FB3">
        <w:rPr>
          <w:rFonts w:ascii="Shabnam" w:hAnsi="Shabnam" w:cs="Shabnam"/>
          <w:color w:val="0070C0"/>
          <w:sz w:val="24"/>
          <w:szCs w:val="24"/>
          <w:lang w:bidi="fa-IR"/>
          <w14:textOutline w14:w="0" w14:cap="flat" w14:cmpd="sng" w14:algn="ctr">
            <w14:noFill/>
            <w14:prstDash w14:val="solid"/>
            <w14:round/>
          </w14:textOutline>
        </w:rPr>
        <w:t xml:space="preserve">if(data) {error (‘err data’);return </w:t>
      </w:r>
      <w:r>
        <w:rPr>
          <w:rFonts w:ascii="Shabnam" w:hAnsi="Shabnam" w:cs="Shabnam" w:hint="cs"/>
          <w:color w:val="3A3A3A" w:themeColor="background2" w:themeShade="40"/>
          <w:sz w:val="20"/>
          <w:szCs w:val="20"/>
          <w:rtl/>
          <w:lang w:bidi="fa-IR"/>
          <w14:textOutline w14:w="0" w14:cap="flat" w14:cmpd="sng" w14:algn="ctr">
            <w14:noFill/>
            <w14:prstDash w14:val="solid"/>
            <w14:round/>
          </w14:textOutline>
        </w:rPr>
        <w:t>اگر اررور داشت ادامه نده</w:t>
      </w:r>
      <w:r w:rsidRPr="00077FB3">
        <w:rPr>
          <w:rFonts w:ascii="Shabnam" w:hAnsi="Shabnam" w:cs="Shabnam"/>
          <w:color w:val="0070C0"/>
          <w:sz w:val="24"/>
          <w:szCs w:val="24"/>
          <w:lang w:bidi="fa-IR"/>
          <w14:textOutline w14:w="0" w14:cap="flat" w14:cmpd="sng" w14:algn="ctr">
            <w14:noFill/>
            <w14:prstDash w14:val="solid"/>
            <w14:round/>
          </w14:textOutline>
        </w:rPr>
        <w:t>}</w:t>
      </w:r>
    </w:p>
    <w:p w14:paraId="764D91C5" w14:textId="416F1A3D" w:rsidR="00077FB3" w:rsidRPr="00077FB3" w:rsidRDefault="00077FB3" w:rsidP="00077FB3">
      <w:pPr>
        <w:ind w:left="1440" w:firstLine="720"/>
        <w:rPr>
          <w:rFonts w:ascii="Shabnam" w:hAnsi="Shabnam" w:cs="Shabnam"/>
          <w:color w:val="0070C0"/>
          <w:sz w:val="24"/>
          <w:szCs w:val="24"/>
          <w:lang w:bidi="fa-IR"/>
          <w14:textOutline w14:w="0" w14:cap="flat" w14:cmpd="sng" w14:algn="ctr">
            <w14:noFill/>
            <w14:prstDash w14:val="solid"/>
            <w14:round/>
          </w14:textOutline>
        </w:rPr>
      </w:pPr>
      <w:r w:rsidRPr="00077FB3">
        <w:rPr>
          <w:rFonts w:ascii="Shabnam" w:hAnsi="Shabnam" w:cs="Shabnam"/>
          <w:color w:val="0070C0"/>
          <w:sz w:val="24"/>
          <w:szCs w:val="24"/>
          <w:lang w:bidi="fa-IR"/>
          <w14:textOutline w14:w="0" w14:cap="flat" w14:cmpd="sng" w14:algn="ctr">
            <w14:noFill/>
            <w14:prstDash w14:val="solid"/>
            <w14:round/>
          </w14:textOutline>
        </w:rPr>
        <w:t>callback(data)</w:t>
      </w:r>
    </w:p>
    <w:p w14:paraId="5E4E63EF" w14:textId="6338D982" w:rsidR="00077FB3" w:rsidRPr="00077FB3" w:rsidRDefault="00077FB3" w:rsidP="00077FB3">
      <w:pPr>
        <w:ind w:left="720" w:firstLine="720"/>
        <w:rPr>
          <w:rFonts w:ascii="Shabnam" w:hAnsi="Shabnam" w:cs="Shabnam"/>
          <w:color w:val="0070C0"/>
          <w:sz w:val="24"/>
          <w:szCs w:val="24"/>
          <w:lang w:bidi="fa-IR"/>
          <w14:textOutline w14:w="0" w14:cap="flat" w14:cmpd="sng" w14:algn="ctr">
            <w14:noFill/>
            <w14:prstDash w14:val="solid"/>
            <w14:round/>
          </w14:textOutline>
        </w:rPr>
      </w:pPr>
      <w:r w:rsidRPr="00077FB3">
        <w:rPr>
          <w:rFonts w:ascii="Shabnam" w:hAnsi="Shabnam" w:cs="Shabnam"/>
          <w:color w:val="0070C0"/>
          <w:sz w:val="24"/>
          <w:szCs w:val="24"/>
          <w:lang w:bidi="fa-IR"/>
          <w14:textOutline w14:w="0" w14:cap="flat" w14:cmpd="sng" w14:algn="ctr">
            <w14:noFill/>
            <w14:prstDash w14:val="solid"/>
            <w14:round/>
          </w14:textOutline>
        </w:rPr>
        <w:lastRenderedPageBreak/>
        <w:t>},2000);</w:t>
      </w:r>
    </w:p>
    <w:p w14:paraId="16FD4CE9" w14:textId="6E6CB8D8" w:rsidR="00077FB3" w:rsidRPr="00077FB3" w:rsidRDefault="00077FB3" w:rsidP="00077FB3">
      <w:pPr>
        <w:rPr>
          <w:rFonts w:ascii="Shabnam" w:hAnsi="Shabnam" w:cs="Shabnam"/>
          <w:color w:val="0070C0"/>
          <w:sz w:val="24"/>
          <w:szCs w:val="24"/>
          <w:lang w:bidi="fa-IR"/>
          <w14:textOutline w14:w="0" w14:cap="flat" w14:cmpd="sng" w14:algn="ctr">
            <w14:noFill/>
            <w14:prstDash w14:val="solid"/>
            <w14:round/>
          </w14:textOutline>
        </w:rPr>
      </w:pPr>
      <w:r w:rsidRPr="00077FB3">
        <w:rPr>
          <w:rFonts w:ascii="Shabnam" w:hAnsi="Shabnam" w:cs="Shabnam"/>
          <w:color w:val="0070C0"/>
          <w:sz w:val="24"/>
          <w:szCs w:val="24"/>
          <w:lang w:bidi="fa-IR"/>
          <w14:textOutline w14:w="0" w14:cap="flat" w14:cmpd="sng" w14:algn="ctr">
            <w14:noFill/>
            <w14:prstDash w14:val="solid"/>
            <w14:round/>
          </w14:textOutline>
        </w:rPr>
        <w:t>},2000)</w:t>
      </w:r>
    </w:p>
    <w:p w14:paraId="5BFC33F9" w14:textId="7562BAE2" w:rsidR="00077FB3" w:rsidRPr="00077FB3" w:rsidRDefault="00077FB3" w:rsidP="00077FB3">
      <w:pPr>
        <w:rPr>
          <w:rFonts w:ascii="Shabnam" w:hAnsi="Shabnam" w:cs="Shabnam"/>
          <w:color w:val="0070C0"/>
          <w:sz w:val="24"/>
          <w:szCs w:val="24"/>
          <w:lang w:bidi="fa-IR"/>
          <w14:textOutline w14:w="0" w14:cap="flat" w14:cmpd="sng" w14:algn="ctr">
            <w14:noFill/>
            <w14:prstDash w14:val="solid"/>
            <w14:round/>
          </w14:textOutline>
        </w:rPr>
      </w:pPr>
      <w:r w:rsidRPr="00077FB3">
        <w:rPr>
          <w:rFonts w:ascii="Shabnam" w:hAnsi="Shabnam" w:cs="Shabnam"/>
          <w:color w:val="0070C0"/>
          <w:sz w:val="24"/>
          <w:szCs w:val="24"/>
          <w:lang w:bidi="fa-IR"/>
          <w14:textOutline w14:w="0" w14:cap="flat" w14:cmpd="sng" w14:algn="ctr">
            <w14:noFill/>
            <w14:prstDash w14:val="solid"/>
            <w14:round/>
          </w14:textOutline>
        </w:rPr>
        <w:t>}</w:t>
      </w:r>
    </w:p>
    <w:p w14:paraId="7D867AC2" w14:textId="7077CC96" w:rsidR="008D6234" w:rsidRDefault="008D6234" w:rsidP="00976267">
      <w:pPr>
        <w:rPr>
          <w:rFonts w:ascii="Shabnam" w:hAnsi="Shabnam" w:cs="Shabnam"/>
          <w:color w:val="0070C0"/>
          <w:sz w:val="24"/>
          <w:szCs w:val="24"/>
          <w:rtl/>
          <w:lang w:bidi="fa-IR"/>
        </w:rPr>
      </w:pPr>
    </w:p>
    <w:p w14:paraId="3EF0974B" w14:textId="1EA3633E" w:rsidR="00976267" w:rsidRDefault="00976267" w:rsidP="00976267">
      <w:pPr>
        <w:rPr>
          <w:rFonts w:ascii="Shabnam" w:hAnsi="Shabnam" w:cs="Shabnam"/>
          <w:color w:val="0070C0"/>
          <w:sz w:val="24"/>
          <w:szCs w:val="24"/>
          <w:lang w:bidi="fa-IR"/>
        </w:rPr>
      </w:pPr>
      <w:r>
        <w:rPr>
          <w:rFonts w:ascii="Shabnam" w:hAnsi="Shabnam" w:cs="Shabnam"/>
          <w:color w:val="0070C0"/>
          <w:sz w:val="24"/>
          <w:szCs w:val="24"/>
          <w:lang w:bidi="fa-IR"/>
        </w:rPr>
        <w:t>doSomething(function(data) {</w:t>
      </w:r>
    </w:p>
    <w:p w14:paraId="7D230A80" w14:textId="75F29B62" w:rsidR="00976267" w:rsidRDefault="00976267" w:rsidP="00976267">
      <w:pPr>
        <w:ind w:firstLine="720"/>
        <w:rPr>
          <w:rFonts w:ascii="Shabnam" w:hAnsi="Shabnam" w:cs="Shabnam"/>
          <w:color w:val="0070C0"/>
          <w:sz w:val="24"/>
          <w:szCs w:val="24"/>
          <w:lang w:bidi="fa-IR"/>
        </w:rPr>
      </w:pPr>
      <w:r>
        <w:rPr>
          <w:rFonts w:ascii="Shabnam" w:hAnsi="Shabnam" w:cs="Shabnam"/>
          <w:color w:val="0070C0"/>
          <w:sz w:val="24"/>
          <w:szCs w:val="24"/>
          <w:lang w:bidi="fa-IR"/>
        </w:rPr>
        <w:t>Console.log(data)</w:t>
      </w:r>
    </w:p>
    <w:p w14:paraId="13F2B337" w14:textId="1CF99C76" w:rsidR="00976267" w:rsidRDefault="00976267" w:rsidP="00976267">
      <w:pPr>
        <w:rPr>
          <w:rFonts w:ascii="Shabnam" w:hAnsi="Shabnam" w:cs="Shabnam"/>
          <w:color w:val="0070C0"/>
          <w:sz w:val="24"/>
          <w:szCs w:val="24"/>
          <w:lang w:bidi="fa-IR"/>
        </w:rPr>
      </w:pPr>
      <w:r>
        <w:rPr>
          <w:rFonts w:ascii="Shabnam" w:hAnsi="Shabnam" w:cs="Shabnam"/>
          <w:color w:val="0070C0"/>
          <w:sz w:val="24"/>
          <w:szCs w:val="24"/>
          <w:lang w:bidi="fa-IR"/>
        </w:rPr>
        <w:t>}, function (error) {</w:t>
      </w:r>
    </w:p>
    <w:p w14:paraId="2EF42905" w14:textId="1A125B4E" w:rsidR="00976267" w:rsidRDefault="00976267" w:rsidP="00976267">
      <w:pPr>
        <w:ind w:firstLine="720"/>
        <w:rPr>
          <w:rFonts w:ascii="Shabnam" w:hAnsi="Shabnam" w:cs="Shabnam"/>
          <w:color w:val="0070C0"/>
          <w:sz w:val="24"/>
          <w:szCs w:val="24"/>
          <w:lang w:bidi="fa-IR"/>
        </w:rPr>
      </w:pPr>
      <w:r>
        <w:rPr>
          <w:rFonts w:ascii="Shabnam" w:hAnsi="Shabnam" w:cs="Shabnam"/>
          <w:color w:val="0070C0"/>
          <w:sz w:val="24"/>
          <w:szCs w:val="24"/>
          <w:lang w:bidi="fa-IR"/>
        </w:rPr>
        <w:t>Console.log(error)</w:t>
      </w:r>
    </w:p>
    <w:p w14:paraId="4D458877" w14:textId="774006D2" w:rsidR="00976267" w:rsidRDefault="00976267" w:rsidP="00976267">
      <w:pPr>
        <w:rPr>
          <w:rFonts w:ascii="Shabnam" w:hAnsi="Shabnam" w:cs="Shabnam"/>
          <w:color w:val="0070C0"/>
          <w:sz w:val="24"/>
          <w:szCs w:val="24"/>
          <w:lang w:bidi="fa-IR"/>
        </w:rPr>
      </w:pPr>
      <w:r>
        <w:rPr>
          <w:rFonts w:ascii="Shabnam" w:hAnsi="Shabnam" w:cs="Shabnam"/>
          <w:color w:val="0070C0"/>
          <w:sz w:val="24"/>
          <w:szCs w:val="24"/>
          <w:lang w:bidi="fa-IR"/>
        </w:rPr>
        <w:t>})</w:t>
      </w:r>
    </w:p>
    <w:p w14:paraId="6E529435" w14:textId="710CA113" w:rsidR="00976267" w:rsidRDefault="00976267" w:rsidP="00976267">
      <w:pPr>
        <w:rPr>
          <w:rFonts w:ascii="Shabnam" w:hAnsi="Shabnam" w:cs="Shabnam"/>
          <w:color w:val="0070C0"/>
          <w:sz w:val="24"/>
          <w:szCs w:val="24"/>
          <w:lang w:bidi="fa-IR"/>
        </w:rPr>
      </w:pPr>
    </w:p>
    <w:p w14:paraId="0C8C3E6E" w14:textId="2FF49279" w:rsidR="00976267" w:rsidRDefault="00976267" w:rsidP="00976267">
      <w:pPr>
        <w:bidi/>
        <w:jc w:val="center"/>
        <w:rPr>
          <w:rFonts w:ascii="Shabnam" w:hAnsi="Shabnam" w:cs="Shabnam"/>
          <w:color w:val="E8E8E8" w:themeColor="background2"/>
          <w:sz w:val="40"/>
          <w:szCs w:val="40"/>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76267">
        <w:rPr>
          <w:rFonts w:ascii="Shabnam" w:hAnsi="Shabnam" w:cs="Shabnam"/>
          <w:color w:val="E8E8E8" w:themeColor="background2"/>
          <w:sz w:val="40"/>
          <w:szCs w:val="40"/>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Async and Await</w:t>
      </w:r>
    </w:p>
    <w:p w14:paraId="54A3F58A" w14:textId="310F87D9" w:rsidR="00976267" w:rsidRDefault="00976267" w:rsidP="00976267">
      <w:pPr>
        <w:bidi/>
        <w:jc w:val="center"/>
        <w:rPr>
          <w:rFonts w:ascii="Shabnam" w:hAnsi="Shabnam" w:cs="Shabnam"/>
          <w:color w:val="E8E8E8" w:themeColor="background2"/>
          <w:sz w:val="40"/>
          <w:szCs w:val="40"/>
          <w:rtl/>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BDB6C12" w14:textId="1FFC6DDB" w:rsidR="00976267" w:rsidRDefault="00976267" w:rsidP="0097626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آخرین آپدیت جاوااسکرپت برای فرایند های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asynchronous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میباشد.</w:t>
      </w:r>
    </w:p>
    <w:p w14:paraId="320F2E38" w14:textId="2A174217" w:rsidR="00976267" w:rsidRDefault="00976267" w:rsidP="0097626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در توابع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async , await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میتونیم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 catch</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نیز استفاده کنیم</w:t>
      </w:r>
    </w:p>
    <w:p w14:paraId="594F35A2" w14:textId="4EC97A6B" w:rsidR="00976267" w:rsidRPr="001A19A4" w:rsidRDefault="00976267" w:rsidP="001A19A4">
      <w:pPr>
        <w:rPr>
          <w:rFonts w:ascii="Shabnam" w:hAnsi="Shabnam" w:cs="Shabnam"/>
          <w:color w:val="0070C0"/>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6A2A4C" w14:textId="537B4898" w:rsidR="00976267" w:rsidRPr="001A19A4" w:rsidRDefault="00976267" w:rsidP="001A19A4">
      <w:pPr>
        <w:rPr>
          <w:rFonts w:ascii="Shabnam" w:hAnsi="Shabnam" w:cs="Shabnam"/>
          <w:color w:val="0070C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9A4">
        <w:rPr>
          <w:rFonts w:ascii="Shabnam" w:hAnsi="Shabnam" w:cs="Shabnam"/>
          <w:color w:val="0070C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 </w:t>
      </w:r>
      <w:r w:rsidR="005314F7" w:rsidRPr="001A19A4">
        <w:rPr>
          <w:rFonts w:ascii="Shabnam" w:hAnsi="Shabnam" w:cs="Shabnam"/>
          <w:color w:val="0070C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fetchData = async() =&gt; {</w:t>
      </w:r>
    </w:p>
    <w:p w14:paraId="3B9CD725" w14:textId="50B9A0D9" w:rsidR="005314F7" w:rsidRPr="001A19A4" w:rsidRDefault="005314F7" w:rsidP="001A19A4">
      <w:pPr>
        <w:rPr>
          <w:rFonts w:ascii="Shabnam" w:hAnsi="Shabnam" w:cs="Shabnam"/>
          <w:color w:val="0070C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9A4">
        <w:rPr>
          <w:rFonts w:ascii="Shabnam" w:hAnsi="Shabnam" w:cs="Shabnam"/>
          <w:color w:val="0070C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 {</w:t>
      </w:r>
    </w:p>
    <w:p w14:paraId="7C5C9260" w14:textId="49B9B256" w:rsidR="005314F7" w:rsidRPr="001A19A4" w:rsidRDefault="005314F7" w:rsidP="001A19A4">
      <w:pPr>
        <w:ind w:firstLine="720"/>
        <w:rPr>
          <w:rFonts w:ascii="Shabnam" w:hAnsi="Shabnam" w:cs="Shabnam"/>
          <w:color w:val="0070C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9A4">
        <w:rPr>
          <w:rFonts w:ascii="Shabnam" w:hAnsi="Shabnam" w:cs="Shabnam"/>
          <w:color w:val="0070C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response = await axios.get(‘url’)</w:t>
      </w:r>
    </w:p>
    <w:p w14:paraId="73FB7863" w14:textId="63AA598B" w:rsidR="005314F7" w:rsidRPr="001A19A4" w:rsidRDefault="005314F7" w:rsidP="001A19A4">
      <w:pPr>
        <w:ind w:firstLine="720"/>
        <w:rPr>
          <w:rFonts w:ascii="Shabnam" w:hAnsi="Shabnam" w:cs="Shabnam"/>
          <w:color w:val="0070C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9A4">
        <w:rPr>
          <w:rFonts w:ascii="Shabnam" w:hAnsi="Shabnam" w:cs="Shabnam"/>
          <w:color w:val="0070C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Console.log(response.data)</w:t>
      </w:r>
    </w:p>
    <w:p w14:paraId="193A1206" w14:textId="1337C650" w:rsidR="005314F7" w:rsidRPr="001A19A4" w:rsidRDefault="005314F7" w:rsidP="001A19A4">
      <w:pPr>
        <w:rPr>
          <w:rFonts w:ascii="Shabnam" w:hAnsi="Shabnam" w:cs="Shabnam"/>
          <w:color w:val="0070C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9A4">
        <w:rPr>
          <w:rFonts w:ascii="Shabnam" w:hAnsi="Shabnam" w:cs="Shabnam"/>
          <w:color w:val="0070C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A19A4">
        <w:rPr>
          <w:rFonts w:ascii="Shabnam" w:hAnsi="Shabnam" w:cs="Shabnam"/>
          <w:color w:val="0070C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A19A4">
        <w:rPr>
          <w:rFonts w:ascii="Shabnam" w:hAnsi="Shabnam" w:cs="Shabnam"/>
          <w:color w:val="0070C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catch(err) {</w:t>
      </w:r>
    </w:p>
    <w:p w14:paraId="3DBF6A5F" w14:textId="25C29383" w:rsidR="005314F7" w:rsidRPr="001A19A4" w:rsidRDefault="005314F7" w:rsidP="001A19A4">
      <w:pPr>
        <w:ind w:firstLine="720"/>
        <w:rPr>
          <w:rFonts w:ascii="Shabnam" w:hAnsi="Shabnam" w:cs="Shabnam"/>
          <w:color w:val="0070C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9A4">
        <w:rPr>
          <w:rFonts w:ascii="Shabnam" w:hAnsi="Shabnam" w:cs="Shabnam"/>
          <w:color w:val="0070C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Console.log(err)</w:t>
      </w:r>
    </w:p>
    <w:p w14:paraId="34A1DC70" w14:textId="1D28EF2D" w:rsidR="005314F7" w:rsidRPr="001A19A4" w:rsidRDefault="001A19A4" w:rsidP="001A19A4">
      <w:pPr>
        <w:rPr>
          <w:rFonts w:ascii="Shabnam" w:hAnsi="Shabnam" w:cs="Shabnam"/>
          <w:color w:val="0070C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70C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14F7" w:rsidRPr="001A19A4">
        <w:rPr>
          <w:rFonts w:ascii="Shabnam" w:hAnsi="Shabnam" w:cs="Shabnam"/>
          <w:color w:val="0070C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0D8788" w14:textId="2E527454" w:rsidR="005314F7" w:rsidRPr="001A19A4" w:rsidRDefault="005314F7" w:rsidP="001A19A4">
      <w:pPr>
        <w:rPr>
          <w:rFonts w:ascii="Shabnam" w:hAnsi="Shabnam" w:cs="Shabnam"/>
          <w:color w:val="0070C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9A4">
        <w:rPr>
          <w:rFonts w:ascii="Shabnam" w:hAnsi="Shabnam" w:cs="Shabnam"/>
          <w:color w:val="0070C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4578C8" w14:textId="3831602D" w:rsidR="005314F7" w:rsidRPr="001A19A4" w:rsidRDefault="005314F7" w:rsidP="001A19A4">
      <w:pPr>
        <w:rPr>
          <w:rFonts w:ascii="Shabnam" w:hAnsi="Shabnam" w:cs="Shabnam"/>
          <w:color w:val="0070C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9A4">
        <w:rPr>
          <w:rFonts w:ascii="Shabnam" w:hAnsi="Shabnam" w:cs="Shabnam"/>
          <w:color w:val="0070C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fetchData()</w:t>
      </w:r>
    </w:p>
    <w:p w14:paraId="59437111" w14:textId="0B558766" w:rsidR="005314F7" w:rsidRPr="001A19A4" w:rsidRDefault="005314F7" w:rsidP="001A19A4">
      <w:pPr>
        <w:rPr>
          <w:rFonts w:ascii="Shabnam" w:hAnsi="Shabnam" w:cs="Shabnam"/>
          <w:color w:val="0070C0"/>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380EF2" w14:textId="28078093" w:rsidR="005314F7" w:rsidRDefault="005314F7" w:rsidP="001A19A4">
      <w:pPr>
        <w:bidi/>
        <w:jc w:val="center"/>
        <w:rPr>
          <w:rFonts w:ascii="Shabnam" w:hAnsi="Shabnam" w:cs="Shabnam"/>
          <w:color w:val="000000" w:themeColor="text1"/>
          <w:sz w:val="36"/>
          <w:szCs w:val="36"/>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A19A4">
        <w:rPr>
          <w:rFonts w:ascii="Shabnam" w:hAnsi="Shabnam" w:cs="Shabnam"/>
          <w:color w:val="000000" w:themeColor="text1"/>
          <w:sz w:val="36"/>
          <w:szCs w:val="36"/>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Higher Order Functions</w:t>
      </w:r>
    </w:p>
    <w:p w14:paraId="42DC51F5" w14:textId="6BCD4ADB" w:rsidR="00DE407C" w:rsidRPr="00DE407C" w:rsidRDefault="00DE407C" w:rsidP="00DE407C">
      <w:pPr>
        <w:bidi/>
        <w:jc w:val="center"/>
        <w:rPr>
          <w:rFonts w:ascii="Shabnam" w:hAnsi="Shabnam" w:cs="Shabnam"/>
          <w:color w:val="384F65" w:themeColor="accent6" w:themeShade="BF"/>
          <w:sz w:val="36"/>
          <w:szCs w:val="3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8700D0" w14:textId="083BFF43" w:rsidR="005314F7" w:rsidRPr="001A19A4" w:rsidRDefault="005314F7" w:rsidP="001A19A4">
      <w:pPr>
        <w:bidi/>
        <w:jc w:val="center"/>
        <w:rPr>
          <w:rFonts w:ascii="Shabnam" w:hAnsi="Shabnam" w:cs="Shabnam"/>
          <w:color w:val="000000" w:themeColor="text1"/>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407C">
        <w:rPr>
          <w:rFonts w:ascii="Shabnam" w:hAnsi="Shabnam" w:cs="Shabnam"/>
          <w:color w:val="384F65" w:themeColor="accent6" w:themeShade="BF"/>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Filter </w:t>
      </w:r>
      <w:r w:rsidR="001A19A4" w:rsidRPr="00DE407C">
        <w:rPr>
          <w:rFonts w:ascii="Shabnam" w:hAnsi="Shabnam" w:cs="Shabnam"/>
          <w:color w:val="384F65" w:themeColor="accent6" w:themeShade="BF"/>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E407C">
        <w:rPr>
          <w:rFonts w:ascii="Shabnam" w:hAnsi="Shabnam" w:cs="Shabnam"/>
          <w:color w:val="384F65" w:themeColor="accent6" w:themeShade="BF"/>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19A4" w:rsidRPr="00DE407C">
        <w:rPr>
          <w:rFonts w:ascii="Shabnam" w:hAnsi="Shabnam" w:cs="Shabnam"/>
          <w:color w:val="384F65" w:themeColor="accent6" w:themeShade="BF"/>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E407C">
        <w:rPr>
          <w:rFonts w:ascii="Shabnam" w:hAnsi="Shabnam" w:cs="Shabnam"/>
          <w:color w:val="384F65" w:themeColor="accent6" w:themeShade="BF"/>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map                     reduce</w:t>
      </w:r>
    </w:p>
    <w:p w14:paraId="7E784D33" w14:textId="68369449" w:rsidR="005314F7" w:rsidRDefault="005314F7" w:rsidP="005314F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E3B0FB" w14:textId="5F3B4C18" w:rsidR="005314F7" w:rsidRDefault="005314F7" w:rsidP="005314F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توابع مرتبه بالا</w:t>
      </w:r>
    </w:p>
    <w:p w14:paraId="00E31E39" w14:textId="240B1A98" w:rsidR="005314F7" w:rsidRDefault="005314F7" w:rsidP="005314F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08014D" w14:textId="3ECD77D1" w:rsidR="005314F7" w:rsidRDefault="005314F7" w:rsidP="005314F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یکی از قابلیت های جاوااسکریپت که اونو به یه زبان برنامه نویس فانکشنال مناسب تبدیل کرده اینه که اجازه میده از توابع مرتبه بالا استفاده کنین.</w:t>
      </w:r>
    </w:p>
    <w:p w14:paraId="6B7A6800" w14:textId="51F4ACB4" w:rsidR="005314F7" w:rsidRDefault="005314F7" w:rsidP="005314F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25407" w14:textId="7548EA07" w:rsidR="005314F7" w:rsidRDefault="005314F7" w:rsidP="005314F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توابع مرتبه بالا توابعی هستند که یک تابع را به عنوان پارامتر ورودی دریافت و یا به عنوان خروجی ارسال می کنند دانستن این که چه زمانی و چگونه از این توابع استفاده میشود ضروری است ، استفاده از این توابع باعث میشه کدهایی که مینویسیم ساده تر و قابل فهم تر باشد.</w:t>
      </w:r>
    </w:p>
    <w:p w14:paraId="1CA10857" w14:textId="17F6E578" w:rsidR="005314F7" w:rsidRDefault="005314F7" w:rsidP="005314F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DFBDD" w14:textId="5EA32EEB" w:rsidR="005314F7" w:rsidRPr="00DE407C" w:rsidRDefault="005314F7" w:rsidP="00DE407C">
      <w:pPr>
        <w:pStyle w:val="ListParagraph"/>
        <w:numPr>
          <w:ilvl w:val="0"/>
          <w:numId w:val="23"/>
        </w:numPr>
        <w:bidi/>
        <w:rPr>
          <w:rFonts w:ascii="Shabnam" w:hAnsi="Shabnam" w:cs="Shabnam"/>
          <w:color w:val="000000" w:themeColor="text1"/>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407C">
        <w:rPr>
          <w:rFonts w:ascii="Shabnam" w:hAnsi="Shabnam" w:cs="Shabnam"/>
          <w:color w:val="000000" w:themeColor="text1"/>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w:t>
      </w:r>
    </w:p>
    <w:p w14:paraId="354BD838" w14:textId="39B2B6EF" w:rsidR="005314F7" w:rsidRDefault="005314F7" w:rsidP="005314F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0B975" w14:textId="4481DB04" w:rsidR="005314F7" w:rsidRDefault="005314F7" w:rsidP="005314F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فیلتر یک متد برای آرایه هاست ، پارامتری که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filter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میپذیرد یک فانکشن تست است که حتما خروجی آن باید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باشد ، خروجی تابع فیلتر یک آرایه جدید از عضو های تابع اولیه است که در تست فانکشن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را برگردانند.</w:t>
      </w:r>
    </w:p>
    <w:p w14:paraId="44BC0225" w14:textId="7BAB14A3" w:rsidR="005314F7" w:rsidRDefault="005314F7" w:rsidP="005314F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43B131" w14:textId="661D5B5F" w:rsidR="005314F7" w:rsidRDefault="005314F7" w:rsidP="005314F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مثال:</w:t>
      </w:r>
    </w:p>
    <w:p w14:paraId="0F473B3C" w14:textId="3AB8199B" w:rsidR="005314F7" w:rsidRDefault="005314F7" w:rsidP="005314F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BB1A9D" w14:textId="09B91729" w:rsidR="005314F7" w:rsidRPr="005314F7" w:rsidRDefault="005314F7" w:rsidP="005314F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4F7">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تصور کنید کدی را مینویسید که شامل لیست لیست افرادی است که میخواهید با فیلتر افرادی که 18 سال و یا بیشتر از آن دارد را پیدا کند؟ </w:t>
      </w:r>
    </w:p>
    <w:p w14:paraId="1CBA25E3" w14:textId="2C4C4375" w:rsidR="005314F7" w:rsidRDefault="005314F7" w:rsidP="005314F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C4AD79" w14:textId="244C49BC" w:rsidR="005314F7" w:rsidRDefault="005314F7" w:rsidP="005314F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People = [</w:t>
      </w:r>
    </w:p>
    <w:p w14:paraId="1DB57051" w14:textId="4CEE03AB" w:rsidR="005314F7" w:rsidRDefault="00DE407C" w:rsidP="005314F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‘john Doe’ , age : 16},</w:t>
      </w:r>
    </w:p>
    <w:p w14:paraId="620F87F8" w14:textId="4FBDE3A5"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‘sina gh’ , age: 19},</w:t>
      </w:r>
    </w:p>
    <w:p w14:paraId="3AE5F385" w14:textId="35CFE6A4"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‘Amin gh’ , age : 20},</w:t>
      </w:r>
    </w:p>
    <w:p w14:paraId="03CFDF19" w14:textId="33829C41"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‘Dad’ , age: 18}</w:t>
      </w:r>
    </w:p>
    <w:p w14:paraId="34B13DAF" w14:textId="002D4D60"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FE0D40" w14:textId="014F44FE"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1685FC" w14:textId="605EB873" w:rsidR="00DE407C" w:rsidRDefault="00DE407C" w:rsidP="00DE40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حال میخواهیم با استفاده مرتبه بالا و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کدی بنویسیم که مشابه کار کد بالا رو انجام بده.</w:t>
      </w:r>
    </w:p>
    <w:p w14:paraId="2CD70B4A" w14:textId="50D8E4DB" w:rsidR="00DE407C" w:rsidRDefault="00DE407C" w:rsidP="00DE40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D090A2" w14:textId="3A463075"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PeopleAbove18 = (collection) =&gt; {</w:t>
      </w:r>
    </w:p>
    <w:p w14:paraId="31BDCD66" w14:textId="46453C3A"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 collection.filter((person) =&gt; </w:t>
      </w:r>
    </w:p>
    <w:p w14:paraId="69244AEB" w14:textId="7E330B20"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Person.age &gt;= 18)</w:t>
      </w:r>
    </w:p>
    <w:p w14:paraId="073ECDFA" w14:textId="1DF94A3C"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A1ABEC" w14:textId="784D6B8D"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23F2F0" w14:textId="6D3F2435"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
    <w:p w14:paraId="2A5D05E8" w14:textId="4DB86A79"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D991F4" w14:textId="5EACF197" w:rsidR="00DE407C" w:rsidRDefault="00DE407C" w:rsidP="00DE40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یکی دیگه از چیزایی که در توابع مرتبه بالا استفاده میشود متد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 ، که یک فانکشن را دریافت میکند و آن را بر روی تک تک اعضای آرایه اعمال میکند.</w:t>
      </w:r>
    </w:p>
    <w:p w14:paraId="2BBD08E5" w14:textId="0E0B0745" w:rsidR="00DE407C" w:rsidRDefault="00DE407C" w:rsidP="00DE40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229FE2" w14:textId="7EF3C553" w:rsidR="00DE407C" w:rsidRDefault="00DE407C" w:rsidP="00DE40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برای مثال در یک رشته از اعداد وقتی بخواهیم همه ی اعضا را به توان 2 برسانیم از متد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استفاده میکنیم.</w:t>
      </w:r>
    </w:p>
    <w:p w14:paraId="68E5FC08" w14:textId="5A02BAE9" w:rsidR="00DE407C" w:rsidRDefault="00DE407C" w:rsidP="00DE40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C96E16" w14:textId="4A989BCD"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numbers = [1 ,2 , 3 , 4 , 5 , 6, 10 ,20 ]</w:t>
      </w:r>
    </w:p>
    <w:p w14:paraId="5B9DEF2C" w14:textId="1322CE9E"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536803" w14:textId="77777777"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DE5F05" w14:textId="2ECA0917"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Const squoes = numbers.map((x) =&gt; {</w:t>
      </w:r>
    </w:p>
    <w:p w14:paraId="17CB9492" w14:textId="1A3080D0"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 Math.pow(x , 2) </w:t>
      </w:r>
    </w:p>
    <w:p w14:paraId="51CA5F0A" w14:textId="564D4943"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007038" w14:textId="4F400F59"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Console.log(squars)</w:t>
      </w:r>
    </w:p>
    <w:p w14:paraId="6799AA4A" w14:textId="0D26B460"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E27209" w14:textId="681EFF40" w:rsidR="00DE407C" w:rsidRDefault="00DE407C" w:rsidP="00DE40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 یا برای نمایش نام و سن افراد در مثال قبلی از کد زیر استفاده میکنیم.</w:t>
      </w:r>
    </w:p>
    <w:p w14:paraId="08333B48" w14:textId="3075E464" w:rsidR="00DE407C" w:rsidRDefault="00DE407C" w:rsidP="00DE40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C7A2C0" w14:textId="30E51B27"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showInfo = people.map((arr) =&gt; {</w:t>
      </w:r>
    </w:p>
    <w:p w14:paraId="604F63A2" w14:textId="72CF89AB"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 arr.name + “|” + arr.age </w:t>
      </w:r>
    </w:p>
    <w:p w14:paraId="1EE148DA" w14:textId="78256B0F"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890C72" w14:textId="7AAF3DC3"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E16591" w14:textId="1E5775AF"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w:t>
      </w:r>
    </w:p>
    <w:p w14:paraId="1C4A8B33" w14:textId="72CAE815" w:rsidR="00DE407C" w:rsidRDefault="00DE407C" w:rsidP="00DE40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36758C" w14:textId="04EF1EBD" w:rsidR="00DE407C" w:rsidRDefault="00DE407C" w:rsidP="00DE40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آخرین و قدرتمندترین متدی که تو این مطلب در موردش حرف میزنیم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هست ، با این تابع میتونیم هر گونه تغیری که دلمون میخواد ایجاد کنیم.</w:t>
      </w:r>
    </w:p>
    <w:p w14:paraId="647AF1FA" w14:textId="5BA2024C" w:rsidR="00DE407C" w:rsidRDefault="00DE407C" w:rsidP="00DE40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3F0ED3" w14:textId="1B42DD4A" w:rsidR="00DE407C" w:rsidRDefault="00DE407C" w:rsidP="00DE40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2D9C">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یک تابع و یک مقدار اولیه برای شروع دریافت میکنه .</w:t>
      </w:r>
    </w:p>
    <w:p w14:paraId="6F3013CE" w14:textId="2274C152" w:rsidR="00622D9C" w:rsidRDefault="00622D9C" w:rsidP="00622D9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8B5C40" w14:textId="142C8A6E" w:rsidR="00622D9C" w:rsidRDefault="00622D9C" w:rsidP="00622D9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چند مثال با</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Reduce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C74CCB" w14:textId="77D9CF60" w:rsidR="00622D9C" w:rsidRDefault="00622D9C" w:rsidP="00622D9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F58896" w14:textId="529DCEAD" w:rsidR="00622D9C" w:rsidRDefault="00622D9C" w:rsidP="00622D9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ضرب کردن اعضای آرایه : </w:t>
      </w:r>
    </w:p>
    <w:p w14:paraId="0B0E9306" w14:textId="492B0E4B" w:rsidR="00622D9C" w:rsidRDefault="00622D9C" w:rsidP="00622D9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D0272B" w14:textId="2A0D4091" w:rsidR="00622D9C" w:rsidRDefault="00622D9C" w:rsidP="00622D9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numbers = [2,3,4,5]</w:t>
      </w:r>
    </w:p>
    <w:p w14:paraId="5972BD36" w14:textId="21D1A5D9" w:rsidR="00622D9C" w:rsidRDefault="00622D9C" w:rsidP="00622D9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D43886" w14:textId="5F19CFF7" w:rsidR="00622D9C" w:rsidRDefault="00622D9C" w:rsidP="00622D9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product = numbers.reduce((acc) =&gt; {</w:t>
      </w:r>
    </w:p>
    <w:p w14:paraId="7C4C2A1E" w14:textId="49B5D119" w:rsidR="00622D9C" w:rsidRDefault="00622D9C" w:rsidP="00622D9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acc * 2 , 1</w:t>
      </w:r>
    </w:p>
    <w:p w14:paraId="5F237EA7" w14:textId="0B40F212" w:rsidR="00622D9C" w:rsidRDefault="00622D9C" w:rsidP="00622D9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93497F" w14:textId="0E776661" w:rsidR="00622D9C" w:rsidRDefault="00622D9C" w:rsidP="00622D9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9F5788" w14:textId="1B10FB10" w:rsidR="00622D9C" w:rsidRDefault="00622D9C" w:rsidP="00622D9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پیدا کردن اعداد زوج </w:t>
      </w:r>
    </w:p>
    <w:p w14:paraId="757C67E8" w14:textId="40AB19FB" w:rsidR="00622D9C" w:rsidRDefault="00622D9C" w:rsidP="00622D9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107ED5" w14:textId="72FAF6E7" w:rsidR="00622D9C" w:rsidRDefault="00622D9C" w:rsidP="00622D9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isEvent = (x) =&gt; {</w:t>
      </w:r>
    </w:p>
    <w:p w14:paraId="3271369D" w14:textId="4BC5E7CF" w:rsidR="00622D9C" w:rsidRDefault="00622D9C" w:rsidP="00622D9C">
      <w:pPr>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 x % 2 === 0;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اگر یک باشد یعنی فرد</w:t>
      </w:r>
    </w:p>
    <w:p w14:paraId="025ABC08" w14:textId="6DEC2B7C" w:rsidR="00622D9C" w:rsidRDefault="00622D9C" w:rsidP="00622D9C">
      <w:pPr>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4D372D" w14:textId="6147DBD4" w:rsidR="00622D9C" w:rsidRDefault="00622D9C" w:rsidP="00622D9C">
      <w:pP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numbers = [12,324,213,4,2,3,45,42,34]</w:t>
      </w:r>
    </w:p>
    <w:p w14:paraId="1CC92E9B" w14:textId="6D0DBAEF" w:rsidR="00622D9C" w:rsidRDefault="00622D9C" w:rsidP="00622D9C">
      <w:pP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C95FBB" w14:textId="06A50A88" w:rsidR="00622D9C" w:rsidRDefault="00622D9C" w:rsidP="00622D9C">
      <w:pP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callback = (acc , x ) =&gt; {</w:t>
      </w:r>
    </w:p>
    <w:p w14:paraId="0491C5F2" w14:textId="1350121D" w:rsidR="00622D9C" w:rsidRDefault="00622D9C" w:rsidP="00622D9C">
      <w:pP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If(isEvent(x)) {</w:t>
      </w:r>
    </w:p>
    <w:p w14:paraId="01D396FD" w14:textId="352302D6" w:rsidR="00622D9C" w:rsidRDefault="00622D9C" w:rsidP="00622D9C">
      <w:pP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Acc.push(x)</w:t>
      </w:r>
    </w:p>
    <w:p w14:paraId="1B308BE2" w14:textId="2E02B9B3" w:rsidR="00622D9C" w:rsidRDefault="00622D9C" w:rsidP="00622D9C">
      <w:pP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399AC877" w14:textId="314E8E82" w:rsidR="00622D9C" w:rsidRDefault="00622D9C" w:rsidP="00622D9C">
      <w:pP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acc</w:t>
      </w:r>
    </w:p>
    <w:p w14:paraId="2DBDD2CA" w14:textId="1C0EA5A6" w:rsidR="00622D9C" w:rsidRDefault="00622D9C" w:rsidP="00622D9C">
      <w:pP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F5993C" w14:textId="01047B07" w:rsidR="00622D9C" w:rsidRDefault="00622D9C" w:rsidP="00622D9C">
      <w:pP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F06222" w14:textId="0BBDC3F3" w:rsidR="00622D9C" w:rsidRDefault="00622D9C" w:rsidP="00622D9C">
      <w:pP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evenNumbers = numbers.reduce(callback, [] )</w:t>
      </w:r>
    </w:p>
    <w:p w14:paraId="0A12FA4D" w14:textId="149CE6B3" w:rsidR="00622D9C" w:rsidRDefault="00622D9C" w:rsidP="00622D9C">
      <w:pP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Console.log(evenNumbers)</w:t>
      </w:r>
    </w:p>
    <w:p w14:paraId="624B1600" w14:textId="7597E7F2" w:rsidR="00622D9C" w:rsidRDefault="00622D9C" w:rsidP="00622D9C">
      <w:pP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AA28F8" w14:textId="0A9A3919" w:rsidR="00622D9C" w:rsidRDefault="00622D9C" w:rsidP="00622D9C">
      <w:pPr>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Arguments</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8D34BE" w14:textId="192D53DD" w:rsidR="00622D9C" w:rsidRDefault="00622D9C" w:rsidP="00622D9C">
      <w:pPr>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F6FBE8" w14:textId="0153496B" w:rsidR="00622D9C" w:rsidRDefault="00622D9C" w:rsidP="00622D9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توابع جاوااسکریپت یک شی پیش فرض و تعبیه شده به نام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arguments</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دارن .</w:t>
      </w:r>
    </w:p>
    <w:p w14:paraId="7334476A" w14:textId="37A4B187" w:rsidR="00622D9C" w:rsidRDefault="00622D9C" w:rsidP="00622D9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3B50CC" w14:textId="14C3DE91" w:rsidR="00622D9C" w:rsidRDefault="00622D9C" w:rsidP="00622D9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شی آرگیومنت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arguments</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شامل آرایه ای از آرگومان هاست که تابع زمانی که فراخوانی (اجرا) شد ، تابع از آن ها استفاده میکند.</w:t>
      </w:r>
    </w:p>
    <w:p w14:paraId="393E0C36" w14:textId="1C673B8D" w:rsidR="00622D9C" w:rsidRDefault="00622D9C" w:rsidP="00622D9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4243C1" w14:textId="3D9F1E0D" w:rsidR="00622D9C" w:rsidRDefault="00622D9C" w:rsidP="00622D9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 این روش شما می توانید به سادگی از یک تابع برای پیدا کردن (برای مثال) بزرگترین مقدار در لیستی از اعداد استفاده کنید.</w:t>
      </w:r>
    </w:p>
    <w:p w14:paraId="1C50AEF8" w14:textId="5E551631" w:rsidR="00622D9C" w:rsidRDefault="00622D9C" w:rsidP="00622D9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6FE672" w14:textId="67EB1708" w:rsidR="00622D9C" w:rsidRDefault="00622D9C" w:rsidP="00622D9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 findMax(1,123,500,115,44,88)</w:t>
      </w:r>
    </w:p>
    <w:p w14:paraId="40DF717C" w14:textId="57118B3F" w:rsidR="00622D9C" w:rsidRDefault="00622D9C" w:rsidP="00622D9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17CAA0" w14:textId="5E140246" w:rsidR="00622D9C" w:rsidRDefault="00622D9C" w:rsidP="00622D9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findMax() {</w:t>
      </w:r>
    </w:p>
    <w:p w14:paraId="40A82EA4" w14:textId="4D4D6027" w:rsidR="00622D9C" w:rsidRDefault="00622D9C" w:rsidP="00622D9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I;</w:t>
      </w:r>
    </w:p>
    <w:p w14:paraId="2C6E945E" w14:textId="16ED86C1" w:rsidR="00622D9C" w:rsidRDefault="00622D9C" w:rsidP="00622D9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Max = -infinity;</w:t>
      </w:r>
    </w:p>
    <w:p w14:paraId="31575DDA" w14:textId="3E3B3A33" w:rsidR="00622D9C" w:rsidRDefault="00622D9C" w:rsidP="00622D9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For(I = 0 ; i &lt; arguments.length ; i++ ) {</w:t>
      </w:r>
    </w:p>
    <w:p w14:paraId="515093F1" w14:textId="62515B79" w:rsidR="00622D9C" w:rsidRDefault="00622D9C" w:rsidP="00622D9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If(arguments[i] &gt; Max) {</w:t>
      </w:r>
    </w:p>
    <w:p w14:paraId="662F13C9" w14:textId="11402D43" w:rsidR="00622D9C" w:rsidRDefault="00622D9C" w:rsidP="00622D9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 = arguments[i]</w:t>
      </w:r>
    </w:p>
    <w:p w14:paraId="66152F64" w14:textId="2273B831" w:rsidR="00622D9C" w:rsidRDefault="00622D9C" w:rsidP="00622D9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6DF75B" w14:textId="631F1342" w:rsidR="00622D9C" w:rsidRDefault="00622D9C" w:rsidP="00622D9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Max;</w:t>
      </w:r>
    </w:p>
    <w:p w14:paraId="3A32B094" w14:textId="196432CF" w:rsidR="00622D9C" w:rsidRDefault="00622D9C" w:rsidP="00622D9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FDEB84" w14:textId="2F410943" w:rsidR="00622D9C" w:rsidRDefault="00622D9C" w:rsidP="00622D9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0D0ECD" w14:textId="70BEB0AA" w:rsidR="00622D9C" w:rsidRDefault="005E348E" w:rsidP="00622D9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Console.log(findMax(4,5,6))</w:t>
      </w:r>
    </w:p>
    <w:p w14:paraId="5E8C5BA6" w14:textId="7A12CA9D" w:rsidR="005E348E" w:rsidRDefault="005E348E" w:rsidP="005E348E">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F3E3C5" w14:textId="65D093BB" w:rsidR="005E348E" w:rsidRDefault="005E348E" w:rsidP="005E348E">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یا میتوانیم یک تابع برای جمع کردن تمامی مقادیر ورودی بسازید </w:t>
      </w:r>
    </w:p>
    <w:p w14:paraId="0DC06486" w14:textId="28DD1843" w:rsidR="005E348E" w:rsidRDefault="005E348E" w:rsidP="005E348E">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F882EE" w14:textId="2F487C40" w:rsidR="005E348E" w:rsidRDefault="005E348E" w:rsidP="005E348E">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 sumAll(1,123,500,115,44,88)</w:t>
      </w:r>
    </w:p>
    <w:p w14:paraId="0AD3627E" w14:textId="21316FA9" w:rsidR="005E348E" w:rsidRDefault="005E348E" w:rsidP="005E348E">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sumAll() {</w:t>
      </w:r>
    </w:p>
    <w:p w14:paraId="00956BDB" w14:textId="47DFE545" w:rsidR="005E348E" w:rsidRDefault="005E348E" w:rsidP="005E348E">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I ;</w:t>
      </w:r>
    </w:p>
    <w:p w14:paraId="736B55EA" w14:textId="67DF9704" w:rsidR="005E348E" w:rsidRDefault="005E348E" w:rsidP="005E348E">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sum = 0;</w:t>
      </w:r>
    </w:p>
    <w:p w14:paraId="07B15C28" w14:textId="427FB301" w:rsidR="005E348E" w:rsidRDefault="005E348E" w:rsidP="005E348E">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For(i=0 ; I &lt; arguments.length; i++ ) {</w:t>
      </w:r>
    </w:p>
    <w:p w14:paraId="3802FD50" w14:textId="1A5B49DF" w:rsidR="005E348E" w:rsidRDefault="005E348E" w:rsidP="005E348E">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Sum += arguments[i]</w:t>
      </w:r>
    </w:p>
    <w:p w14:paraId="3B2D9F71" w14:textId="1DAE071D" w:rsidR="005E348E" w:rsidRDefault="005E348E" w:rsidP="005E348E">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53AFD0" w14:textId="43F57237" w:rsidR="005E348E" w:rsidRDefault="005E348E" w:rsidP="005E348E">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sum;</w:t>
      </w:r>
    </w:p>
    <w:p w14:paraId="3A2B8498" w14:textId="06B0D2B7" w:rsidR="005E348E" w:rsidRDefault="005E348E" w:rsidP="005E348E">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906C34" w14:textId="3C391934" w:rsidR="005E348E" w:rsidRDefault="005E348E" w:rsidP="005E348E">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Document.getElementById(‘demo’).innerHTML = sumAll(1,123,500,115,44,88)</w:t>
      </w:r>
    </w:p>
    <w:p w14:paraId="7588BA8D" w14:textId="1969AB2F" w:rsidR="005E348E" w:rsidRDefault="005E348E" w:rsidP="005E348E">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D8FC93" w14:textId="58E1B364" w:rsidR="005E348E" w:rsidRDefault="00AE1680" w:rsidP="005E348E">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چگون آبجکت بدون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Prototype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بسازیم ؟</w:t>
      </w:r>
    </w:p>
    <w:p w14:paraId="65ABE3FC" w14:textId="0E562087" w:rsidR="00AE1680" w:rsidRDefault="00AE1680" w:rsidP="00AE1680">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2A96B0" w14:textId="157CC93E" w:rsidR="00AE1680" w:rsidRDefault="00AE1680" w:rsidP="00AE1680">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خب همه ی ما با آبجکت ها تیو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آشنایی داریم آبجکت توی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js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از جفت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and Property</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ساخته میشه از اونجا که همه چیز توی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js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Prototype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ارث بری دارند، پس وقتی یک آبجکت لیست یا رشته میسازیم یک سری متد و ویژگی برای استفاده بر روی اون شی در اختیار ما قرار میده.</w:t>
      </w:r>
    </w:p>
    <w:p w14:paraId="6F40FAAF" w14:textId="32E0AE72" w:rsidR="00AE1680" w:rsidRDefault="00AE1680" w:rsidP="00AE1680">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در واقع یک رشته (و هر شی دیگه توی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sj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به همراه خودش تعداد زیادی ویژگی و متد داره که به اون ها اثر جانبی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Side-effects</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میگیم.</w:t>
      </w:r>
    </w:p>
    <w:p w14:paraId="709119C9" w14:textId="09973413" w:rsidR="00AE1680" w:rsidRDefault="00AE1680" w:rsidP="00AE1680">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B580B7" w14:textId="1EC80EB9" w:rsidR="00AE1680" w:rsidRDefault="00AE1680" w:rsidP="00AE1680">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به عنوان یک مثال ساده ، ایست زیر رو در نظر بگیرید این لیست بعد از تعریف ، شامل یک سری از خصوصیت ها میشه ، مثلا همین خصوصیت پرکاربرد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که با گذاشتن یک نقطه بعد از لیست میتونیم بعش دسترسی داشته باشیم و تعداد آرایه های اون لیست رو به ما نشون بده . این ویژگی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از کجا اومده و چطوری به همراه یک شی لیست که همین الان تعریفش کردیم وجود داره.</w:t>
      </w:r>
    </w:p>
    <w:p w14:paraId="7BE985D4" w14:textId="48BFFFD0" w:rsidR="00AE1680" w:rsidRDefault="00AE1680" w:rsidP="00AE1680">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C5BAB0" w14:textId="2497A989" w:rsidR="00AE1680" w:rsidRDefault="00AE1680" w:rsidP="00AE1680">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4FBE11" w14:textId="56C3E34B" w:rsidR="00AE1680" w:rsidRDefault="00AE1680" w:rsidP="00AE1680">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myList = [1,2,3,4,5]</w:t>
      </w:r>
    </w:p>
    <w:p w14:paraId="33F3A9A9" w14:textId="25C08413" w:rsidR="00AE1680" w:rsidRDefault="00AE1680" w:rsidP="00AE1680">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9791E9" w14:textId="7EE576E2" w:rsidR="00AE1680" w:rsidRDefault="00AE1680" w:rsidP="00AE1680">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myList.length             =&gt; 5</w:t>
      </w:r>
    </w:p>
    <w:p w14:paraId="440EC419" w14:textId="0585C0A3" w:rsidR="00AE1680" w:rsidRDefault="00AE1680" w:rsidP="00AE1680">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3BE09D" w14:textId="5F0297C4" w:rsidR="00AE1680" w:rsidRDefault="00AE1680" w:rsidP="00AE1680">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خوب همون طور که گفتیم همه چیز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Prototype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ساخته میشه.</w:t>
      </w:r>
    </w:p>
    <w:p w14:paraId="01851C97" w14:textId="37B6A44A" w:rsidR="00AE1680" w:rsidRDefault="004C69A2" w:rsidP="00AE1680">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وقتی توی جاوااسکریپت یک شی جدید میسازیم (یک رشته و لیست و آبجکت ) در واقع داریم یک شی میسازیم که از کلاس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Prototype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ارث بری داشته پس یک سری ویژگی و خصوصیت ، همراه خودش داره (مثل همون ویژگی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که توی لیست ها مثال زدیم )</w:t>
      </w:r>
    </w:p>
    <w:p w14:paraId="74C98BC3" w14:textId="7303B2B8" w:rsidR="004C69A2" w:rsidRDefault="004C69A2" w:rsidP="004C69A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EC38D9" w14:textId="43218D6B" w:rsidR="004C69A2" w:rsidRDefault="004C69A2" w:rsidP="004C69A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وقتی ما یه آبجکت رو به این صورت میسازیم </w:t>
      </w:r>
    </w:p>
    <w:p w14:paraId="793B18A3" w14:textId="6B2D0C17" w:rsidR="004C69A2" w:rsidRDefault="004C69A2" w:rsidP="004C69A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35B755" w14:textId="672486D8" w:rsidR="004C69A2" w:rsidRDefault="004C69A2" w:rsidP="004C69A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myObject = {}</w:t>
      </w:r>
    </w:p>
    <w:p w14:paraId="7F560493" w14:textId="21FA8220" w:rsidR="004C69A2" w:rsidRDefault="004C69A2" w:rsidP="004C69A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CFE2" w14:textId="049CF4E3" w:rsidR="004C69A2" w:rsidRDefault="004C69A2" w:rsidP="004C69A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جاوااسکریپت اون رو به این شکل میبینه </w:t>
      </w:r>
    </w:p>
    <w:p w14:paraId="146B6B27" w14:textId="77FA83F7" w:rsidR="004C69A2" w:rsidRDefault="004C69A2" w:rsidP="004C69A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A5A1E6" w14:textId="76768C4F" w:rsidR="004C69A2" w:rsidRDefault="004C69A2" w:rsidP="004C69A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Object.create(object.Prototype)</w:t>
      </w:r>
    </w:p>
    <w:p w14:paraId="3CF1A052" w14:textId="1CA039BD" w:rsidR="004C69A2" w:rsidRDefault="004C69A2" w:rsidP="004C69A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3DA3B" w14:textId="64049DA7" w:rsidR="004C69A2" w:rsidRDefault="004C69A2" w:rsidP="004C69A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حالا اگه بخواهیم آبجکتی بسازیم که این ویژگی هارو همراه خودش نداشته باشه.</w:t>
      </w:r>
    </w:p>
    <w:p w14:paraId="20210096" w14:textId="2D204A11" w:rsidR="004C69A2" w:rsidRDefault="004C69A2" w:rsidP="004C69A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C64445" w14:textId="1CD96878" w:rsidR="004C69A2" w:rsidRDefault="004C69A2" w:rsidP="004C69A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myObj = Object.create(null)</w:t>
      </w:r>
    </w:p>
    <w:p w14:paraId="5B899497" w14:textId="77777777" w:rsidR="008F21EC" w:rsidRDefault="008F21EC" w:rsidP="008F21E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B36B0C" w14:textId="08B2BF1B" w:rsidR="004C69A2" w:rsidRDefault="004C69A2" w:rsidP="004C69A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این شکل از ساختن آبجکت باعث میشه ویژگی اه و متد هایی که لازم نداریم اصلا وجود نداشته باشد، بریم همین موضوع رو در عمل ببینیم. (در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console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5A1180" w14:textId="365E3929" w:rsidR="004C69A2" w:rsidRDefault="004C69A2" w:rsidP="004C69A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3B5AE" w14:textId="765343EA" w:rsidR="004C69A2" w:rsidRDefault="004C69A2" w:rsidP="004C69A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با قرار دادن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null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 خروجی آبجکت میتونیم یک آبجکت بدون هیچ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side-effects</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بنویسیم .</w:t>
      </w:r>
    </w:p>
    <w:p w14:paraId="41257EF8" w14:textId="77777777" w:rsidR="004C69A2" w:rsidRDefault="004C69A2" w:rsidP="004C69A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0AB49B" w14:textId="7AB9B36E" w:rsidR="004C69A2" w:rsidRDefault="004C69A2" w:rsidP="004C69A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این آبجکت بدون اثر جانبی چه استفاده ای دارد؟ </w:t>
      </w:r>
    </w:p>
    <w:p w14:paraId="6E600214" w14:textId="743C9F3D" w:rsidR="004C69A2" w:rsidRDefault="004C69A2" w:rsidP="004C69A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B5EF9B" w14:textId="59E14004" w:rsidR="004C69A2" w:rsidRDefault="004C69A2" w:rsidP="004C69A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معمولا وقتی میخواهیم از آبجکت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برای ذخیره دیتا استفاده کنیم نیازی به متد ها و ویژگی های پیش فرض آبجکت نداریم ، میتونیم با این روش به سادگی آبجکتی بسازیم که هیچ گونه وابستگی به چیزی نداره.</w:t>
      </w:r>
    </w:p>
    <w:p w14:paraId="3161C4FA" w14:textId="5684BB3F" w:rsidR="004C69A2" w:rsidRDefault="004C69A2" w:rsidP="004C69A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1040D8" w14:textId="6BE92E0B" w:rsidR="004C69A2" w:rsidRDefault="008F21EC" w:rsidP="004C69A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استفاده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localStorage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 جاوااسکریپت </w:t>
      </w:r>
    </w:p>
    <w:p w14:paraId="6B985B99" w14:textId="4EFEE34F" w:rsidR="008F21EC" w:rsidRDefault="008F21EC" w:rsidP="008F21E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6328BD" w14:textId="2384FAE3" w:rsidR="008F21EC" w:rsidRDefault="008F21EC" w:rsidP="008F21E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به طور خلاصه یه سری اطلاعات رو توی مرورگر کاربر به طور دائمی ذخیره کنیم.</w:t>
      </w:r>
    </w:p>
    <w:p w14:paraId="3F99ADE8" w14:textId="05B17626" w:rsidR="008F21EC" w:rsidRDefault="008F21EC" w:rsidP="008F21E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0E539E" w14:textId="518638ED" w:rsidR="008F21EC" w:rsidRDefault="008F21EC" w:rsidP="008F21E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localStorage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چیه؟ </w:t>
      </w:r>
    </w:p>
    <w:p w14:paraId="2542BE8E" w14:textId="0C951AFE" w:rsidR="008F21EC" w:rsidRDefault="008F21EC" w:rsidP="008F21E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3927BD" w14:textId="27C7D80E" w:rsidR="008F21EC" w:rsidRDefault="008F21EC" w:rsidP="008F21E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localStorage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یک مکان ذخیره سازی هست که توی مرورگر کاربر وجود داره که این امکان رو به ما میده تا با جاوااسکریپت یه سری اطلاعات رو ذخیره  و استفاده کنیم .</w:t>
      </w:r>
    </w:p>
    <w:p w14:paraId="38B8568C" w14:textId="50481363" w:rsidR="008F21EC" w:rsidRDefault="008F21EC" w:rsidP="008F21E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 واقع عملیات ثبت ، خواندن، بروز رسانی  و حذف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CRUD</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رو میتونیم با فضایی که در اختیار داریم امجام بدیم ، اطلاعاتی که در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LOCALsTORAGE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ذخیره میشه دائمی است ، یعنی اگر کاربر تب مرورگر و یا حتی خود مرورگر رو ببنده این اطلاعات حذف نمیشن.</w:t>
      </w:r>
    </w:p>
    <w:p w14:paraId="781CA0FE" w14:textId="7D591CEB" w:rsidR="008F21EC" w:rsidRDefault="008F21EC" w:rsidP="008F21E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B74BE5" w14:textId="21532ED5" w:rsidR="008F21EC" w:rsidRDefault="008F21EC" w:rsidP="008F21E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متد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LocalStorage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0F386B30" w14:textId="0274C0B2" w:rsidR="008F21EC" w:rsidRDefault="008F21EC" w:rsidP="008F21E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111F3D" w14:textId="018BD565" w:rsidR="008F21EC" w:rsidRDefault="008F21EC" w:rsidP="008F21E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setItem()</w:t>
      </w:r>
    </w:p>
    <w:p w14:paraId="6C86422E" w14:textId="4D75681E" w:rsidR="008F21EC" w:rsidRDefault="008F21EC" w:rsidP="008F21E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getItem()</w:t>
      </w:r>
    </w:p>
    <w:p w14:paraId="2C281FB1" w14:textId="354D1C04" w:rsidR="008F21EC" w:rsidRDefault="008F21EC" w:rsidP="008F21E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removeItem()</w:t>
      </w:r>
    </w:p>
    <w:p w14:paraId="6A389E3E" w14:textId="0DEEDE74" w:rsidR="008F21EC" w:rsidRDefault="008F21EC" w:rsidP="008F21E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w:t>
      </w:r>
    </w:p>
    <w:p w14:paraId="1FD8C97B" w14:textId="5AB63625" w:rsidR="008F21EC" w:rsidRDefault="008F21EC" w:rsidP="008F21E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4807B4" w14:textId="1542F95F" w:rsidR="008F21EC" w:rsidRDefault="008F21EC" w:rsidP="008F21E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بررسی متد های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localStorage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656CEE" w14:textId="5F10C1DF" w:rsidR="008F21EC" w:rsidRDefault="008F21EC" w:rsidP="008F21E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EA78EE" w14:textId="5E2E1209" w:rsidR="008F21EC" w:rsidRDefault="008F21EC" w:rsidP="008F21E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76B95D" w14:textId="6DB1F34F" w:rsidR="008F21EC" w:rsidRDefault="008F21EC" w:rsidP="008F21E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E2C847" w14:textId="142A19A5" w:rsidR="008F21EC" w:rsidRDefault="008F21EC" w:rsidP="008F21E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269E38" w14:textId="0D04A24A" w:rsidR="008F21EC" w:rsidRDefault="008F21EC" w:rsidP="008F21E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setItem()</w:t>
      </w:r>
    </w:p>
    <w:p w14:paraId="05D2A928" w14:textId="7DB026D0" w:rsidR="008F21EC" w:rsidRDefault="008F21EC" w:rsidP="008F21E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CDFE1C" w14:textId="2A19B452" w:rsidR="008F21EC" w:rsidRDefault="008F21EC" w:rsidP="008F21E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این متد برای استفاده میشه که میخواییم یه سری اطلاعات رو توی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localStorage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ثبت و یا اطلاعات قبلی رو ویرایش کنیم ، این متد دو آرگومان میگیره ، اولی کلید اون مقداری که قراره ثبت و یا ویرایش بشه و پارامتر دوم شامل مقدار این کلید هست.</w:t>
      </w:r>
    </w:p>
    <w:p w14:paraId="37276D8E" w14:textId="7EA2AA29" w:rsidR="009212DC" w:rsidRDefault="009212DC" w:rsidP="009212D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66F555" w14:textId="4E713042"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localStorage(‘name’ , ‘sina ghaffari’)</w:t>
      </w:r>
    </w:p>
    <w:p w14:paraId="67552F3D" w14:textId="4A021A24"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B1AEE5" w14:textId="771FD07E" w:rsidR="009212DC" w:rsidRDefault="009212DC" w:rsidP="009212D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تو این مثال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کلید و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sina ghafari</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مقدار این کلید هست</w:t>
      </w:r>
    </w:p>
    <w:p w14:paraId="1A8E7666" w14:textId="6660EE02" w:rsidR="009212DC" w:rsidRDefault="009212DC" w:rsidP="009212D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97C374" w14:textId="1BBD37EF" w:rsidR="009212DC" w:rsidRDefault="009212DC" w:rsidP="009212D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ما میتونیم یه مقدار پیچیده تر مثلا یک آبجکت رو توی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localStorage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ذخیره کنیم . باید دقت داشته باشیم که توی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LocalStorage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باید رشته ذخیره کنیم . پس قبل از ذخیره آبجکت باید اون رو تبدیل به رشته کنیم </w:t>
      </w:r>
    </w:p>
    <w:p w14:paraId="79025B7D" w14:textId="6A7CBA6D" w:rsidR="009212DC" w:rsidRDefault="009212DC" w:rsidP="009212D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08D6B7" w14:textId="63797FC7"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person = {</w:t>
      </w:r>
    </w:p>
    <w:p w14:paraId="4727E5AF" w14:textId="79C71A4F"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‘sina’,</w:t>
      </w:r>
    </w:p>
    <w:p w14:paraId="664937E4" w14:textId="2EA4192E"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lastName: ‘ghaffari’</w:t>
      </w:r>
    </w:p>
    <w:p w14:paraId="6866C649" w14:textId="114388F0"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E91176" w14:textId="2FA2AF97"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 = JSON.stringify(person)</w:t>
      </w:r>
    </w:p>
    <w:p w14:paraId="0F36F7F8" w14:textId="232DD817"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localStorage.setItem(‘user’ , person)</w:t>
      </w:r>
    </w:p>
    <w:p w14:paraId="30C7A22E" w14:textId="75A57E8C"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F4B7C5" w14:textId="76ED415B"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getItem()</w:t>
      </w:r>
    </w:p>
    <w:p w14:paraId="06F12B36" w14:textId="6D136080"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69FCF2" w14:textId="3277A9D3" w:rsidR="009212DC" w:rsidRDefault="009212DC" w:rsidP="009212D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همون طور که از اسمش پیداست این متد برای گرفتن یک آیتماز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localStorage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استفاده میشه این متد یک پارامتر میگیره که اسم کلید اون آیتم مورد نظر ما هست ، خروجی این متد یک رشته هست</w:t>
      </w:r>
    </w:p>
    <w:p w14:paraId="33BAD134" w14:textId="20F891A8" w:rsidR="009212DC" w:rsidRDefault="009212DC" w:rsidP="009212D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F8A4BB" w14:textId="350A266E" w:rsidR="009212DC" w:rsidRDefault="009212DC" w:rsidP="009212D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مثال اول </w:t>
      </w:r>
    </w:p>
    <w:p w14:paraId="6171169C" w14:textId="4A7D57E8" w:rsidR="009212DC" w:rsidRDefault="009212DC" w:rsidP="009212D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A23513" w14:textId="4DF90128"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name = localStorage.getItem(‘name’)</w:t>
      </w:r>
    </w:p>
    <w:p w14:paraId="64AE34EB" w14:textId="5C6F18C5"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Console.log(name)            =&gt; sina ghafari</w:t>
      </w:r>
    </w:p>
    <w:p w14:paraId="33FD4C2D" w14:textId="2D16208C"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EB72AD" w14:textId="73CF467C" w:rsidR="009212DC" w:rsidRDefault="009212DC" w:rsidP="009212D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توی مثال دوم چون آبجک رو به رشته تبدیل کردیم موقع فراخوانی اون آیتم باید دو باره به آبجکت تبریلش کنیم ک</w:t>
      </w:r>
    </w:p>
    <w:p w14:paraId="71CFFA41" w14:textId="52C08F84" w:rsidR="009212DC" w:rsidRDefault="009212DC" w:rsidP="009212D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4E9731" w14:textId="0C3DF348"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user = localStorage.getItem(‘user’)</w:t>
      </w:r>
    </w:p>
    <w:p w14:paraId="3FAAB619" w14:textId="6E19CF7B"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 JSON.parse(user)</w:t>
      </w:r>
    </w:p>
    <w:p w14:paraId="6F399ED0" w14:textId="2EF6FA14"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Console.log(user)</w:t>
      </w:r>
    </w:p>
    <w:p w14:paraId="4A86DCD6" w14:textId="59B80ACE"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{“name” : ‘sina’ , “lastname” : ‘ghaffari’}</w:t>
      </w:r>
    </w:p>
    <w:p w14:paraId="0483573B" w14:textId="110F600D"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removeItem()</w:t>
      </w:r>
    </w:p>
    <w:p w14:paraId="15E48693" w14:textId="7B0B838D"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C2A360" w14:textId="0A1CC072" w:rsidR="009212DC" w:rsidRDefault="009212DC" w:rsidP="009212D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این متد برای حذف کردن یک آیتم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localStorage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کار میره این متد یک ورودی میگیره که شامل کلید آیتم مورد نظر ما هست: </w:t>
      </w:r>
    </w:p>
    <w:p w14:paraId="0C0F87B2" w14:textId="4AD56692" w:rsidR="009212DC" w:rsidRDefault="009212DC" w:rsidP="009212D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CCBDA3" w14:textId="7F4E15E0"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localStorage.removeItem(‘user’)</w:t>
      </w:r>
    </w:p>
    <w:p w14:paraId="71AA3B91" w14:textId="5BB6A049"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console.log(localStorage.getItem(‘user’)</w:t>
      </w:r>
    </w:p>
    <w:p w14:paraId="24C36AD4" w14:textId="72AC7E05"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
    <w:p w14:paraId="5E6B8C9C" w14:textId="5EFE342E"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24BE0C" w14:textId="719BBD6E"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BF1473" w14:textId="3CA3B5B0"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w:t>
      </w:r>
    </w:p>
    <w:p w14:paraId="7D591882" w14:textId="2A39FC04" w:rsidR="009212DC" w:rsidRDefault="009212DC" w:rsidP="009212D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85EF43" w14:textId="58CD49D6" w:rsidR="009212DC" w:rsidRDefault="009212DC" w:rsidP="009212D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این متد همه ی آیتم هایی که توی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localStorage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وجود داره رو پاک میکنه اینمتد هیچ پارامتری نمیگیره</w:t>
      </w:r>
      <w:r w:rsidR="00C74CCD">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967214" w14:textId="64A35336" w:rsidR="00C74CCD" w:rsidRDefault="00C74CCD" w:rsidP="00C74CCD">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BC38AC" w14:textId="477FB205" w:rsidR="00C74CCD" w:rsidRDefault="00C74CCD" w:rsidP="00C74CCD">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localStorage()</w:t>
      </w:r>
    </w:p>
    <w:p w14:paraId="08DD466E" w14:textId="2BE3B0EB" w:rsidR="00C74CCD" w:rsidRDefault="00C74CCD" w:rsidP="00C74CCD">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C85FF8" w14:textId="4AC801D1" w:rsidR="00C74CCD" w:rsidRDefault="00C74CCD" w:rsidP="00C74CCD">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FA9846" w14:textId="3197FEA2" w:rsidR="00C74CCD" w:rsidRDefault="00C74CCD" w:rsidP="00C74CCD">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1.حداکثر فضایی که در اختیار داریم 5 مگابایت هست</w:t>
      </w:r>
    </w:p>
    <w:p w14:paraId="2F105948" w14:textId="2E130239" w:rsidR="00C74CCD" w:rsidRDefault="00C74CCD" w:rsidP="00C74CCD">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اطلاعاتی که ذخیره میکنیم توسط مرورگر قابل دسترسی هست پس باید حواسمون باشداطلاعات حساس رو ذخیره نکنیم.</w:t>
      </w:r>
    </w:p>
    <w:p w14:paraId="2A490E5D" w14:textId="4FB8CE77" w:rsidR="00C74CCD" w:rsidRDefault="00C74CCD" w:rsidP="00C74CCD">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D58C69" w14:textId="3E78888A" w:rsidR="00C74CCD" w:rsidRDefault="00C74CCD" w:rsidP="00C74CCD">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1ADB4B" w14:textId="7A658BFE" w:rsidR="00C74CCD" w:rsidRDefault="00C74CCD" w:rsidP="00C74CCD">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تفاوت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 , let , const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 چیست؟ </w:t>
      </w:r>
    </w:p>
    <w:p w14:paraId="24B875EE" w14:textId="5390E4A1" w:rsidR="003F6031" w:rsidRDefault="003F6031" w:rsidP="003F6031">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9FE507" w14:textId="5D7000A2" w:rsidR="003F6031" w:rsidRDefault="003F6031" w:rsidP="003F6031">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تفاوت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 , let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تو این هستش که اگر شما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استفاده کنین تقریبا در تمام کل یک فایل جاوااسکریپتی می تونید اون متغیر رو درخواست بدید و از مقادیرش استفاده کنین البته استثناهایی هم وجود داره.</w:t>
      </w:r>
    </w:p>
    <w:p w14:paraId="2CD53526" w14:textId="0A64B4AC" w:rsidR="003F6031" w:rsidRDefault="003F6031" w:rsidP="003F6031">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73D0FF" w14:textId="09F1EA80" w:rsidR="003F6031" w:rsidRDefault="003F6031" w:rsidP="003F6031">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ولی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let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این صورت نیست، اگر شما بین دو تا آکولاد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استفاده کنید دیگه خارج ار این آکولاد {} ها نمیتونین به مقدار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دسترسی داشته باشین.</w:t>
      </w:r>
    </w:p>
    <w:p w14:paraId="20BDE494" w14:textId="2FF6BE75" w:rsidR="003F6031" w:rsidRDefault="003F6031" w:rsidP="003F6031">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F56D4A" w14:textId="1D208241" w:rsidR="003F6031" w:rsidRDefault="003F6031" w:rsidP="003F6031">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 یه نوع متغیر هست که تغیرات خاصی نمیشه توش انجام داد ولی در کل مجموعه میشه فراخوانیش کرد، در واقع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یه نوع ثابته.</w:t>
      </w:r>
    </w:p>
    <w:p w14:paraId="0331BECD" w14:textId="26716104" w:rsidR="003F6031" w:rsidRDefault="003F6031" w:rsidP="003F6031">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A3A62D" w14:textId="79213DE5" w:rsidR="003F6031" w:rsidRDefault="003F6031" w:rsidP="003F6031">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x = 10;</w:t>
      </w:r>
    </w:p>
    <w:p w14:paraId="0B507E4B" w14:textId="4EE78D90" w:rsidR="003F6031" w:rsidRDefault="003F6031" w:rsidP="003F6031">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here x is 10</w:t>
      </w:r>
    </w:p>
    <w:p w14:paraId="0EA275D1" w14:textId="05E37B44" w:rsidR="003F6031" w:rsidRDefault="003F6031" w:rsidP="003F6031">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FC9641" w14:textId="05660784" w:rsidR="003F6031" w:rsidRDefault="003F6031" w:rsidP="003F6031">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363AFAD1" w14:textId="3F7A54B1" w:rsidR="003F6031" w:rsidRDefault="003F6031" w:rsidP="003F6031">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x = 2;</w:t>
      </w:r>
    </w:p>
    <w:p w14:paraId="530FD84D" w14:textId="01B89008" w:rsidR="003F6031" w:rsidRDefault="003F6031" w:rsidP="003F6031">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 x is 2 </w:t>
      </w:r>
    </w:p>
    <w:p w14:paraId="207A2DB1" w14:textId="1525B582" w:rsidR="003F6031" w:rsidRDefault="003F6031" w:rsidP="003F6031">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B0FC4A" w14:textId="73331819" w:rsidR="003F6031" w:rsidRDefault="003F6031" w:rsidP="003F6031">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x is 10</w:t>
      </w:r>
    </w:p>
    <w:p w14:paraId="0A30666E" w14:textId="7DD63A70" w:rsidR="003F6031" w:rsidRDefault="003F6031" w:rsidP="003F6031">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8CC889" w14:textId="2D831119" w:rsidR="003F6031" w:rsidRDefault="003F6031" w:rsidP="003F6031">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Arrow function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چیه ؟ و تفاوت اون با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 function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 چیست؟ </w:t>
      </w:r>
    </w:p>
    <w:p w14:paraId="1833AA33" w14:textId="11153043" w:rsidR="003F6031" w:rsidRDefault="003F6031" w:rsidP="003F6031">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E9239F" w14:textId="1D7F8BFC" w:rsidR="003F6031" w:rsidRDefault="003F6031" w:rsidP="003F6031">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فانکشن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arrow</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یه ویژگی جدید هستش که در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Es6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معرفی شد و شکل مختصر برای نوشتن فانکشن ها و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 function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ها هر دو کاری یکسان را انجام میدن ولی تفاوت هایی هم با هم دارن.</w:t>
      </w:r>
    </w:p>
    <w:p w14:paraId="412A0742" w14:textId="0465381C" w:rsidR="003F6031" w:rsidRDefault="003F6031" w:rsidP="003F6031">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264870" w14:textId="78E23ECD" w:rsidR="003F6031" w:rsidRDefault="003F6031" w:rsidP="003F6031">
      <w:pPr>
        <w:pStyle w:val="ListParagraph"/>
        <w:numPr>
          <w:ilvl w:val="0"/>
          <w:numId w:val="24"/>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سینتکس </w:t>
      </w:r>
    </w:p>
    <w:p w14:paraId="1A903157" w14:textId="24E5A576" w:rsidR="003F6031" w:rsidRDefault="003F6031" w:rsidP="003F6031">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0E6AAF" w14:textId="2EBB6866" w:rsidR="003F6031" w:rsidRDefault="003F6031" w:rsidP="003F6031">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فانکشن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arrow</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ما اجازه میده تا همون توابع معمولی رو با تعداد کد کمتری بنویسیم ، کروشه ها دیگر توی دستورات خطی نیاز نیستند.</w:t>
      </w:r>
    </w:p>
    <w:p w14:paraId="66A0CE92" w14:textId="422195C0" w:rsidR="003F6031" w:rsidRDefault="003F6031" w:rsidP="003F6031">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7AB102" w14:textId="035E3652" w:rsidR="003F6031" w:rsidRDefault="003F6031" w:rsidP="003F6031">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add = (x , y ) =&gt; x + y</w:t>
      </w:r>
    </w:p>
    <w:p w14:paraId="505698CB" w14:textId="253075A5" w:rsidR="003F6031" w:rsidRDefault="003F6031" w:rsidP="003F6031">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1E02DF" w14:textId="4AA2FD7B" w:rsidR="003F6031" w:rsidRDefault="003F6031" w:rsidP="003F6031">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کد بالا تو آرگومان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 y</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رو میگیره و جمع اون هارو توی متغیر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ذخیره میکنه، اگر فقط یک آرگومان داشته باشیم دیگه حتی به پارانتز ها هم نیاز نداریم.</w:t>
      </w:r>
    </w:p>
    <w:p w14:paraId="69E33A36" w14:textId="4D3D2459" w:rsidR="003F6031" w:rsidRDefault="003F6031" w:rsidP="003F6031">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A85867" w14:textId="101C2B77" w:rsidR="003F6031" w:rsidRDefault="003F6031" w:rsidP="003F6031">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Let </w:t>
      </w:r>
      <w:r w:rsidR="00AF5F64">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squareNum = x =&gt; x * x </w:t>
      </w:r>
    </w:p>
    <w:p w14:paraId="23BC2490" w14:textId="03D361DD" w:rsidR="00AF5F64" w:rsidRDefault="00AF5F64" w:rsidP="00AF5F64">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2D3807" w14:textId="49AEC718" w:rsidR="005F7E0F" w:rsidRDefault="005F7E0F" w:rsidP="005F7E0F">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اگر آرگومان هم نداشته باشیم به این شکله:</w:t>
      </w:r>
    </w:p>
    <w:p w14:paraId="5118B431" w14:textId="3BC598CA" w:rsidR="005F7E0F" w:rsidRDefault="005F7E0F" w:rsidP="005F7E0F">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8340D2" w14:textId="1F1E3588" w:rsidR="005F7E0F" w:rsidRDefault="005F7E0F" w:rsidP="005F7E0F">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sayHi = _ =&gt; console.log(“hi”)</w:t>
      </w:r>
    </w:p>
    <w:p w14:paraId="64F859ED" w14:textId="36F97A74" w:rsidR="005F7E0F" w:rsidRDefault="005F7E0F" w:rsidP="005F7E0F">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sayHi = () =&gt; console.log(“hi”)</w:t>
      </w:r>
    </w:p>
    <w:p w14:paraId="1BDB8CEF" w14:textId="50BA69AA" w:rsidR="005F7E0F" w:rsidRDefault="005F7E0F" w:rsidP="005F7E0F">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748B7B" w14:textId="47475E09" w:rsidR="005F7E0F" w:rsidRDefault="005F7E0F" w:rsidP="005F7E0F">
      <w:pPr>
        <w:pStyle w:val="ListParagraph"/>
        <w:numPr>
          <w:ilvl w:val="0"/>
          <w:numId w:val="24"/>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کار با آرگومان ها</w:t>
      </w:r>
    </w:p>
    <w:p w14:paraId="24E84B2A" w14:textId="78166CD6" w:rsidR="005F7E0F" w:rsidRDefault="005F7E0F" w:rsidP="005F7E0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5A5870" w14:textId="3CC19FF4" w:rsidR="005F7E0F" w:rsidRDefault="005F7E0F" w:rsidP="005F7E0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arrow</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نمیتونن در مقدار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arguments</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تغیری ایجاد کنند ولی به آبجکت آرگومان های نزدیکترین تابع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arrow</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والدشون دسترسی دارن.</w:t>
      </w:r>
    </w:p>
    <w:p w14:paraId="6B22162D" w14:textId="15B9A194" w:rsidR="005F7E0F" w:rsidRDefault="005F7E0F" w:rsidP="005F7E0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786D88" w14:textId="501179CF" w:rsidR="005F7E0F" w:rsidRDefault="005F7E0F" w:rsidP="005F7E0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 توابع معمولی داریم:</w:t>
      </w:r>
    </w:p>
    <w:p w14:paraId="497AD10A" w14:textId="07B25A7B" w:rsidR="005F7E0F" w:rsidRDefault="005F7E0F" w:rsidP="005F7E0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45DF19" w14:textId="738CA7AF" w:rsidR="005F7E0F" w:rsidRDefault="005F7E0F" w:rsidP="005F7E0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09CA19" w14:textId="709B2614" w:rsidR="005F7E0F" w:rsidRDefault="005F7E0F" w:rsidP="005F7E0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10B6FE" w14:textId="7B030D73" w:rsidR="005F7E0F" w:rsidRDefault="005F7E0F" w:rsidP="005F7E0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Let myFunc = {</w:t>
      </w:r>
    </w:p>
    <w:p w14:paraId="3F27DFB3" w14:textId="6462E0AF" w:rsidR="005F7E0F" w:rsidRDefault="005F7E0F" w:rsidP="005F7E0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showArgs() {</w:t>
      </w:r>
    </w:p>
    <w:p w14:paraId="405286AC" w14:textId="1DB87C35" w:rsidR="005F7E0F" w:rsidRDefault="005F7E0F" w:rsidP="005F7E0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console.log(arguments);</w:t>
      </w:r>
    </w:p>
    <w:p w14:paraId="4981B4B3" w14:textId="34B56200" w:rsidR="005F7E0F" w:rsidRDefault="005F7E0F" w:rsidP="005F7E0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7D6AED" w14:textId="573FB5DC" w:rsidR="005F7E0F" w:rsidRDefault="005F7E0F" w:rsidP="005F7E0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30A532" w14:textId="4040E428" w:rsidR="005F7E0F" w:rsidRDefault="005F7E0F" w:rsidP="005F7E0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myFunc.showArgs(1,2,3,4)</w:t>
      </w:r>
    </w:p>
    <w:p w14:paraId="2ADB9C45" w14:textId="46DE80C2" w:rsidR="005F7E0F" w:rsidRDefault="005F7E0F" w:rsidP="005F7E0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 /</w:t>
      </w:r>
    </w:p>
    <w:p w14:paraId="60FE6D4A" w14:textId="6ED02E29" w:rsidR="005F7E0F" w:rsidRDefault="005F7E0F" w:rsidP="005F7E0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 1</w:t>
      </w:r>
    </w:p>
    <w:p w14:paraId="4387D70D" w14:textId="07E273EB" w:rsidR="005F7E0F" w:rsidRDefault="005F7E0F" w:rsidP="005F7E0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2</w:t>
      </w:r>
    </w:p>
    <w:p w14:paraId="1585C628" w14:textId="177BCAB2" w:rsidR="003C5462" w:rsidRDefault="003C5462" w:rsidP="003C546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3</w:t>
      </w:r>
    </w:p>
    <w:p w14:paraId="031BE00B" w14:textId="113A52A3" w:rsidR="003C5462" w:rsidRDefault="003C5462" w:rsidP="003C546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4</w:t>
      </w:r>
    </w:p>
    <w:p w14:paraId="0580DFAE" w14:textId="3C11CCFC" w:rsidR="003C5462" w:rsidRDefault="003C5462" w:rsidP="003C546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F1B0EC" w14:textId="5E9124CF" w:rsidR="003C5462" w:rsidRDefault="003C5462" w:rsidP="003C546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ولی در توابع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arrow</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3DFF08" w14:textId="426D839D" w:rsidR="003C5462" w:rsidRDefault="003C5462" w:rsidP="003C546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5EF03B" w14:textId="12272724" w:rsidR="003C5462" w:rsidRDefault="003C5462" w:rsidP="003C546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myFunc = {</w:t>
      </w:r>
    </w:p>
    <w:p w14:paraId="031554F1" w14:textId="5C524E3A" w:rsidR="003C5462" w:rsidRDefault="003C5462" w:rsidP="003C546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showArgs: () =&gt; {</w:t>
      </w:r>
    </w:p>
    <w:p w14:paraId="5C8FF0DE" w14:textId="04B2F561" w:rsidR="003C5462" w:rsidRDefault="003C5462" w:rsidP="003C546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console.log(…arguments)</w:t>
      </w:r>
    </w:p>
    <w:p w14:paraId="607C4ECC" w14:textId="26306BA1" w:rsidR="003C5462" w:rsidRDefault="003C5462" w:rsidP="003C546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9DD668" w14:textId="52291217" w:rsidR="003C5462" w:rsidRDefault="003C5462" w:rsidP="003C546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A7E256" w14:textId="78D60222" w:rsidR="003C5462" w:rsidRDefault="003C5462" w:rsidP="003C546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Myfunc.showArgs(1,2,3,4)</w:t>
      </w:r>
    </w:p>
    <w:p w14:paraId="451CD819" w14:textId="7E9B19C2" w:rsidR="003C5462" w:rsidRDefault="003C5462" w:rsidP="003C546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383026" w14:textId="5A1F04ED" w:rsidR="003C5462" w:rsidRDefault="003C5462" w:rsidP="003C546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 /</w:t>
      </w:r>
    </w:p>
    <w:p w14:paraId="730CE484" w14:textId="346A866E" w:rsidR="003C5462" w:rsidRDefault="003C5462" w:rsidP="003C546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w:t>
      </w:r>
    </w:p>
    <w:p w14:paraId="6EC280D5" w14:textId="75B3EF0B" w:rsidR="003C5462" w:rsidRDefault="003C5462" w:rsidP="003C546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664F9" w14:textId="029854DF" w:rsidR="003C5462" w:rsidRDefault="003C5462" w:rsidP="003C5462">
      <w:pPr>
        <w:pStyle w:val="ListParagraph"/>
        <w:numPr>
          <w:ilvl w:val="0"/>
          <w:numId w:val="24"/>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کلید واژه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FCA0B1" w14:textId="17328967" w:rsidR="003C5462" w:rsidRDefault="003C5462" w:rsidP="003C546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CDFF20" w14:textId="767FD774" w:rsidR="003C5462" w:rsidRDefault="003C5462" w:rsidP="003C546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بر خلاف توابع </w:t>
      </w:r>
      <w:r w:rsidR="00C671D8">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معمولی ، توابع </w:t>
      </w:r>
      <w:r w:rsidR="00C671D8">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arrow</w:t>
      </w:r>
      <w:r w:rsidR="00C671D8">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چیزی به نام </w:t>
      </w:r>
      <w:r w:rsidR="00C671D8">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t>
      </w:r>
      <w:r w:rsidR="00C671D8">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برای خودشون ندارن ، مقدار </w:t>
      </w:r>
      <w:r w:rsidR="00C671D8">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r w:rsidR="00C671D8">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 این توابع خارج از </w:t>
      </w:r>
      <w:r w:rsidR="00C671D8">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lifecycle</w:t>
      </w:r>
      <w:r w:rsidR="00C671D8">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اون تابعه و مربوط میشه به نزدیک ترین تابع </w:t>
      </w:r>
      <w:r w:rsidR="00C671D8">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non-arrow</w:t>
      </w:r>
      <w:r w:rsidR="00C671D8">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796AEA" w14:textId="349A32B2" w:rsidR="00C671D8" w:rsidRDefault="00C671D8" w:rsidP="00C671D8">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97B36E" w14:textId="30BCCEFD" w:rsidR="00C671D8" w:rsidRDefault="00C671D8" w:rsidP="00C671D8">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5D9FAB" w14:textId="58750F28" w:rsidR="00C671D8" w:rsidRDefault="00C671D8" w:rsidP="00C671D8">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Me.thisInArrow()</w:t>
      </w:r>
    </w:p>
    <w:p w14:paraId="1DD36573" w14:textId="6AA10ADB" w:rsidR="00C671D8" w:rsidRDefault="00C671D8" w:rsidP="00C671D8">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Me.this.InRegular()</w:t>
      </w:r>
    </w:p>
    <w:p w14:paraId="62567809" w14:textId="4283B923" w:rsidR="00C671D8" w:rsidRDefault="00C671D8" w:rsidP="00C671D8">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624BFB" w14:textId="744C0E67" w:rsidR="00C671D8" w:rsidRPr="0012715F" w:rsidRDefault="00C671D8" w:rsidP="0012715F">
      <w:pPr>
        <w:pStyle w:val="ListParagraph"/>
        <w:numPr>
          <w:ilvl w:val="0"/>
          <w:numId w:val="24"/>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15F">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کلید واژه </w:t>
      </w:r>
      <w:r w:rsidRPr="0012715F">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p>
    <w:p w14:paraId="2FF0FDB5" w14:textId="2067E2F7" w:rsidR="00C671D8" w:rsidRDefault="00C671D8" w:rsidP="00C671D8">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7AEAAE" w14:textId="552A2450" w:rsidR="00C671D8" w:rsidRDefault="00C671D8" w:rsidP="00C671D8">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توابع معمولی قابل فراخوانی و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construct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هستند و میشه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برای آن ها استفاده کرد.</w:t>
      </w:r>
    </w:p>
    <w:p w14:paraId="4CBFF5D7" w14:textId="2A8981B4" w:rsidR="00C671D8" w:rsidRDefault="00C671D8" w:rsidP="00C671D8">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419075" w14:textId="4599A04F" w:rsidR="00C671D8" w:rsidRDefault="00C671D8" w:rsidP="00C671D8">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ولی توابع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arrow</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تنها میتونستن فراخوانی بشن و نمیشه شی جدیدی ازشون ساخت، به همین دلیل نمیتوان ان ها را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کرد.</w:t>
      </w:r>
    </w:p>
    <w:p w14:paraId="31A7C1C8" w14:textId="6165A481" w:rsidR="00C671D8" w:rsidRDefault="00C671D8" w:rsidP="00C671D8">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64DE47" w14:textId="3A7FAB67" w:rsidR="00C671D8" w:rsidRDefault="00C671D8" w:rsidP="00C671D8">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add = ( x , y ) =&gt; console.log(x + y)</w:t>
      </w:r>
    </w:p>
    <w:p w14:paraId="4EDF5167" w14:textId="07E19C86" w:rsidR="00C671D8" w:rsidRDefault="00C671D8" w:rsidP="00C671D8">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add (2,3)</w:t>
      </w:r>
    </w:p>
    <w:p w14:paraId="753E677D" w14:textId="7B95FEF4" w:rsidR="00C671D8" w:rsidRDefault="00C671D8" w:rsidP="00C671D8">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B8F557" w14:textId="496F4C8F" w:rsidR="00C671D8" w:rsidRDefault="00C671D8" w:rsidP="00C671D8">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 /        Error</w:t>
      </w:r>
    </w:p>
    <w:p w14:paraId="1E90723C" w14:textId="4B0FA73C" w:rsidR="004C69A2" w:rsidRDefault="004C69A2" w:rsidP="0012715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F803D" w14:textId="16123539" w:rsidR="0012715F" w:rsidRPr="0012715F" w:rsidRDefault="0012715F" w:rsidP="0012715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C74FF6" w14:textId="38B6D327" w:rsidR="004C69A2" w:rsidRDefault="0012715F" w:rsidP="0012715F">
      <w:pPr>
        <w:pStyle w:val="ListParagraph"/>
        <w:numPr>
          <w:ilvl w:val="0"/>
          <w:numId w:val="24"/>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پارامتر ها نمیتونن نام تکراری داشته باشن</w:t>
      </w:r>
    </w:p>
    <w:p w14:paraId="58CF5735" w14:textId="2652C0EF" w:rsidR="0012715F" w:rsidRDefault="0012715F" w:rsidP="0012715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C0621F" w14:textId="7CE3A9B0" w:rsidR="0012715F" w:rsidRDefault="0012715F" w:rsidP="0012715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در توابع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Arrow</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جاوااسکریپت نمی تونیم برای آرگومان ها و پارامترهای مختلف یک نام انتخاب کنید ، </w:t>
      </w:r>
    </w:p>
    <w:p w14:paraId="44F1CF68" w14:textId="45C8673D" w:rsidR="0012715F" w:rsidRDefault="0012715F" w:rsidP="0012715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دستور زیر در جاوااسکریپت معتبر است :</w:t>
      </w:r>
    </w:p>
    <w:p w14:paraId="342D6A0D" w14:textId="4D4A34DC" w:rsidR="0012715F" w:rsidRDefault="0012715F" w:rsidP="0012715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DAC858" w14:textId="1A470E2D" w:rsidR="0012715F" w:rsidRDefault="0012715F" w:rsidP="0012715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add (x , x ) {}</w:t>
      </w:r>
    </w:p>
    <w:p w14:paraId="32F7A20D" w14:textId="61108E0F" w:rsidR="0012715F" w:rsidRDefault="0012715F" w:rsidP="0012715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26BE46" w14:textId="41402CD0" w:rsidR="0012715F" w:rsidRDefault="0012715F" w:rsidP="0012715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که البته وقتی از </w:t>
      </w:r>
      <w:r w:rsidR="005E4A85">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strict mode</w:t>
      </w:r>
      <w:r w:rsidR="005E4A85">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استفاده میکنیم معتبر نخواهد بود </w:t>
      </w:r>
    </w:p>
    <w:p w14:paraId="56040B97" w14:textId="743D8C80" w:rsidR="005E4A85" w:rsidRDefault="005E4A85" w:rsidP="005E4A8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43F2DF" w14:textId="6ACBAA77"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strict”</w:t>
      </w:r>
    </w:p>
    <w:p w14:paraId="2257976F" w14:textId="15594F13"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3B45E6" w14:textId="51C89D07"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Function add (x , x) {} </w:t>
      </w:r>
    </w:p>
    <w:p w14:paraId="183D01AB" w14:textId="7775B4B7"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A2C823" w14:textId="3A85F901"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//syntax Error </w:t>
      </w:r>
    </w:p>
    <w:p w14:paraId="40AE677E" w14:textId="7DC5153A"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CC44B7" w14:textId="72F597DF" w:rsidR="005E4A85" w:rsidRDefault="005E4A85" w:rsidP="005E4A8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اما در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Arrow function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هیچ عنوان نیتوانیم از پارامتر هایی با نام یکسان و تکراری استفاده کینم.</w:t>
      </w:r>
    </w:p>
    <w:p w14:paraId="52D032A8" w14:textId="18343F8F" w:rsidR="005E4A85" w:rsidRDefault="005E4A85" w:rsidP="005E4A8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771356" w14:textId="152369B1"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 x ) =&gt; {}</w:t>
      </w:r>
    </w:p>
    <w:p w14:paraId="0A9A75B5" w14:textId="62A26264"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A574AB" w14:textId="2E97CB38"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//syntax Error </w:t>
      </w:r>
    </w:p>
    <w:p w14:paraId="105BECA0" w14:textId="31918254"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419FF1" w14:textId="0F5CF683" w:rsidR="005E4A85" w:rsidRDefault="005E4A85" w:rsidP="005E4A8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 Destructuring</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چیکار میکنه ؟ </w:t>
      </w:r>
    </w:p>
    <w:p w14:paraId="7C69AE6B" w14:textId="7D552CDD" w:rsidR="005E4A85" w:rsidRDefault="005E4A85" w:rsidP="005E4A8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A70D00" w14:textId="5F5BD7AD" w:rsidR="005E4A85" w:rsidRDefault="005E4A85" w:rsidP="005E4A8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Destructuring</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یک روش ساده و سریع برای ایجاد متغیره ، مقادیر متغیر های ایجاد شده از مقادیر داخل یک آرایه یا مشخصه های داخل یک آبجکت به دست میان ، مزیت این روش خوانایی و بهره وری کد نوشته شده است.</w:t>
      </w:r>
    </w:p>
    <w:p w14:paraId="616DDEFD" w14:textId="4F107344" w:rsidR="005E4A85" w:rsidRDefault="005E4A85" w:rsidP="005E4A8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22CBFF" w14:textId="4F3CB181" w:rsidR="005E4A85" w:rsidRDefault="005E4A85" w:rsidP="005E4A8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مثال: </w:t>
      </w:r>
    </w:p>
    <w:p w14:paraId="66728EBB" w14:textId="53DA9936" w:rsidR="005E4A85" w:rsidRDefault="005E4A85" w:rsidP="005E4A8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34A16F" w14:textId="0B9A572B"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person = {</w:t>
      </w:r>
    </w:p>
    <w:p w14:paraId="3B0ED53A" w14:textId="4B6D89CD"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 ‘sina’,</w:t>
      </w:r>
    </w:p>
    <w:p w14:paraId="444C60AE" w14:textId="24116BE2"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lastName: ‘ghaffari’,</w:t>
      </w:r>
    </w:p>
    <w:p w14:paraId="4B6484E2" w14:textId="2C2D44DD"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phoneNumber: 0098241</w:t>
      </w:r>
    </w:p>
    <w:p w14:paraId="5FB7AC92" w14:textId="38A4CD58"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667972" w14:textId="674DC109"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433C48" w14:textId="6DC7D469" w:rsidR="005E4A85" w:rsidRDefault="005E4A85" w:rsidP="005E4A8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به کمک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 Destructurgin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ایجاد متغیر ها به سادگی انجام میشه .</w:t>
      </w:r>
    </w:p>
    <w:p w14:paraId="262CA1D1" w14:textId="19488CBF" w:rsidR="005E4A85" w:rsidRDefault="005E4A85" w:rsidP="005E4A8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4C293F" w14:textId="2C3112E2"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 firstName , lastName } = person;</w:t>
      </w:r>
    </w:p>
    <w:p w14:paraId="71AE2684" w14:textId="41087B8E"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78DC1C" w14:textId="3B69DFF0" w:rsidR="005E4A85" w:rsidRDefault="005E4A85" w:rsidP="005E4A8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 الان میتونیم هر جا که خواستیم از این مقادیر استفاده کنیم.</w:t>
      </w:r>
    </w:p>
    <w:p w14:paraId="67C0CD6E" w14:textId="6A95ED98" w:rsidR="005E4A85" w:rsidRDefault="005E4A85" w:rsidP="005E4A8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C8CAFF" w14:textId="0B87869C" w:rsidR="005E4A85" w:rsidRDefault="005E4A85" w:rsidP="005E4A8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میتونیم این روش رو روی آرایه هم پیاده کنیم </w:t>
      </w:r>
    </w:p>
    <w:p w14:paraId="6943CC7C" w14:textId="6908ABA1"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AD1FA0" w14:textId="42969D4A" w:rsidR="005E4A85" w:rsidRDefault="005E4A85" w:rsidP="005E4A8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 Destructuring</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1CF7DA" w14:textId="1D5D231D" w:rsidR="005E4A85" w:rsidRDefault="005E4A85" w:rsidP="005E4A8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18DCDD" w14:textId="55C98D69"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brands = [‘ mclaren’ , ‘Renault’ , ‘Ferrari’ ]</w:t>
      </w:r>
    </w:p>
    <w:p w14:paraId="3042CBC3" w14:textId="0D8FD0C8"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49536F" w14:textId="2C2A0ABE" w:rsidR="005E4A85" w:rsidRDefault="005E4A85" w:rsidP="005E4A8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بدون استفاده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 destructuring</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EAF323" w14:textId="477E76EE" w:rsidR="005E4A85" w:rsidRDefault="005E4A85" w:rsidP="005E4A8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A573E8" w14:textId="73FD1F76"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brand = brands[0]</w:t>
      </w:r>
    </w:p>
    <w:p w14:paraId="50ACE8ED" w14:textId="2527F73F"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Console.log(brand)        =&gt; mclaren</w:t>
      </w:r>
    </w:p>
    <w:p w14:paraId="0944F459" w14:textId="355EA03F"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366748" w14:textId="22978D6E" w:rsidR="005E4A85" w:rsidRDefault="005E4A85" w:rsidP="005E4A8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با استفاده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 destructuring</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1976D3" w14:textId="0AF04988" w:rsidR="005E4A85" w:rsidRDefault="005E4A85" w:rsidP="005E4A8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41A7D2" w14:textId="67EF4502"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 [ brand ] = brands </w:t>
      </w:r>
    </w:p>
    <w:p w14:paraId="61373923" w14:textId="7962EAA9"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 brand )            =&gt; mclaren</w:t>
      </w:r>
    </w:p>
    <w:p w14:paraId="62D1408A" w14:textId="10A5E4BF"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453B78" w14:textId="46073A64" w:rsidR="005E4A85" w:rsidRDefault="005E4A85"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7F954" w14:textId="376F02CB" w:rsidR="005E4A85" w:rsidRDefault="005E4A85" w:rsidP="005E4A8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همون طور که مشخصه برداشتن آیتم اول از آرایه سادست . فرض کنیم بخواییم </w:t>
      </w:r>
      <w:r w:rsidR="00A5704E">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ایتم سوم را برداریم ، این آیتم در اندیس 2 قرار داره ولی نمیتونیم از اندیس استفاده کینم . بهمین جهت مجبوریم دستی بشماریم و آیتم هایی که نمی خواییم رو خالی بذاریم </w:t>
      </w:r>
    </w:p>
    <w:p w14:paraId="38CAF8CE" w14:textId="5DB7CAE7" w:rsidR="00A5704E" w:rsidRDefault="00A5704E" w:rsidP="00A5704E">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1F582C" w14:textId="3935BD76" w:rsidR="00A5704E" w:rsidRDefault="00A5704E" w:rsidP="00A5704E">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brands = [ ‘mclaren’ , ‘Rendault’ , ‘Ferrari’ , ‘Honda’]</w:t>
      </w:r>
    </w:p>
    <w:p w14:paraId="717C1CCB" w14:textId="2C28EDC1" w:rsidR="00A5704E" w:rsidRDefault="00A5704E" w:rsidP="00A5704E">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 , , brand [ = brands</w:t>
      </w:r>
    </w:p>
    <w:p w14:paraId="66B5BC56" w14:textId="1308874F" w:rsidR="005E4A85" w:rsidRDefault="00A5704E" w:rsidP="005E4A85">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Console.log(brand)               =&gt; Ferrari</w:t>
      </w:r>
    </w:p>
    <w:p w14:paraId="5D415647" w14:textId="648ADE58" w:rsidR="005E4A85" w:rsidRDefault="00AC2487" w:rsidP="005E4A85">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کلمه کلیدی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چیکار میکنه ؟ </w:t>
      </w:r>
    </w:p>
    <w:p w14:paraId="3E80CC0E" w14:textId="6E21191D" w:rsidR="00AC2487" w:rsidRDefault="00AC2487" w:rsidP="00AC248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98724D" w14:textId="61FB3C12" w:rsidR="00AC2487" w:rsidRDefault="00AC2487" w:rsidP="00AC248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کلمه کلیدی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 توابع سازنده برای ساختن اشیاء به کار میرود.</w:t>
      </w:r>
    </w:p>
    <w:p w14:paraId="7E3C7778" w14:textId="70C03D3D" w:rsidR="00AC2487" w:rsidRDefault="00AC2487" w:rsidP="00AC248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FA36BD" w14:textId="317C097A" w:rsidR="00AC2487" w:rsidRDefault="00AC2487" w:rsidP="00AC248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به مثال زیر توجه کنید:</w:t>
      </w:r>
    </w:p>
    <w:p w14:paraId="7E844CEE" w14:textId="34884ED5" w:rsidR="00AC2487" w:rsidRDefault="00AC2487" w:rsidP="00AC248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450B55" w14:textId="75B5D196" w:rsidR="00AC2487" w:rsidRDefault="00AC2487" w:rsidP="00AC248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Employee(name , position , yearHired ) {</w:t>
      </w:r>
    </w:p>
    <w:p w14:paraId="5B366D76" w14:textId="1BE8984F" w:rsidR="00AC2487" w:rsidRDefault="00AC2487" w:rsidP="00AC248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This.name = name;</w:t>
      </w:r>
    </w:p>
    <w:p w14:paraId="4527DD99" w14:textId="3A26D275" w:rsidR="00AC2487" w:rsidRDefault="00AC2487" w:rsidP="00AC248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This.position = position;</w:t>
      </w:r>
    </w:p>
    <w:p w14:paraId="7E64A692" w14:textId="3DA78D90" w:rsidR="00AC2487" w:rsidRDefault="00AC2487" w:rsidP="00AC248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This.yearHiren = yearHired;</w:t>
      </w:r>
    </w:p>
    <w:p w14:paraId="5FEEAFD7" w14:textId="4A9E90D0" w:rsidR="00AC2487" w:rsidRDefault="00AC2487" w:rsidP="00AC248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264EE2" w14:textId="18AD0D58" w:rsidR="00AC2487" w:rsidRDefault="00AC2487" w:rsidP="00AC248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E5A942" w14:textId="3021FD5B" w:rsidR="00AC2487" w:rsidRDefault="00AC2487" w:rsidP="00AC248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evp = new Employee(‘sina ghaffari’ , ‘softWare developer’ , 2021)</w:t>
      </w:r>
    </w:p>
    <w:p w14:paraId="23015A70" w14:textId="05F72E04" w:rsidR="00AC2487" w:rsidRDefault="00AC2487" w:rsidP="00AC248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AD132F" w14:textId="477CB2D9" w:rsidR="00AC2487" w:rsidRDefault="00AC2487" w:rsidP="00AC248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کلمه کلیدی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چهار کار را انجام میدهد.</w:t>
      </w:r>
    </w:p>
    <w:p w14:paraId="15E6138A" w14:textId="36884D68" w:rsidR="00AC2487" w:rsidRDefault="00AC2487" w:rsidP="00AC248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0E5212" w14:textId="2B5EB6E7" w:rsidR="00AC2487" w:rsidRDefault="00AC2487" w:rsidP="00AC2487">
      <w:pPr>
        <w:pStyle w:val="ListParagraph"/>
        <w:numPr>
          <w:ilvl w:val="0"/>
          <w:numId w:val="25"/>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Creats an empty object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یک شیء خالی درست میکند</w:t>
      </w:r>
    </w:p>
    <w:p w14:paraId="6B9B838C" w14:textId="0487CF3D" w:rsidR="00AC2487" w:rsidRDefault="00AC2487" w:rsidP="00AC2487">
      <w:pPr>
        <w:pStyle w:val="ListParagraph"/>
        <w:numPr>
          <w:ilvl w:val="0"/>
          <w:numId w:val="25"/>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Assigns that empty object to this value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آن شیء خالی را به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اختصاص میدهد</w:t>
      </w:r>
    </w:p>
    <w:p w14:paraId="69260E88" w14:textId="4FF02677" w:rsidR="00AC2487" w:rsidRDefault="00AC2487" w:rsidP="00AC2487">
      <w:pPr>
        <w:pStyle w:val="ListParagraph"/>
        <w:numPr>
          <w:ilvl w:val="0"/>
          <w:numId w:val="25"/>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Will inherit from function Name.prototype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این تابع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functionName.prototype</w:t>
      </w:r>
      <w:r w:rsidR="000764FE">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ارث می رسد.</w:t>
      </w:r>
    </w:p>
    <w:p w14:paraId="4B007307" w14:textId="4E023A9B" w:rsidR="000764FE" w:rsidRDefault="000764FE" w:rsidP="000764FE">
      <w:pPr>
        <w:pStyle w:val="ListParagraph"/>
        <w:numPr>
          <w:ilvl w:val="0"/>
          <w:numId w:val="25"/>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Returns the this if no explict  return statement is used .</w:t>
      </w:r>
    </w:p>
    <w:p w14:paraId="468F32E3" w14:textId="1AA8CBE3" w:rsidR="000764FE" w:rsidRDefault="000764FE" w:rsidP="000764FE">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در صورت عدم استفاده از دستور بازگشت صحیح ،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را برمیگرداند</w:t>
      </w:r>
    </w:p>
    <w:p w14:paraId="58A295CF" w14:textId="705A17F0" w:rsidR="000764FE" w:rsidRDefault="000764FE" w:rsidP="000764FE">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55480D" w14:textId="21B9E9ED" w:rsidR="000764FE" w:rsidRDefault="000764FE" w:rsidP="000764FE">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4FDC59" w14:textId="0FC12C78" w:rsidR="000764FE" w:rsidRDefault="000764FE" w:rsidP="000764FE">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در کد بالا ابتدا یک شیء خالی ایجاد میکند {} سپس مقدار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را به شئ خالی میدهد و ویژگی هایی را به آن شئ اضافه میکند ، از ان جا که ما یک دستود بازگشت صریح نداریم به طور خودکار برای ما برمیگرداند.</w:t>
      </w:r>
    </w:p>
    <w:p w14:paraId="00D3B15E" w14:textId="54481859" w:rsidR="000764FE" w:rsidRDefault="000764FE" w:rsidP="000764FE">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DAE6D2" w14:textId="3C4F2D95" w:rsidR="000764FE" w:rsidRDefault="000764FE" w:rsidP="000764FE">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 Set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 جاوااسکریپت چیکار میکنه؟</w:t>
      </w:r>
    </w:p>
    <w:p w14:paraId="4494876B" w14:textId="111BE8FE" w:rsidR="000764FE" w:rsidRDefault="000764FE" w:rsidP="000764FE">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C618EF" w14:textId="29AF374C" w:rsidR="000764FE" w:rsidRDefault="000764FE" w:rsidP="000764FE">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یکی از ویژگی هایی که در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Es6</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جاوااسکریپت اضافه شده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 set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هست که کاربرد اصلی اون نگهداری مجموعه ای از مقادیر به صورت یکتا هست یعنی توی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هیچ آیتم تکراری وجود ندارد.</w:t>
      </w:r>
    </w:p>
    <w:p w14:paraId="41E9263E" w14:textId="286CE4E1" w:rsidR="000764FE" w:rsidRDefault="000764FE" w:rsidP="000764FE">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9542BC" w14:textId="783FA5A9" w:rsidR="000764FE" w:rsidRDefault="000764FE" w:rsidP="000764FE">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نحوه ساختن یک آبجکت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صورت زیر هست :</w:t>
      </w:r>
    </w:p>
    <w:p w14:paraId="3CC347E5" w14:textId="2AA9EDA4" w:rsidR="000764FE" w:rsidRDefault="000764FE" w:rsidP="000764FE">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0E7110" w14:textId="77770AB7" w:rsidR="000764FE" w:rsidRDefault="000764FE" w:rsidP="000764FE">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set()</w:t>
      </w:r>
    </w:p>
    <w:p w14:paraId="2CE2F73C" w14:textId="1A337544" w:rsidR="000764FE" w:rsidRDefault="000764FE" w:rsidP="000764FE">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267B95" w14:textId="5A237098" w:rsidR="000764FE" w:rsidRDefault="000764FE" w:rsidP="000764FE">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کافیه از کلمه کلیدی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new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استفاده کنیم. خب اینجا یک آبجکت خالی درست شد که در حال حاضر هیچ مقداری نداره . اگر هنگام ساختن این آبجکت به اون یک مقدار قابل پیمایش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iterable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پاس بدهیم مجموعه ی یکتایی از اعضا خواهیم داشت.</w:t>
      </w:r>
    </w:p>
    <w:p w14:paraId="1CA34AB1" w14:textId="3F75291D" w:rsidR="000764FE" w:rsidRDefault="000764FE" w:rsidP="000764FE">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B71BF3" w14:textId="5CF16732" w:rsidR="000764FE" w:rsidRDefault="000764FE" w:rsidP="000764FE">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 </w:t>
      </w:r>
      <w:r w:rsidR="00C468A8">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 = [1,2,2,2,3]</w:t>
      </w:r>
    </w:p>
    <w:p w14:paraId="3410D19D" w14:textId="044655D2" w:rsidR="00C468A8" w:rsidRDefault="00C468A8" w:rsidP="00C468A8">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570E57" w14:textId="488F9E61" w:rsidR="00C468A8" w:rsidRDefault="00C468A8" w:rsidP="00C468A8">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Cosnt uniqenumbers = new set(numbers) </w:t>
      </w:r>
    </w:p>
    <w:p w14:paraId="48BBD6A4" w14:textId="69261E87" w:rsidR="00C468A8" w:rsidRDefault="00C468A8" w:rsidP="00C468A8">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6E0FC9" w14:textId="33F915CE" w:rsidR="00C468A8" w:rsidRDefault="00C468A8" w:rsidP="00C468A8">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For(num of uniqenumbers) {</w:t>
      </w:r>
    </w:p>
    <w:p w14:paraId="460800A1" w14:textId="77777777" w:rsidR="00C468A8" w:rsidRDefault="00C468A8" w:rsidP="00C468A8">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Alert(num) // 1,2,3</w:t>
      </w:r>
    </w:p>
    <w:p w14:paraId="75C64C1C" w14:textId="02203B6D" w:rsidR="00C468A8" w:rsidRDefault="00C468A8" w:rsidP="00C468A8">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های تکراری حذف شدن </w:t>
      </w:r>
    </w:p>
    <w:p w14:paraId="1878E6F0" w14:textId="5F4E4FE1" w:rsidR="00C468A8" w:rsidRDefault="00C468A8" w:rsidP="00C468A8">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5B57D5" w14:textId="7D457233" w:rsidR="00C468A8" w:rsidRDefault="00C468A8" w:rsidP="00C468A8">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3AF6FA" w14:textId="60321946" w:rsidR="00C468A8" w:rsidRDefault="009C0EBC" w:rsidP="00C468A8">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چند تا عضو داریم ؟ </w:t>
      </w:r>
    </w:p>
    <w:p w14:paraId="7D007E9F" w14:textId="1706A50E" w:rsidR="009C0EBC" w:rsidRDefault="009C0EBC" w:rsidP="009C0EBC">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F6D756" w14:textId="6484A5BB" w:rsidR="009C0EBC" w:rsidRDefault="009C0EBC" w:rsidP="009C0EBC">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اگر بخواهیم تعداد اعضای آبجکت رو متوجه بشیم کافیه پراپرتی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رو فراخوانی بکنیم : </w:t>
      </w:r>
    </w:p>
    <w:p w14:paraId="4FD6DD49" w14:textId="00F41802" w:rsidR="009C0EBC" w:rsidRDefault="009C0EBC" w:rsidP="009C0EBC">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49BA14" w14:textId="107ADF17"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uniqeNumbers = new set([1,2,2,2,3]);</w:t>
      </w:r>
    </w:p>
    <w:p w14:paraId="54CD2948" w14:textId="5DB58446"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A05875" w14:textId="570799F6"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Alert(uniqeNumbers.size) // 3</w:t>
      </w:r>
    </w:p>
    <w:p w14:paraId="59AA5E6A" w14:textId="77F4DF7F"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2F06EC" w14:textId="31D344C0" w:rsidR="009C0EBC" w:rsidRDefault="009C0EBC" w:rsidP="009C0EBC">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اضافه کردن به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اگر یک آبجکت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از پیش تعریف شده داشته باشیم بخواییم مقدار به اون اضافه کنیم ، از متد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استفاده میکنیم: </w:t>
      </w:r>
    </w:p>
    <w:p w14:paraId="11013552" w14:textId="76674DC6" w:rsidR="009C0EBC" w:rsidRDefault="009C0EBC" w:rsidP="009C0EBC">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1F8D9A" w14:textId="776E96EA"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numbers = new set()</w:t>
      </w:r>
    </w:p>
    <w:p w14:paraId="68A08817" w14:textId="7191C893"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C890AA" w14:textId="381891CF"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Numbers.add(1)</w:t>
      </w:r>
    </w:p>
    <w:p w14:paraId="594CDA5E" w14:textId="5E624F62" w:rsidR="009C0EBC" w:rsidRPr="00AC2487"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Numbers.add(2)</w:t>
      </w:r>
    </w:p>
    <w:p w14:paraId="74621BC4" w14:textId="2BA9C4B5" w:rsidR="009C0EBC" w:rsidRPr="00AC2487"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Numbers.add(2)</w:t>
      </w:r>
    </w:p>
    <w:p w14:paraId="72D02350" w14:textId="3DC11E61" w:rsidR="009C0EBC" w:rsidRPr="00AC2487"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Numbers.add(2)</w:t>
      </w:r>
    </w:p>
    <w:p w14:paraId="35E7B0AB" w14:textId="085C48DC"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Numbers.add(3)</w:t>
      </w:r>
    </w:p>
    <w:p w14:paraId="5763E2FB" w14:textId="2E07A6D4"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97DF37" w14:textId="5F8462C9"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Alert(numbers.size) // 3</w:t>
      </w:r>
    </w:p>
    <w:p w14:paraId="74CE9A20" w14:textId="34FBA70D"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446714" w14:textId="6AD5644A" w:rsidR="009C0EBC" w:rsidRDefault="009C0EBC" w:rsidP="009C0EBC">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همون طور که میبینیم مقدار های تکراری وارد این آبجکت نشدن.</w:t>
      </w:r>
    </w:p>
    <w:p w14:paraId="5DEEF82A" w14:textId="5EF975B3" w:rsidR="009C0EBC" w:rsidRDefault="009C0EBC" w:rsidP="009C0EBC">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253224" w14:textId="650147F2" w:rsidR="009C0EBC" w:rsidRDefault="009C0EBC" w:rsidP="009C0EBC">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3209F1" w14:textId="72DA9C11" w:rsidR="009C0EBC" w:rsidRDefault="009C0EBC" w:rsidP="009C0EBC">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آیا آبجکت چنین عضوی دارد ؟</w:t>
      </w:r>
    </w:p>
    <w:p w14:paraId="47A22D70" w14:textId="33B605DE" w:rsidR="009C0EBC" w:rsidRDefault="009C0EBC" w:rsidP="009C0EBC">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0BE9DE" w14:textId="5693F1E0" w:rsidR="009C0EBC" w:rsidRDefault="009C0EBC" w:rsidP="009C0EBC">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برای این که بررسی کنیم یک آبجکت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دارای یک مقدار خواص هست یا خیر ، از متد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استفاده میکنیم:</w:t>
      </w:r>
    </w:p>
    <w:p w14:paraId="04B2F047" w14:textId="5FB8755C" w:rsidR="009C0EBC" w:rsidRDefault="009C0EBC" w:rsidP="009C0EBC">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7B32A6" w14:textId="408C0F66"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numbers = new set()</w:t>
      </w:r>
    </w:p>
    <w:p w14:paraId="5837A09B" w14:textId="6919515E"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53750B" w14:textId="2916E08B" w:rsidR="009C0EBC" w:rsidRP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Numbers.add(1)</w:t>
      </w:r>
    </w:p>
    <w:p w14:paraId="219E8479" w14:textId="6DB0EE1D"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ABC286" w14:textId="107CF1A5"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Numbers.has(1)               =&gt; true</w:t>
      </w:r>
    </w:p>
    <w:p w14:paraId="3AEC14E4" w14:textId="0319DC03"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Numbers.has(2)                 =&gt; false</w:t>
      </w:r>
    </w:p>
    <w:p w14:paraId="121A0827" w14:textId="0BB78854"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F5C5ED" w14:textId="5AA8FF9E" w:rsidR="009C0EBC" w:rsidRDefault="009C0EBC" w:rsidP="009C0EBC">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حذف کردن از آبجکت </w:t>
      </w:r>
    </w:p>
    <w:p w14:paraId="206332B5" w14:textId="189D0939" w:rsidR="009C0EBC" w:rsidRDefault="009C0EBC" w:rsidP="009C0EBC">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77D69" w14:textId="2AC07AFB" w:rsidR="009C0EBC" w:rsidRDefault="009C0EBC" w:rsidP="009C0EBC">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برای حذف کردن یک مقدار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از متد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delete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استفاده میکنیم.</w:t>
      </w:r>
    </w:p>
    <w:p w14:paraId="353AC73A" w14:textId="2AF9BFF5" w:rsidR="009C0EBC" w:rsidRDefault="009C0EBC" w:rsidP="009C0EBC">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45E335" w14:textId="62E0B822"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numbers = new set([1])</w:t>
      </w:r>
    </w:p>
    <w:p w14:paraId="6204DC9F" w14:textId="6F90ABA8"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163B74" w14:textId="264CDF4F"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Numbers.delete(1)</w:t>
      </w:r>
    </w:p>
    <w:p w14:paraId="6E1F969D" w14:textId="235BF36C"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Numbers.has(1)      =&gt; false</w:t>
      </w:r>
    </w:p>
    <w:p w14:paraId="1996467C" w14:textId="351ACB21"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EF80C9" w14:textId="344BC0E8" w:rsidR="009C0EBC" w:rsidRDefault="009C0EBC" w:rsidP="009C0EBC">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 اگر بخواییم همه مقادیر رو پاک کنیم از متد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استفاده میکنیم.</w:t>
      </w:r>
    </w:p>
    <w:p w14:paraId="59344565" w14:textId="4557079C" w:rsidR="009C0EBC" w:rsidRDefault="009C0EBC" w:rsidP="009C0EBC">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CBD64C" w14:textId="5FD6468A"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numbers = new set([1,2])</w:t>
      </w:r>
    </w:p>
    <w:p w14:paraId="3A5CF466" w14:textId="1B18C5D9"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6AD2AD" w14:textId="75D957C1"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Numbers.clear()</w:t>
      </w:r>
    </w:p>
    <w:p w14:paraId="2E08855E" w14:textId="3F07E631"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Numbers.size()       =&gt; 0</w:t>
      </w:r>
    </w:p>
    <w:p w14:paraId="2D16AF88" w14:textId="5A58C40E" w:rsidR="009C0EBC" w:rsidRDefault="009C0EBC" w:rsidP="009C0EBC">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662A26" w14:textId="7AB52C88" w:rsidR="009C0EBC" w:rsidRDefault="00414D2D" w:rsidP="009C0EBC">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آبجکت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شبیه به یک آرایه هست اما همون طور که دیدید برای اضافه کردن آیتم به آبجکت نمی تونیم از متد هایی مثل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استفاده کنیم همچنین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 length</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برای گرفتن تعداد عضو ها . با استفاده از روش زیر میتونیم یک آبجکت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رو تبدیل کنیم به آرایه.</w:t>
      </w:r>
    </w:p>
    <w:p w14:paraId="137A4DCD" w14:textId="560776A1" w:rsidR="00414D2D" w:rsidRDefault="00414D2D" w:rsidP="00414D2D">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5EF16D" w14:textId="45466098" w:rsidR="00414D2D" w:rsidRDefault="00414D2D" w:rsidP="00414D2D">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 numbers = new set([1,2,2,2,3]) </w:t>
      </w:r>
    </w:p>
    <w:p w14:paraId="37F48D6C" w14:textId="29161770" w:rsidR="00414D2D" w:rsidRDefault="00414D2D" w:rsidP="00414D2D">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toArray = […numbers] // [1,2,3]</w:t>
      </w:r>
    </w:p>
    <w:p w14:paraId="4F8DDDD5" w14:textId="10840C6C" w:rsidR="00414D2D" w:rsidRDefault="00414D2D" w:rsidP="00414D2D">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DD4F1F" w14:textId="09B35067" w:rsidR="00414D2D" w:rsidRDefault="00414D2D" w:rsidP="00414D2D">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این یک روش رایج برای حذف کردن مقدار های تکراری از آرایه هست ، اینجا ابتدا از یک آرایه موجود ، یک آبجکت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ساختیم تا مقادیر یکتایی داشته باشیم و سپس با عملگر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spread</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آبجکت رو بخش کردیم توی یک آرایه جدید این طوری آرایه ای با مقادیر یکتا داریم.</w:t>
      </w:r>
    </w:p>
    <w:p w14:paraId="3F2039DD" w14:textId="472CA2ED" w:rsidR="00414D2D" w:rsidRDefault="00414D2D" w:rsidP="00414D2D">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Module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ماژول ها چی هستند ؟ </w:t>
      </w:r>
    </w:p>
    <w:p w14:paraId="16732B20" w14:textId="5B4A39F9" w:rsidR="00414D2D" w:rsidRDefault="00414D2D" w:rsidP="00414D2D">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9EED02" w14:textId="5AA698C7" w:rsidR="00414D2D" w:rsidRDefault="00414D2D" w:rsidP="00414D2D">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ماژول ها در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Es6</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جاوااسکریپت اضافه شدن. </w:t>
      </w:r>
    </w:p>
    <w:p w14:paraId="443FED6C" w14:textId="16932A6A" w:rsidR="00414D2D" w:rsidRDefault="00414D2D" w:rsidP="00414D2D">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یک جمله ی معروف درباره ماژول ها یا به طور کلی اصل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separation of concerns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(جدا سازی وابستگی ها ) وجود داره .</w:t>
      </w:r>
    </w:p>
    <w:p w14:paraId="26CEE792" w14:textId="6A969551" w:rsidR="00414D2D" w:rsidRDefault="00414D2D" w:rsidP="00414D2D">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EB36FE" w14:textId="4BD7820C" w:rsidR="00414D2D" w:rsidRDefault="00414D2D" w:rsidP="00414D2D">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درست مثل یک کتاب که به فصل های مجزا تقسیم بندی میشن یک برنامه میتونه به قسمت های مجزا تقسیم بندی بشه به هر یک از این قسمت ها میگن ماژول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A4D76F" w14:textId="3FE98555" w:rsidR="00414D2D" w:rsidRDefault="00414D2D" w:rsidP="00414D2D">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ACD6B5" w14:textId="71839058" w:rsidR="00414D2D" w:rsidRDefault="00414D2D" w:rsidP="00414D2D">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یک ماژول معمولا مستقل از بخش های برنامه عمل میکند توی جاوااسکریپت هر ماژول به صورت یک فایل جداگونه ذخیره میشه و می تونه بدون مشکل به یک ماژول دیگر و یا هستند برنامه اضافه یا برداشته بشه.</w:t>
      </w:r>
    </w:p>
    <w:p w14:paraId="11297CC6" w14:textId="5072FB68" w:rsidR="005250E9" w:rsidRDefault="00414D2D" w:rsidP="005250E9">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اعضای یک ماژول (متغیر</w:t>
      </w:r>
      <w:r w:rsidR="005250E9">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ها و توابع ) فقط توی خود مازول قابل دسترسی هستند و </w:t>
      </w:r>
      <w:r w:rsidR="005250E9">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w:t>
      </w:r>
      <w:r w:rsidR="005250E9">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نیستن.</w:t>
      </w:r>
    </w:p>
    <w:p w14:paraId="6623ACB4" w14:textId="01A57320" w:rsidR="005250E9" w:rsidRDefault="005250E9" w:rsidP="005250E9">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3E3E29" w14:textId="5F69E04F" w:rsidR="005250E9" w:rsidRDefault="005250E9" w:rsidP="005250E9">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چرا از ماژول ها استفاده میکنیم؟ </w:t>
      </w:r>
    </w:p>
    <w:p w14:paraId="7BCF1B2D" w14:textId="6BFF49CB" w:rsidR="005250E9" w:rsidRDefault="005250E9" w:rsidP="005250E9">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1.قابلیت نگهداری</w:t>
      </w:r>
    </w:p>
    <w:p w14:paraId="3BBEECFA" w14:textId="281455D9" w:rsidR="005250E9" w:rsidRDefault="005250E9" w:rsidP="005250E9">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 خوبی های استفاده از ماژول اینه که قابلیت نگهداری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maintainability</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برنامه ما بالاتر میره و بخش های مختلف رو میشه راحت تر توسعه داد .</w:t>
      </w:r>
    </w:p>
    <w:p w14:paraId="2F2E3BED" w14:textId="1BBDC1A0" w:rsidR="005250E9" w:rsidRDefault="005250E9" w:rsidP="005250E9">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B9D863" w14:textId="0932B263" w:rsidR="005250E9" w:rsidRDefault="005250E9" w:rsidP="005250E9">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2.استفاده مجدد</w:t>
      </w:r>
    </w:p>
    <w:p w14:paraId="78F223C7" w14:textId="5780865C" w:rsidR="005250E9" w:rsidRDefault="005250E9" w:rsidP="005250E9">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یک تکه کد از برنامه که جاهای زیادی داره تکرار میشه میتونیم جدا و به یک فایل مجزا منتقل کنیم هر وقت که خواستیم از این ویژگی استفاده کنیم کافیه فقط این فایل رو وارد کنیم.</w:t>
      </w:r>
    </w:p>
    <w:p w14:paraId="78AF5322" w14:textId="791525C6" w:rsidR="005250E9" w:rsidRDefault="005250E9" w:rsidP="005250E9">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5728D2" w14:textId="7DCB4E1C" w:rsidR="005250E9" w:rsidRDefault="005250E9" w:rsidP="005250E9">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ماژول ها رو با کلمه کلیدی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and export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هم متصل میکنن.</w:t>
      </w:r>
    </w:p>
    <w:p w14:paraId="7B808FCA" w14:textId="0E192FE6" w:rsidR="007A173A" w:rsidRDefault="007A173A" w:rsidP="007A173A">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4F333D" w14:textId="346D9D34" w:rsidR="007A173A" w:rsidRDefault="007A173A" w:rsidP="007A173A">
      <w:pPr>
        <w:pStyle w:val="ListParagraph"/>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34990C" w14:textId="22D8035B" w:rsidR="007A173A" w:rsidRDefault="007A173A" w:rsidP="007A173A">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عملگر های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spread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 جاوااسکریپت؟ </w:t>
      </w:r>
    </w:p>
    <w:p w14:paraId="540582AA" w14:textId="7272A4F9" w:rsidR="007A173A" w:rsidRDefault="007A173A" w:rsidP="007A173A">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2FCFE8" w14:textId="1FFFF96F" w:rsidR="007A173A" w:rsidRDefault="007A173A" w:rsidP="007A173A">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عملگر های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spread and rest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که در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Es6</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معرفی شدن عملگر هایی هستند که با ویژگی های خاصشون بعضی مسائل برنامه نویس رو به زبان جاوااسکریپت برای ما به سادگی قابل حل کردن.</w:t>
      </w:r>
    </w:p>
    <w:p w14:paraId="3A10D930" w14:textId="3368D351" w:rsidR="007A173A" w:rsidRDefault="007A173A" w:rsidP="007A173A">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46A062" w14:textId="1CFE1BA8" w:rsidR="007A173A" w:rsidRDefault="007A173A" w:rsidP="007A173A">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عملگر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5B77CBAE" w14:textId="23B2D5BF" w:rsidR="007A173A" w:rsidRDefault="007A173A" w:rsidP="007A173A">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عملگر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بر آرگومان های ورودی تابع جاوااسکریپت عمل می کند و بر ورودی های توابع تاثیر میذاره.</w:t>
      </w:r>
    </w:p>
    <w:p w14:paraId="1EBEC9F8" w14:textId="1856F0CF" w:rsidR="007A173A" w:rsidRDefault="007A173A" w:rsidP="007A173A">
      <w:pPr>
        <w:pStyle w:val="ListParagraph"/>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60F423" w14:textId="339EF708" w:rsidR="007A173A" w:rsidRDefault="007A173A" w:rsidP="007A173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بررسی</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Arguments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77B310" w14:textId="2F1D5FC1" w:rsidR="007A173A" w:rsidRDefault="007A173A" w:rsidP="007A173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EF3B2B" w14:textId="420C1D92" w:rsidR="007A173A" w:rsidRDefault="007A173A" w:rsidP="007A173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تابعی می نویسیم که تعدادی نامعلوم ورودی بگیره و حاصل جمعش رو چاپ کنه برای حل این مسئله بدون کمک گرفتن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 operators</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باید مفهوم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arguments</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رو بررسی کنیم قبل از معرفی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 operators</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چطوری مسائل حل میشدن.</w:t>
      </w:r>
    </w:p>
    <w:p w14:paraId="65D74ED1" w14:textId="0FF78D88" w:rsidR="007A173A" w:rsidRDefault="007A173A" w:rsidP="007A173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FD5993" w14:textId="60621499" w:rsidR="007A173A" w:rsidRDefault="007A173A" w:rsidP="007A173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BD1444" w14:textId="5B73083E" w:rsidR="007A173A" w:rsidRDefault="007A173A" w:rsidP="007A173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sum() {</w:t>
      </w:r>
    </w:p>
    <w:p w14:paraId="67101341" w14:textId="257F73F7" w:rsidR="007A173A" w:rsidRDefault="007A173A" w:rsidP="007A173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Console.log(arguments)</w:t>
      </w:r>
    </w:p>
    <w:p w14:paraId="25907EBC" w14:textId="5ACB4E75" w:rsidR="007A173A" w:rsidRDefault="007A173A" w:rsidP="007A173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 : 1 , ‘1’ : 2 , ‘2’ : 3 , ‘3’ , 4 , ‘4’ , 5 }</w:t>
      </w:r>
    </w:p>
    <w:p w14:paraId="448DB559" w14:textId="50DAB657" w:rsidR="007A173A" w:rsidRDefault="007A173A" w:rsidP="007A173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920D35" w14:textId="0B118FC9" w:rsidR="007A173A" w:rsidRDefault="007A173A" w:rsidP="007A173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C5CA4B" w14:textId="3DA6771F" w:rsidR="007A173A" w:rsidRDefault="007A173A" w:rsidP="007A173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Sum(1,2,3,4,5)</w:t>
      </w:r>
    </w:p>
    <w:p w14:paraId="3634C185" w14:textId="20F0DC51" w:rsidR="007A173A" w:rsidRDefault="007A173A" w:rsidP="007A173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40D076" w14:textId="19D4974C" w:rsidR="007A173A" w:rsidRDefault="007A173A" w:rsidP="007A173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کلید واژه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arguments</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هر ورودی که به تابع میدیم رو برامون به شکل یک آبجکت ولی شبه آرایه در میاره. چرا میگیم شبه آرایه به این دلیل هستش که به روش خیلی ساده مثل آرایه میتونیم عناصرش رو صدا بزنیم</w:t>
      </w:r>
      <w:r w:rsidR="00B9357C">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BD0173" w14:textId="6CED4D26" w:rsidR="00B9357C" w:rsidRDefault="00B9357C" w:rsidP="00B935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B5A9BB" w14:textId="5364917D"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sum() {</w:t>
      </w:r>
    </w:p>
    <w:p w14:paraId="542E4EB0" w14:textId="10C3A520"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Console.log(arguments[0]) // 1</w:t>
      </w:r>
    </w:p>
    <w:p w14:paraId="343EF3CA" w14:textId="7425859F"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Console.log(arguments[1]) // 2</w:t>
      </w:r>
    </w:p>
    <w:p w14:paraId="5E842350" w14:textId="081EB416"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EF71DB" w14:textId="5DB17C67"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Sum(1,2,3,4,5,6)</w:t>
      </w:r>
    </w:p>
    <w:p w14:paraId="7CFE5F38" w14:textId="4597E573"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4A3B3A" w14:textId="5A8E1EDF" w:rsidR="00B9357C" w:rsidRDefault="00B9357C" w:rsidP="00B935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حتی میتونیم با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Array.from</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آرایه تبدیلش کنیم چون که ترتیب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هاش با عناصر یک آرایه یکیه.</w:t>
      </w:r>
    </w:p>
    <w:p w14:paraId="19434A79" w14:textId="434CD7F7" w:rsidR="00B9357C" w:rsidRDefault="00B9357C" w:rsidP="00B935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جلوتر وقتی با عملگر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spread</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آبجکت رو به آرایه تبدیل میکنیم بیشتر درک میکنید )</w:t>
      </w:r>
    </w:p>
    <w:p w14:paraId="7606018F" w14:textId="5F76BB31" w:rsidR="00B9357C" w:rsidRDefault="00B9357C" w:rsidP="00B935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F82489" w14:textId="068715B0"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sum() {</w:t>
      </w:r>
    </w:p>
    <w:p w14:paraId="0757BEFB" w14:textId="1CB5AC6F"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Console.log(Array.from(arguments)) </w:t>
      </w:r>
    </w:p>
    <w:p w14:paraId="00A4E3C9" w14:textId="7596FD63"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[1,2,3,3,4,5,6]</w:t>
      </w:r>
    </w:p>
    <w:p w14:paraId="19C14CC8" w14:textId="729EBF24"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17AD9B" w14:textId="3C83A29F"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Sum(1,2,3,4,5,6)</w:t>
      </w:r>
    </w:p>
    <w:p w14:paraId="210285F4" w14:textId="78D9B376"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C69D31" w14:textId="28894D39"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64572E" w14:textId="42714086"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C53318" w14:textId="6145CE19"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007FA1" w14:textId="042D2892"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7A1DCA" w14:textId="5231543F" w:rsidR="00B9357C" w:rsidRDefault="00B9357C" w:rsidP="00B935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حال مسئله ای که در اول تعریف کردیم رو به کمک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arguments</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حل میکنیم.</w:t>
      </w:r>
    </w:p>
    <w:p w14:paraId="4979C92E" w14:textId="6027D0D0" w:rsidR="00B9357C" w:rsidRDefault="00B9357C" w:rsidP="00B935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829300" w14:textId="3F534B18"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sum() {</w:t>
      </w:r>
    </w:p>
    <w:p w14:paraId="52F93A7F" w14:textId="306A0917"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sum = 0 ;</w:t>
      </w:r>
    </w:p>
    <w:p w14:paraId="6EEB76BE" w14:textId="598D8E93"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For(const iterator of Array.from(arguments)) {</w:t>
      </w:r>
    </w:p>
    <w:p w14:paraId="26A37824" w14:textId="522C9DDD"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 += iterator</w:t>
      </w:r>
    </w:p>
    <w:p w14:paraId="14B0F8A9" w14:textId="0C6E515B"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33DA4F" w14:textId="3D9BE5B9"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Console.log(sum) // 21</w:t>
      </w:r>
    </w:p>
    <w:p w14:paraId="6E760EA7" w14:textId="707D0CBD"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5EB144" w14:textId="30258E81"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Sum(1,2,3,4,5,6)</w:t>
      </w:r>
    </w:p>
    <w:p w14:paraId="2BD8B275" w14:textId="33430E8E"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9229D4" w14:textId="11E3961D" w:rsidR="00B9357C" w:rsidRDefault="00B9357C" w:rsidP="00B935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حلق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of</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اکثرا برای آرایه ها استفاده میشه که هر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iterator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جای یکی از عناصر آرایه قرار میگیره.</w:t>
      </w:r>
    </w:p>
    <w:p w14:paraId="63028C2F" w14:textId="73C8C302" w:rsidR="00B9357C" w:rsidRDefault="00B9357C" w:rsidP="00B935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EE1F0E" w14:textId="6D6F148F" w:rsidR="00B9357C" w:rsidRDefault="00B9357C" w:rsidP="00B935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اما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 operator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اومد که زندگی ما رو راحت تر کنه و بتونیم ابعاد دیگری هم به تابعمون بدیم . دیگه نوبتیم باشه نوبت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 operator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هستش:</w:t>
      </w:r>
    </w:p>
    <w:p w14:paraId="59749946" w14:textId="6928FED9" w:rsidR="00B9357C" w:rsidRDefault="00B9357C" w:rsidP="00B935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C5C4AA" w14:textId="3D1DF0EA" w:rsidR="00B9357C" w:rsidRDefault="00B9357C" w:rsidP="00B935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نمونه کد شکل کلی استفاده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 operator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رو نشون میده:</w:t>
      </w:r>
    </w:p>
    <w:p w14:paraId="40B00651" w14:textId="3BEF2BF1" w:rsidR="00B9357C" w:rsidRDefault="00B9357C" w:rsidP="00B935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758036" w14:textId="79100589"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sum(…numbers) {</w:t>
      </w:r>
    </w:p>
    <w:p w14:paraId="76B14197" w14:textId="119AFE60"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Console.log(numbers)</w:t>
      </w:r>
    </w:p>
    <w:p w14:paraId="021D765B" w14:textId="26821144"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[1,2,3,4,5,6]</w:t>
      </w:r>
    </w:p>
    <w:p w14:paraId="66DD32F8" w14:textId="4C748CAE"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45CCF3" w14:textId="594972FD"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Sum(1,2,3,4,5,6)</w:t>
      </w:r>
    </w:p>
    <w:p w14:paraId="71CD36E3" w14:textId="68BFA0A4" w:rsidR="00B9357C" w:rsidRDefault="00B9357C" w:rsidP="00B9357C">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82AF4A" w14:textId="6DD97D8B" w:rsidR="00B9357C" w:rsidRDefault="00B9357C" w:rsidP="00B9357C">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میبینیم که نماد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 operator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صورت </w:t>
      </w:r>
      <w:r w:rsidR="00F971AF">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نقطه هستش و قبل از اسم متغیری میاد که قراره آرایه ساخته شده درونش ریخته بشه ، حالا بیایید این بار با </w:t>
      </w:r>
      <w:r w:rsidR="00F971AF">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 operator</w:t>
      </w:r>
      <w:r w:rsidR="00F971AF">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مسئله رو حل کنیم.</w:t>
      </w:r>
    </w:p>
    <w:p w14:paraId="4BB22559" w14:textId="0C4F97E2" w:rsidR="00F971AF" w:rsidRDefault="00F971AF" w:rsidP="00F971A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8276B1" w14:textId="41FB79EC" w:rsidR="00F971AF" w:rsidRDefault="00F971AF" w:rsidP="00F971A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sum(…numbers) {</w:t>
      </w:r>
    </w:p>
    <w:p w14:paraId="6781394F" w14:textId="3041C194" w:rsidR="00F971AF" w:rsidRDefault="00F971AF" w:rsidP="00F971A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sum = 0;</w:t>
      </w:r>
    </w:p>
    <w:p w14:paraId="65AC15D8" w14:textId="6CD180E4" w:rsidR="00F971AF" w:rsidRDefault="00F971AF" w:rsidP="00F971A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const iterator of numbers ) {</w:t>
      </w:r>
    </w:p>
    <w:p w14:paraId="3C4A97D9" w14:textId="498E4E67" w:rsidR="00F971AF" w:rsidRDefault="00F971AF" w:rsidP="00F971A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 += iterator</w:t>
      </w:r>
    </w:p>
    <w:p w14:paraId="73629A29" w14:textId="0F613148" w:rsidR="00F971AF" w:rsidRDefault="00F971AF" w:rsidP="00F971A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AC59D8" w14:textId="4ED2CDA5" w:rsidR="00F971AF" w:rsidRDefault="00F971AF" w:rsidP="00F971A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Console.log(sum) // 21</w:t>
      </w:r>
    </w:p>
    <w:p w14:paraId="082810D5" w14:textId="63E2A674" w:rsidR="00F971AF" w:rsidRDefault="00F971AF" w:rsidP="00F971A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18A3E9" w14:textId="17289FA1" w:rsidR="00F971AF" w:rsidRDefault="00F971AF" w:rsidP="00F971A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Sum(1,2,3,4,5,6)</w:t>
      </w:r>
    </w:p>
    <w:p w14:paraId="0C80A92D" w14:textId="3EE6D3FA" w:rsidR="00F971AF" w:rsidRDefault="00F971AF" w:rsidP="00F971A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5EF33D" w14:textId="60C4FDA3" w:rsidR="00F971AF" w:rsidRDefault="00F971AF" w:rsidP="00F971A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 operator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زمانی به کار میاد که میخواییم ورودی هامون رو بخش بندی کنیم و مثلا بگیم آرگومان اول بره تو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 دومی بره تو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 بقیه رو تو آرایه ای به اسم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بریزه.</w:t>
      </w:r>
    </w:p>
    <w:p w14:paraId="004333CE" w14:textId="40E572F8" w:rsidR="00F971AF" w:rsidRDefault="00F971AF" w:rsidP="00F971A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Function sum(a,b, …numbers) {</w:t>
      </w:r>
    </w:p>
    <w:p w14:paraId="3D7877AD" w14:textId="749972F8" w:rsidR="00F971AF" w:rsidRDefault="00F971AF" w:rsidP="00F971A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Console.log(a)  //1</w:t>
      </w:r>
    </w:p>
    <w:p w14:paraId="13B591B9" w14:textId="25076F9C" w:rsidR="00F971AF" w:rsidRDefault="00F971AF" w:rsidP="00F971A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Console.log(b) //2</w:t>
      </w:r>
    </w:p>
    <w:p w14:paraId="27D07B31" w14:textId="355CAEBF" w:rsidR="00F971AF" w:rsidRDefault="00F971AF" w:rsidP="00F971A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Console.log(numbers)</w:t>
      </w:r>
    </w:p>
    <w:p w14:paraId="3FA8A449" w14:textId="3DDC914D" w:rsidR="00F971AF" w:rsidRDefault="00F971AF" w:rsidP="00F971A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[3,4,5,6]</w:t>
      </w:r>
    </w:p>
    <w:p w14:paraId="51BEFE87" w14:textId="6DC77279" w:rsidR="00F971AF" w:rsidRDefault="00F971AF" w:rsidP="00F971A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7F8066" w14:textId="57D1E954" w:rsidR="00F971AF" w:rsidRDefault="00F971AF" w:rsidP="00F971A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Sum(1,2,3,4,5,6)</w:t>
      </w:r>
    </w:p>
    <w:p w14:paraId="2AF11116" w14:textId="7D293D19" w:rsidR="00F971AF" w:rsidRDefault="00F971AF" w:rsidP="00F971A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DE6C51" w14:textId="7D139BD0" w:rsidR="00F971AF" w:rsidRDefault="00F971AF" w:rsidP="00F971A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عملگر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Spread</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4D8015" w14:textId="5C3799D7" w:rsidR="00F971AF" w:rsidRDefault="00F971AF" w:rsidP="00F971A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15C2D1" w14:textId="44A4E97D" w:rsidR="00F971AF" w:rsidRDefault="00F971AF" w:rsidP="00F971A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استفاده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spread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 آرایه ها: </w:t>
      </w:r>
    </w:p>
    <w:p w14:paraId="059E3FB9" w14:textId="22FF517C" w:rsidR="004D26C0" w:rsidRDefault="004D26C0" w:rsidP="004D26C0">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E5BB25" w14:textId="6AA744A8" w:rsidR="004D26C0" w:rsidRDefault="004D26C0" w:rsidP="004D26C0">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این عملگر ها در آرایه ها و آبجکت ها کاربرد داره که در واقع یک سری عملیات میشه روی آرایه ها و آبجکت ها انجام داد .</w:t>
      </w:r>
    </w:p>
    <w:p w14:paraId="2E01C549" w14:textId="14FA5CB6" w:rsidR="004D26C0" w:rsidRDefault="004D26C0" w:rsidP="004D26C0">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C367C4" w14:textId="7AF55908" w:rsidR="004D26C0" w:rsidRDefault="004D26C0" w:rsidP="004D26C0">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مثلا میدونیم که آرایه ها و آبجکت ها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Refrence type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هستن برای درک بیشتر کد زیر رو مطالعه کنین.</w:t>
      </w:r>
    </w:p>
    <w:p w14:paraId="3165888F" w14:textId="1F34AB25" w:rsidR="004D26C0" w:rsidRDefault="004D26C0" w:rsidP="004D26C0">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967213" w14:textId="7B532DAD" w:rsidR="004D26C0" w:rsidRDefault="004D26C0" w:rsidP="004D26C0">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array1 = [‘nodejs’ , ‘electronjs’]</w:t>
      </w:r>
    </w:p>
    <w:p w14:paraId="410C4408" w14:textId="3A25B266" w:rsidR="004D26C0" w:rsidRDefault="004D26C0" w:rsidP="004D26C0">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Let array2 = </w:t>
      </w:r>
      <w:r w:rsidR="003A19FB">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array1</w:t>
      </w:r>
    </w:p>
    <w:p w14:paraId="5339C6C0" w14:textId="6A8A8977" w:rsidR="003A19FB" w:rsidRDefault="003A19FB" w:rsidP="003A19FB">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C892A3" w14:textId="607864A7" w:rsidR="003A19FB" w:rsidRDefault="003A19FB" w:rsidP="003A19FB">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Console.log(array1 === array2)</w:t>
      </w:r>
    </w:p>
    <w:p w14:paraId="05BA3962" w14:textId="67D77915" w:rsidR="003A19FB" w:rsidRDefault="003A19FB" w:rsidP="003A19FB">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true</w:t>
      </w:r>
    </w:p>
    <w:p w14:paraId="504D064D" w14:textId="35F7927D" w:rsidR="003A19FB" w:rsidRDefault="003A19FB" w:rsidP="003A19FB">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BB8911" w14:textId="77777777" w:rsidR="003A19FB" w:rsidRDefault="003A19FB" w:rsidP="003A19FB">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7C39D5" w14:textId="36865234" w:rsidR="003A19FB" w:rsidRDefault="003A19FB" w:rsidP="003A19FB">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Array2[0] = ‘js’</w:t>
      </w:r>
    </w:p>
    <w:p w14:paraId="5A0C66A3" w14:textId="15CF6D87" w:rsidR="003A19FB" w:rsidRDefault="003A19FB" w:rsidP="003A19FB">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Console.log(array1)  // [‘js’ , ‘electronjs’]</w:t>
      </w:r>
    </w:p>
    <w:p w14:paraId="51A9838C" w14:textId="6F2871D7" w:rsidR="003A19FB" w:rsidRDefault="003A19FB" w:rsidP="003A19FB">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14F70E" w14:textId="4EF4ECF2" w:rsidR="003A19FB" w:rsidRDefault="003A19FB" w:rsidP="003A19FB">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Console.log(array2)            // [‘js’ , ‘electronjs’]</w:t>
      </w:r>
    </w:p>
    <w:p w14:paraId="2532E1B3" w14:textId="2C094514" w:rsidR="003A19FB" w:rsidRDefault="003A19FB" w:rsidP="003A19FB">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ABDAD1" w14:textId="413CDCB6" w:rsidR="003A19FB" w:rsidRDefault="003A19FB" w:rsidP="003A19FB">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در این برنامه میتونیم مشاهده کنیم که آرایه دوم مساوی با آرایه اول قرار گرفته به همین علت مقایسه هر دو ارایه ما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هستش یعنی این دو با هم برابرند و براری به این معناست که به یک قسمت از آدرس حافظه اشاره می کنند . پس اگر از آرایه دوم عنصر اول رو تغییر بدیم قسمتی از حافظه که هر دو بهش اشاره می کنند هم تغیری میکند در نتیجه آرایه اول هم تغیر میکند چون آدرس حافظه عنصر اولی که بهش اشاده میکند با آدرس عنصر اول آرایه دومی یکسان هستش (ویژگی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Refrence type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بودن ) </w:t>
      </w:r>
    </w:p>
    <w:p w14:paraId="56EC06C9" w14:textId="37CD309A" w:rsidR="00944BE8" w:rsidRDefault="00944BE8" w:rsidP="00944BE8">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CE46C8" w14:textId="657E4164" w:rsidR="00944BE8" w:rsidRDefault="00944BE8" w:rsidP="00944BE8">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F9842" w14:textId="6C482E09" w:rsidR="00944BE8" w:rsidRDefault="00920193" w:rsidP="00944BE8">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کپی گرفتن از یک آرایه </w:t>
      </w:r>
    </w:p>
    <w:p w14:paraId="281B0881" w14:textId="302212CF" w:rsidR="00920193" w:rsidRDefault="00920193" w:rsidP="0092019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384FCA" w14:textId="02CC9CC1" w:rsidR="00920193" w:rsidRDefault="00920193" w:rsidP="0092019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ببینیم چطور میشه آرایه ها نسبت به هم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 type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کرد یعنی هر کدوم حافظه ای حافظه ای مخصوص به خودش تخصیص بده یا به اصطلاح یک کپی از آرایه تهیه کرد . یکی از روش های موجود استفاده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Spread Operator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هستش.</w:t>
      </w:r>
    </w:p>
    <w:p w14:paraId="7EA6564D" w14:textId="4E49BF09" w:rsidR="00920193" w:rsidRDefault="00920193" w:rsidP="0092019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29ECC" w14:textId="146DE443" w:rsidR="00920193" w:rsidRDefault="00920193" w:rsidP="0092019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array1 = [‘nodejs’ , ‘electronjs’]</w:t>
      </w:r>
    </w:p>
    <w:p w14:paraId="56DAAA51" w14:textId="3E04EE4D" w:rsidR="00920193" w:rsidRDefault="00920193" w:rsidP="0092019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array2 = […array1]</w:t>
      </w:r>
    </w:p>
    <w:p w14:paraId="5E36E1C1" w14:textId="7A7F8486" w:rsidR="00920193" w:rsidRDefault="00920193" w:rsidP="0092019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90AF84" w14:textId="4EB3BFAF" w:rsidR="00920193" w:rsidRDefault="00920193" w:rsidP="0092019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Console.log(array1 === array2)          // false</w:t>
      </w:r>
    </w:p>
    <w:p w14:paraId="60CD785C" w14:textId="458F4ED1" w:rsidR="00920193" w:rsidRDefault="00920193" w:rsidP="0092019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CF8942" w14:textId="552D2F37" w:rsidR="00920193" w:rsidRDefault="00920193" w:rsidP="0092019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Array2[0] = ‘js’</w:t>
      </w:r>
    </w:p>
    <w:p w14:paraId="41793383" w14:textId="61B9FCF5" w:rsidR="00920193" w:rsidRDefault="00920193" w:rsidP="0092019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2A3113" w14:textId="4ECE6FB5" w:rsidR="00920193" w:rsidRDefault="00920193" w:rsidP="0092019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Console.log(array1)              // [‘nodejs’ , ‘electronjs’]</w:t>
      </w:r>
    </w:p>
    <w:p w14:paraId="02D59A32" w14:textId="60A04180" w:rsidR="00920193" w:rsidRDefault="00920193" w:rsidP="0092019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FDC807" w14:textId="3764BBD7" w:rsidR="00920193" w:rsidRDefault="00920193" w:rsidP="0092019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Console.log(array2)              // [‘js’ , ‘electronjs’]</w:t>
      </w:r>
    </w:p>
    <w:p w14:paraId="2E86F003" w14:textId="09B272D1" w:rsidR="00920193" w:rsidRDefault="00920193" w:rsidP="0092019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EB7998" w14:textId="6DA48280" w:rsidR="00920193" w:rsidRDefault="00920193" w:rsidP="0092019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2F50E0" w14:textId="2F5020F0" w:rsidR="00920193" w:rsidRDefault="00920193" w:rsidP="0092019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همون طور که دیدیم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spread operator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 مثل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 operator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از علامت (... 3 نقطه ) استفاده میکند . </w:t>
      </w:r>
    </w:p>
    <w:p w14:paraId="300C5D49" w14:textId="2B69A28A" w:rsidR="00920193" w:rsidRDefault="00920193" w:rsidP="0092019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ولی تفاوت مهم شون این هستش که بعد از علامت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rest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یک متغیری میاد که قراره توش یک آرایه از آرگومان های ورودی ریخته بشه ولی بعد از علامت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spread</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متغیری میاد که قراره محتویاتش خونده بشه و تو همون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bracket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یا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curleybracket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spread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ما قراره داره محتویاتش رو بریزه </w:t>
      </w:r>
    </w:p>
    <w:p w14:paraId="0E8D4CFF" w14:textId="21CC6175" w:rsidR="00920193" w:rsidRDefault="00920193" w:rsidP="0092019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شرطی که مجاز باشه ) برای مثال توی همین کد بالا ما میبینیم که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array1</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 قرار گرفتن علامت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spread</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پشتش محتویاتش خونده میشه و توی همون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bracket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که قرار داره محتویاتش رو میریزه و بعدش این آرایه مساوی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array2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قرار میده پس این 2 آرایه نسبت به </w:t>
      </w:r>
      <w:r w:rsidR="006A7DDD">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هم </w:t>
      </w:r>
      <w:r w:rsidR="006A7DDD">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 type</w:t>
      </w:r>
      <w:r w:rsidR="006A7DDD">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هستن چون یک کپی از تمام مقادیر </w:t>
      </w:r>
      <w:r w:rsidR="006A7DDD">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array1 </w:t>
      </w:r>
      <w:r w:rsidR="006A7DDD">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درون </w:t>
      </w:r>
      <w:r w:rsidR="006A7DDD">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array2 </w:t>
      </w:r>
      <w:r w:rsidR="006A7DDD">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قرار داره کد زیر نیز استاندارد های دیگر استفاده از </w:t>
      </w:r>
      <w:r w:rsidR="006A7DDD">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spread </w:t>
      </w:r>
      <w:r w:rsidR="006A7DDD">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هستش.</w:t>
      </w:r>
    </w:p>
    <w:p w14:paraId="38C3906F" w14:textId="4188BE60" w:rsidR="006A7DDD" w:rsidRDefault="006A7DDD" w:rsidP="006A7DDD">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FC50BA" w14:textId="3D00285A" w:rsidR="006A7DDD" w:rsidRDefault="006A7DDD" w:rsidP="006A7DDD">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array1 = [‘nodejs’, ‘electronjs’]</w:t>
      </w:r>
    </w:p>
    <w:p w14:paraId="4A18CA01" w14:textId="31641FF0" w:rsidR="006A7DDD" w:rsidRDefault="006A7DDD" w:rsidP="006A7DDD">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Console.log(array1)               // [‘nodejs’ , ‘electronjs’]</w:t>
      </w:r>
    </w:p>
    <w:p w14:paraId="692A1A65" w14:textId="0F43773A" w:rsidR="006A7DDD" w:rsidRDefault="006A7DDD" w:rsidP="006A7DDD">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419A14" w14:textId="749F8911" w:rsidR="006A7DDD" w:rsidRDefault="006A7DDD" w:rsidP="006A7DDD">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array2 = [‘js’ , …array1 , ‘expressjs’]</w:t>
      </w:r>
    </w:p>
    <w:p w14:paraId="275A3895" w14:textId="0D5BEF81" w:rsidR="006A7DDD" w:rsidRDefault="006A7DDD" w:rsidP="006A7DDD">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Console.log(array2)              // [‘js’ , ‘nodejs’ , ‘electronjs’ , ‘expressjs’ ]</w:t>
      </w:r>
    </w:p>
    <w:p w14:paraId="1AFFE695" w14:textId="663D96E0" w:rsidR="006A7DDD" w:rsidRDefault="006A7DDD" w:rsidP="006A7DDD">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D20AC8" w14:textId="0BF47AB8" w:rsidR="006A7DDD" w:rsidRDefault="006A7DDD" w:rsidP="006A7DDD">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149313" w14:textId="3C23E63A" w:rsidR="006A7DDD" w:rsidRDefault="006A7DDD" w:rsidP="006A7DDD">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array3 = […array1 , …array2]</w:t>
      </w:r>
    </w:p>
    <w:p w14:paraId="0D0277A1" w14:textId="0B69B8FB" w:rsidR="006A7DDD" w:rsidRDefault="006A7DDD" w:rsidP="006A7DDD">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Console.log(array3)      // [‘nodejs’ , ‘electronjs’ , ‘js’ , ‘nodejs’ , ‘electronjs’ , ‘expressjs’ ]</w:t>
      </w:r>
    </w:p>
    <w:p w14:paraId="71EA2D61" w14:textId="6C71AB56" w:rsidR="006A7DDD" w:rsidRDefault="006A7DDD" w:rsidP="006A7DDD">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ولی مشکلی که در این برنامه داریم این هستش که بعضی عناصر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duplicate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(تکراری ) هستن ، پس باید 2 تا آرایه رو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merge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کنیم.</w:t>
      </w:r>
    </w:p>
    <w:p w14:paraId="5FC6EEF6" w14:textId="51702C4D" w:rsidR="006A7DDD" w:rsidRDefault="006A7DDD" w:rsidP="006A7DDD">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کد پایین برنامه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دو آرایه هستش ، در واقع دو ارایه رو در یک آرایه میریزیم و با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set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عناصر تکراری رو حذف میکنیم و سپس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spread operator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پشت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set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اون رو به آرایه تبدیل میکنیم و داخل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array3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میریزیم .</w:t>
      </w:r>
    </w:p>
    <w:p w14:paraId="57605492" w14:textId="259953A3" w:rsidR="006A7DDD" w:rsidRDefault="006A7DDD" w:rsidP="006A7DDD">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2A4B97" w14:textId="41935245" w:rsidR="006A7DDD" w:rsidRDefault="006A7DDD" w:rsidP="006A7DDD">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array3 = […new set([…array1 , …array2])]</w:t>
      </w:r>
    </w:p>
    <w:p w14:paraId="4BC7FF53" w14:textId="59696D48" w:rsidR="006A7DDD" w:rsidRDefault="006A7DDD" w:rsidP="006A7DDD">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Console.log(array3)          // [‘nodejs’ , ‘electronjs’ , ‘js’ , ‘expressjs’ ]</w:t>
      </w:r>
    </w:p>
    <w:p w14:paraId="3C9239D9" w14:textId="50C219BD" w:rsidR="006A7DDD" w:rsidRDefault="006A7DDD" w:rsidP="006A7DDD">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6254AE" w14:textId="5228F87C" w:rsidR="006A7DDD" w:rsidRDefault="006A7DDD" w:rsidP="006A7DDD">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یکی از کاربرد های دیگر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spread operator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این هستش که در بعضی توابع جاوااسکریپتی قابل استفاده هستش ، بعضی از این توابع مثل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Math.max()</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فقط پارامتری به شکل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spread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میگیرن . میتونین </w:t>
      </w:r>
      <w:r w:rsidR="00A902D3">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w:t>
      </w:r>
      <w:r w:rsidR="00A902D3">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های مختص درباره این توابع رو پیدا کنین و بخونین .</w:t>
      </w:r>
    </w:p>
    <w:p w14:paraId="08D19CC5" w14:textId="6C77DE5F" w:rsidR="00A902D3" w:rsidRDefault="00A902D3" w:rsidP="00A902D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9AD42D" w14:textId="27264FEE" w:rsidR="00A902D3" w:rsidRDefault="00A902D3" w:rsidP="00A902D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array = [1,2,3,4,5,6]</w:t>
      </w:r>
    </w:p>
    <w:p w14:paraId="03D52758" w14:textId="23531231" w:rsidR="00A902D3" w:rsidRDefault="00A902D3" w:rsidP="00A902D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EDB69F" w14:textId="0F117B68" w:rsidR="00A902D3" w:rsidRDefault="00A902D3" w:rsidP="00A902D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max = Math.max(array)</w:t>
      </w:r>
    </w:p>
    <w:p w14:paraId="2CB80FF0" w14:textId="5AA49200" w:rsidR="00A902D3" w:rsidRDefault="00A902D3" w:rsidP="00A902D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Consol.log(max)         // NaN</w:t>
      </w:r>
    </w:p>
    <w:p w14:paraId="7681F12C" w14:textId="720E29C1" w:rsidR="00A902D3" w:rsidRDefault="00A902D3" w:rsidP="00A902D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64CC39" w14:textId="25D94D55" w:rsidR="00A902D3" w:rsidRDefault="00A902D3" w:rsidP="00A902D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 = Math.max(…array)</w:t>
      </w:r>
    </w:p>
    <w:p w14:paraId="1C787C2A" w14:textId="3221FAF4" w:rsidR="00A902D3" w:rsidRDefault="00A902D3" w:rsidP="00A902D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console.log(max)             // 6</w:t>
      </w:r>
    </w:p>
    <w:p w14:paraId="5CA53AFB" w14:textId="49D48EF1" w:rsidR="00A902D3" w:rsidRDefault="00A902D3" w:rsidP="00A902D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7C92A2" w14:textId="36DB5285" w:rsidR="00A902D3" w:rsidRDefault="00A902D3" w:rsidP="00A902D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چه معناست ؟</w:t>
      </w:r>
    </w:p>
    <w:p w14:paraId="16F97E27" w14:textId="7C695CBB" w:rsidR="00A902D3" w:rsidRDefault="00A902D3" w:rsidP="00A902D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176578" w14:textId="0011ECED" w:rsidR="00A902D3" w:rsidRDefault="00A902D3" w:rsidP="00A902D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یک مشخصه شئ سراسری است ، مقدار اولیه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صورت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Not-a-number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w:t>
      </w:r>
    </w:p>
    <w:p w14:paraId="4ABAFE83" w14:textId="02C2CD33" w:rsidR="00A902D3" w:rsidRDefault="00A902D3" w:rsidP="00A902D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46C3F8" w14:textId="6E3681A5" w:rsidR="00A902D3" w:rsidRDefault="00A902D3" w:rsidP="00A902D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پیچیدگی در بررسی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NaN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188CF4" w14:textId="14E449C8" w:rsidR="00A902D3" w:rsidRDefault="00A902D3" w:rsidP="00A902D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EF28AB" w14:textId="2E2F7B02" w:rsidR="00A902D3" w:rsidRDefault="00A902D3" w:rsidP="00A902D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متاسفانه در هنگام بررسی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NaN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دو مشکل وجود دارد :</w:t>
      </w:r>
    </w:p>
    <w:p w14:paraId="6E8EBBB6" w14:textId="74C439F6" w:rsidR="00A902D3" w:rsidRDefault="00A902D3" w:rsidP="00A902D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F09485" w14:textId="3E8A9C27" w:rsidR="00A902D3" w:rsidRDefault="00A902D3" w:rsidP="00A902D3">
      <w:pPr>
        <w:pStyle w:val="ListParagraph"/>
        <w:numPr>
          <w:ilvl w:val="0"/>
          <w:numId w:val="26"/>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Typeof NaN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صورت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w:t>
      </w:r>
    </w:p>
    <w:p w14:paraId="6695492D" w14:textId="04C4CCA8" w:rsidR="00A902D3" w:rsidRDefault="00A902D3" w:rsidP="00A902D3">
      <w:pPr>
        <w:pStyle w:val="ListParagraph"/>
        <w:numPr>
          <w:ilvl w:val="0"/>
          <w:numId w:val="26"/>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 همه مقادیر دیگه در جاوااسکریپت نابرابر است.</w:t>
      </w:r>
    </w:p>
    <w:p w14:paraId="40C9D48B" w14:textId="7C956026" w:rsidR="00A902D3" w:rsidRDefault="00A902D3" w:rsidP="00A902D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969BE7" w14:textId="2F27F130" w:rsidR="00A902D3" w:rsidRDefault="00A902D3" w:rsidP="00A902D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به مثال زیر توجه کنید:</w:t>
      </w:r>
    </w:p>
    <w:p w14:paraId="2A5C9C40" w14:textId="3DE3069C" w:rsidR="00A902D3" w:rsidRDefault="00A902D3" w:rsidP="00A902D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8173D3" w14:textId="03E2555E" w:rsidR="00A902D3" w:rsidRDefault="00A902D3" w:rsidP="00A902D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Let myNaN = NaN ;  // or let myNaN = Number.NaN </w:t>
      </w:r>
    </w:p>
    <w:p w14:paraId="1CF1B09F" w14:textId="7F118372" w:rsidR="00A902D3" w:rsidRDefault="00A902D3" w:rsidP="00A902D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ECBBC0" w14:textId="24A62257" w:rsidR="00A902D3" w:rsidRDefault="00A902D3" w:rsidP="00A902D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Console.log(typeof myNaN ) // numbers</w:t>
      </w:r>
    </w:p>
    <w:p w14:paraId="6600C440" w14:textId="6FE3B20D" w:rsidR="00A902D3" w:rsidRDefault="00A902D3" w:rsidP="00A902D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Console.log(myNaN == NaN )  // false</w:t>
      </w:r>
    </w:p>
    <w:p w14:paraId="0D3291B0" w14:textId="16D97A1C" w:rsidR="00A902D3" w:rsidRDefault="00A902D3" w:rsidP="00A902D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Console.log(myNaN === NaN )   // false</w:t>
      </w:r>
    </w:p>
    <w:p w14:paraId="302E3134" w14:textId="77227818" w:rsidR="00A902D3" w:rsidRDefault="00A902D3" w:rsidP="00A902D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66399E" w14:textId="67B9A9AC" w:rsidR="00A902D3" w:rsidRDefault="00A902D3" w:rsidP="00A902D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اکنون سئوال این جاست که چگونه میتوانیم بررسی کنیم یک مقدار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NaN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داریم که عملیات ریاضی را مختل کرده است .</w:t>
      </w:r>
    </w:p>
    <w:p w14:paraId="58AF1881" w14:textId="504BF1B7" w:rsidR="00A902D3" w:rsidRDefault="00A902D3" w:rsidP="00A902D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84E60E" w14:textId="3898C0CF" w:rsidR="00A902D3" w:rsidRDefault="00A902D3" w:rsidP="00A902D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بررسی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از طریق برابری با خود:</w:t>
      </w:r>
    </w:p>
    <w:p w14:paraId="57299692" w14:textId="718242EA" w:rsidR="00A902D3" w:rsidRDefault="00A902D3" w:rsidP="00A902D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4E1015" w14:textId="74230B0F" w:rsidR="00A902D3" w:rsidRDefault="00A902D3" w:rsidP="00A902D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چنان که بیشتر اشاره کردیم. تنها و تنها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 که با خودش برابر نیست ، در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js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بهترین روش برای بررسی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بودن یک مقدار بررسی برابری آن با خود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self-equality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w:t>
      </w:r>
    </w:p>
    <w:p w14:paraId="7F6C22C6" w14:textId="727F0E85" w:rsidR="00A902D3" w:rsidRDefault="00A902D3" w:rsidP="00A902D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5D099E" w14:textId="37900353" w:rsidR="00A902D3" w:rsidRDefault="00A902D3" w:rsidP="00A902D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از آن جا که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 خودش برابر نیست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 != NaN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6433C">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همواره مقدار صحیح تولید میکند . البته این روش تست مقدار </w:t>
      </w:r>
      <w:r w:rsidR="0056433C">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w:t>
      </w:r>
      <w:r w:rsidR="0056433C">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 کد همواره خوانا نیست ، بنابراین استفاده از یک کامنت یا ایجاد یک تابع پوششی ایده خوبی به نظر می رسد.</w:t>
      </w:r>
    </w:p>
    <w:p w14:paraId="2ADC5E4C" w14:textId="631A4699" w:rsidR="007B6AE2" w:rsidRDefault="007B6AE2" w:rsidP="007B6AE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13563E" w14:textId="1039C0B8" w:rsidR="007B6AE2" w:rsidRDefault="007B6AE2" w:rsidP="007B6AE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variable = NaN      // or let variable = Number.NaN</w:t>
      </w:r>
    </w:p>
    <w:p w14:paraId="12A3180B" w14:textId="15DE1AE1" w:rsidR="007B6AE2" w:rsidRDefault="007B6AE2" w:rsidP="007B6AE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B9E067" w14:textId="40BF79CB" w:rsidR="007B6AE2" w:rsidRDefault="007B6AE2" w:rsidP="007B6AE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//ckeck for NaN by checking for self-equality</w:t>
      </w:r>
    </w:p>
    <w:p w14:paraId="0CB03199" w14:textId="5E6B6DAE" w:rsidR="007B6AE2" w:rsidRDefault="007B6AE2" w:rsidP="007B6AE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5BA7C4" w14:textId="7A463481" w:rsidR="007B6AE2" w:rsidRDefault="007B6AE2" w:rsidP="007B6AE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Console.log(variable != variable)       // true</w:t>
      </w:r>
    </w:p>
    <w:p w14:paraId="725943ED" w14:textId="6886B05A" w:rsidR="007B6AE2" w:rsidRDefault="007B6AE2" w:rsidP="007B6AE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Console.log(variable != variable)           // true</w:t>
      </w:r>
    </w:p>
    <w:p w14:paraId="12284DA8" w14:textId="2F37DB28" w:rsidR="007B6AE2" w:rsidRDefault="007B6AE2" w:rsidP="007B6AE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DF5F0F" w14:textId="59E4C35C" w:rsidR="007B6AE2" w:rsidRDefault="007B6AE2" w:rsidP="007B6AE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NaN is the only value this is not equal itself</w:t>
      </w:r>
    </w:p>
    <w:p w14:paraId="3827795D" w14:textId="5D67AF90" w:rsidR="007B6AE2" w:rsidRDefault="007B6AE2" w:rsidP="007B6AE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C70BCA" w14:textId="3CC52400" w:rsidR="007B6AE2" w:rsidRDefault="007B6AE2" w:rsidP="007B6AE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is NaN = (mybeNaN) =&gt; mybeNaN != mybeNaN ;</w:t>
      </w:r>
    </w:p>
    <w:p w14:paraId="7202FB40" w14:textId="34D90DD9" w:rsidR="007B6AE2" w:rsidRDefault="007B6AE2" w:rsidP="007B6AE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Console.log(isNaN(variable))          // true</w:t>
      </w:r>
    </w:p>
    <w:p w14:paraId="05F5137B" w14:textId="25F8FA66" w:rsidR="007B6AE2" w:rsidRDefault="007B6AE2" w:rsidP="007B6AE2">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AAF50B" w14:textId="524CF127" w:rsidR="007B6AE2" w:rsidRDefault="007B6AE2" w:rsidP="007B6AE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نکاتی در مورد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Number.isNaN()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CC5987" w14:textId="7693939D" w:rsidR="007B6AE2" w:rsidRDefault="007B6AE2" w:rsidP="007B6AE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92ECBE" w14:textId="1E2B82B0" w:rsidR="007B6AE2" w:rsidRDefault="006D40B3" w:rsidP="007B6AE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جاوااسکریپت مدرن یک پیاده سازی برای بررسی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بودن مقدار به نام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Number.isNaN()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دارد که مطابق انتظار عمل میکند ، به مثال زیر توجه کنید:</w:t>
      </w:r>
    </w:p>
    <w:p w14:paraId="06416DDC" w14:textId="1720552F" w:rsidR="006D40B3" w:rsidRDefault="006D40B3" w:rsidP="006D40B3">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70B1C2" w14:textId="44072046" w:rsidR="006D40B3" w:rsidRDefault="006D40B3" w:rsidP="006D40B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mybeNaN = NaN</w:t>
      </w:r>
    </w:p>
    <w:p w14:paraId="606E0940" w14:textId="08A34357" w:rsidR="006D40B3" w:rsidRDefault="006D40B3" w:rsidP="006D40B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Console.log(Number.isNaN(mybeNaN))               // true </w:t>
      </w:r>
    </w:p>
    <w:p w14:paraId="7A5B0C6F" w14:textId="11F9087F" w:rsidR="006D40B3" w:rsidRDefault="006D40B3" w:rsidP="006D40B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C7A184" w14:textId="0D38280D" w:rsidR="006D40B3" w:rsidRDefault="006D40B3" w:rsidP="006D40B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mybeNaN = 3</w:t>
      </w:r>
    </w:p>
    <w:p w14:paraId="3E653E4F" w14:textId="36D90862" w:rsidR="006D40B3" w:rsidRDefault="006D40B3" w:rsidP="006D40B3">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w:t>
      </w:r>
      <w:r w:rsidR="00D01326">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(Number.isNaN(mybeNaN))            // false</w:t>
      </w:r>
    </w:p>
    <w:p w14:paraId="3F236767" w14:textId="4C429F0D" w:rsidR="00D01326" w:rsidRDefault="00D01326" w:rsidP="00D01326">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DC9E40" w14:textId="10F0DD8A" w:rsidR="00D01326" w:rsidRDefault="00D01326" w:rsidP="00D01326">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توجه داشته باشید که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Number.isNaN()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از تابع</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isNaN()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متفاوت است .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isNaN()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یک پیاده سازی قدیمی تر است که هدف اصلی آن بررسی این است که آیا نک مقدار می تواند به صورت عددی در آید یا ند .</w:t>
      </w:r>
    </w:p>
    <w:p w14:paraId="036FB926" w14:textId="77081284" w:rsidR="00D01326" w:rsidRDefault="00D01326" w:rsidP="00D01326">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در صورتی که مقدار در حال حاضر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باشد. یا اگر قرار باشد پس از کاهش یافتن به عدد ، به صورت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 آید،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isNaN()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مقدار صحیح بازگشت میدهد . به بیان دیگر اگر مقداری دریافت کند که میتواند به یک عدد کاهش یابد ،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isNaN()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مقدار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بازگشت خواهد داد.</w:t>
      </w:r>
    </w:p>
    <w:p w14:paraId="0BBB5335" w14:textId="2C73D878" w:rsidR="00D01326" w:rsidRDefault="00D01326" w:rsidP="00D01326">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44409E" w14:textId="62C3B70C" w:rsidR="00D01326" w:rsidRDefault="00D01326" w:rsidP="00D01326">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Number.isNaN()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تنها در صورتی مقدار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بازگشت می دهد که مقدار در حال حاضر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باشد.</w:t>
      </w:r>
    </w:p>
    <w:p w14:paraId="09521FDA" w14:textId="2E9CB587" w:rsidR="00D01326" w:rsidRDefault="00D01326" w:rsidP="00D01326">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ECD2E2" w14:textId="3093149D" w:rsidR="00D01326" w:rsidRDefault="00D01326" w:rsidP="00D01326">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isNaN(‘hello sina’)             // true</w:t>
      </w:r>
    </w:p>
    <w:p w14:paraId="158AA2C7" w14:textId="0E90B3CD" w:rsidR="00D01326" w:rsidRDefault="00D01326" w:rsidP="00D01326">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Number.isNaN(‘hello world’)            // true</w:t>
      </w:r>
    </w:p>
    <w:p w14:paraId="604E7678" w14:textId="3D23BFDF" w:rsidR="00D01326" w:rsidRDefault="00D01326" w:rsidP="00D01326">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B991F7" w14:textId="55B7AD8B" w:rsidR="00D01326" w:rsidRDefault="00D01326" w:rsidP="00D01326">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آرایه ها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898F0F" w14:textId="7241D297" w:rsidR="00D01326" w:rsidRDefault="00D01326" w:rsidP="00D01326">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38E823" w14:textId="01C2136D" w:rsidR="00D01326" w:rsidRDefault="00D01326" w:rsidP="00D01326">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آرایه ها نوعی متغیر هستند که میتوانند چندین مقدار را در خود ذخیره کنند.</w:t>
      </w:r>
    </w:p>
    <w:p w14:paraId="0D6FF313" w14:textId="1ACCD568" w:rsidR="00D01326" w:rsidRDefault="00D01326" w:rsidP="00D01326">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23B56C" w14:textId="0564B2E0" w:rsidR="00D01326" w:rsidRDefault="00D01326" w:rsidP="00D01326">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numbers = [1,2,3,4,5,6,7,8,9,10]</w:t>
      </w:r>
    </w:p>
    <w:p w14:paraId="032EF18D" w14:textId="3AF56E36" w:rsidR="00D01326" w:rsidRDefault="00D01326" w:rsidP="00D01326">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91EC1A" w14:textId="68EB0E89" w:rsidR="00D01326" w:rsidRDefault="00D01326" w:rsidP="00D01326">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به هر مقدار در آرایه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می گویند ، که هر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دارای جایگاهی در درون آرایه است که به آن جایگاه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گفته می شود.</w:t>
      </w:r>
    </w:p>
    <w:p w14:paraId="1C999907" w14:textId="4B9073AA" w:rsidR="00D01326" w:rsidRDefault="00D01326" w:rsidP="00D01326">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B21D97" w14:textId="6F8AC341" w:rsidR="00D01326" w:rsidRDefault="00D01326" w:rsidP="00D01326">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در مثال بالا هر کدام از مقادیر 1 تا 10 یک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هستند.</w:t>
      </w:r>
    </w:p>
    <w:p w14:paraId="397195CA" w14:textId="7D0337AD" w:rsidR="00D01326" w:rsidRDefault="00D01326" w:rsidP="00D01326">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مقادیر داخل یک آرایه ی جاوااسکریپت می توانند از هر نوعی باشند،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 , Boolean , String</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 حتی خود آرایه ها هم می توانند عضوی آرایه دیگری باشند.</w:t>
      </w:r>
    </w:p>
    <w:p w14:paraId="7F7BE918" w14:textId="4FAA4AA9" w:rsidR="00D01326" w:rsidRDefault="00D01326" w:rsidP="00D01326">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FF027F" w14:textId="4524E162" w:rsidR="00D01326" w:rsidRDefault="00D01326" w:rsidP="00D01326">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چطور ببینیم یه مقدار از نوع آرایه هست ؟</w:t>
      </w:r>
    </w:p>
    <w:p w14:paraId="32E73BE0" w14:textId="6BF0E0F5" w:rsidR="00D01326" w:rsidRDefault="00D01326" w:rsidP="00D01326">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F2F604" w14:textId="079D2E98" w:rsidR="00D01326" w:rsidRDefault="00D01326" w:rsidP="00D01326">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توی جاوااسکریپت اگر بخواییم بررسی کنیم که یه مقدار از نوع آرایه هست یا خیر می تونیم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typeof</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استفاده کنیم .</w:t>
      </w:r>
    </w:p>
    <w:p w14:paraId="3411223C" w14:textId="105B274D" w:rsidR="00D01326" w:rsidRDefault="00D01326" w:rsidP="00D01326">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FF5DBD" w14:textId="724C5EF9" w:rsidR="00D01326" w:rsidRDefault="00D01326" w:rsidP="00D01326">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numbers = [ ]</w:t>
      </w:r>
    </w:p>
    <w:p w14:paraId="76E46CD7" w14:textId="34307402" w:rsidR="00D01326" w:rsidRDefault="00D01326" w:rsidP="00D01326">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DF4CF7" w14:textId="5C015688" w:rsidR="00D01326" w:rsidRDefault="00D01326" w:rsidP="00D01326">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Alert(typeof number )</w:t>
      </w:r>
      <w:r w:rsidR="00247574">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object</w:t>
      </w:r>
    </w:p>
    <w:p w14:paraId="3A619831" w14:textId="4D186226" w:rsidR="00247574" w:rsidRDefault="00247574" w:rsidP="00247574">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7A172F" w14:textId="185089BC" w:rsidR="00247574" w:rsidRDefault="00247574" w:rsidP="00247574">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چون آرایه ها توی جاوااسکریپت نوعی آبجکت هستن و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typeof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یک آرایه برابر با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هست.</w:t>
      </w:r>
    </w:p>
    <w:p w14:paraId="64C0B40E" w14:textId="5E96E5AC" w:rsidR="00247574" w:rsidRDefault="00247574" w:rsidP="00247574">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برای بررسی این که آیا این مقدار از نوع آرایه هست ،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Array.isArray()</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استفاده میکنیم. مثل کد زیر :</w:t>
      </w:r>
    </w:p>
    <w:p w14:paraId="5DF5D49E" w14:textId="3AEAA922" w:rsidR="00247574" w:rsidRDefault="00247574" w:rsidP="00247574">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67613B" w14:textId="7D7E6F5D" w:rsidR="00247574" w:rsidRDefault="00247574" w:rsidP="00247574">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Const numbers = [ ] </w:t>
      </w:r>
    </w:p>
    <w:p w14:paraId="76833B44" w14:textId="065FEFAD" w:rsidR="00247574" w:rsidRDefault="00247574" w:rsidP="00247574">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Alert.(Array.isArray(numbers))              // true</w:t>
      </w:r>
    </w:p>
    <w:p w14:paraId="297A7606" w14:textId="5A0E842B" w:rsidR="00247574" w:rsidRDefault="00247574" w:rsidP="00247574">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F1441A" w14:textId="0B4F6811" w:rsidR="00247574" w:rsidRDefault="00247574" w:rsidP="00247574">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چند روش برای پیمایش روی آرایه ها توی جاوااسکریپت وجود دارد؟</w:t>
      </w:r>
    </w:p>
    <w:p w14:paraId="005800D6" w14:textId="4B24CF1C" w:rsidR="00247574" w:rsidRDefault="00247574" w:rsidP="00247574">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2A35F2" w14:textId="3AF369FD" w:rsidR="00247574" w:rsidRDefault="00247574" w:rsidP="00247574">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روش برای پیمایش روی آرایه ها در جاوااسکریپت وجود دارد:</w:t>
      </w:r>
    </w:p>
    <w:p w14:paraId="2735EF0C" w14:textId="235B1862" w:rsidR="00247574" w:rsidRDefault="00247574" w:rsidP="00247574">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C33E71" w14:textId="42B727A5" w:rsidR="00247574" w:rsidRDefault="00247574" w:rsidP="00247574">
      <w:pPr>
        <w:pStyle w:val="ListParagraph"/>
        <w:numPr>
          <w:ilvl w:val="0"/>
          <w:numId w:val="27"/>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 while </w:t>
      </w:r>
    </w:p>
    <w:p w14:paraId="0778C2E8" w14:textId="4970DF29" w:rsidR="00247574" w:rsidRDefault="00247574" w:rsidP="00247574">
      <w:pPr>
        <w:pStyle w:val="ListParagraph"/>
        <w:numPr>
          <w:ilvl w:val="0"/>
          <w:numId w:val="27"/>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forEach</w:t>
      </w:r>
    </w:p>
    <w:p w14:paraId="0A2E0A5B" w14:textId="22571C9E" w:rsidR="00247574" w:rsidRDefault="00247574" w:rsidP="00247574">
      <w:pPr>
        <w:pStyle w:val="ListParagraph"/>
        <w:numPr>
          <w:ilvl w:val="0"/>
          <w:numId w:val="27"/>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
    <w:p w14:paraId="02F1AE4C" w14:textId="3F6A73DB" w:rsidR="00247574" w:rsidRDefault="00247574" w:rsidP="00247574">
      <w:pPr>
        <w:pStyle w:val="ListParagraph"/>
        <w:numPr>
          <w:ilvl w:val="0"/>
          <w:numId w:val="27"/>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w:t>
      </w:r>
    </w:p>
    <w:p w14:paraId="71EB7E02" w14:textId="2512D722" w:rsidR="00247574" w:rsidRDefault="00247574" w:rsidP="00247574">
      <w:pPr>
        <w:pStyle w:val="ListParagraph"/>
        <w:numPr>
          <w:ilvl w:val="0"/>
          <w:numId w:val="27"/>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w:t>
      </w:r>
    </w:p>
    <w:p w14:paraId="5ED3EC4C" w14:textId="3FC6B978" w:rsidR="00247574" w:rsidRDefault="00247574" w:rsidP="00247574">
      <w:pPr>
        <w:pStyle w:val="ListParagraph"/>
        <w:numPr>
          <w:ilvl w:val="0"/>
          <w:numId w:val="27"/>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w:t>
      </w:r>
    </w:p>
    <w:p w14:paraId="45C614B3" w14:textId="5A4AD3FA" w:rsidR="00247574" w:rsidRDefault="00247574" w:rsidP="00247574">
      <w:pPr>
        <w:pStyle w:val="ListParagraph"/>
        <w:numPr>
          <w:ilvl w:val="0"/>
          <w:numId w:val="27"/>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w:t>
      </w:r>
    </w:p>
    <w:p w14:paraId="03B2F68A" w14:textId="0062AF54" w:rsidR="00247574" w:rsidRDefault="00247574" w:rsidP="00247574">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ECD3A0" w14:textId="6C7F7E1C" w:rsidR="00247574" w:rsidRDefault="00247574" w:rsidP="00247574">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15F05B" w14:textId="3C6F0C1A" w:rsidR="00247574" w:rsidRDefault="00247574" w:rsidP="00247574">
      <w:pPr>
        <w:pStyle w:val="ListParagraph"/>
        <w:numPr>
          <w:ilvl w:val="0"/>
          <w:numId w:val="28"/>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حلقه های کلاسیک : استفاده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and while</w:t>
      </w:r>
    </w:p>
    <w:p w14:paraId="0B30234E" w14:textId="36518661" w:rsidR="00247574" w:rsidRDefault="00247574" w:rsidP="00247574">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9D08D5" w14:textId="69ABD4AC" w:rsidR="00247574" w:rsidRDefault="00247574" w:rsidP="00247574">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این روش از قدیمی ترین روش هاست و اجازه پیمایش در تمام خانه آرایه رو به ما میده.</w:t>
      </w:r>
    </w:p>
    <w:p w14:paraId="000AAE4B" w14:textId="4D833925" w:rsidR="00247574" w:rsidRDefault="00247574" w:rsidP="00247574">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3418B5" w14:textId="73690BD9" w:rsidR="00247574" w:rsidRDefault="00247574" w:rsidP="00247574">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I = 0        // index</w:t>
      </w:r>
    </w:p>
    <w:p w14:paraId="1FF86790" w14:textId="1C8E784D" w:rsidR="00247574" w:rsidRDefault="00247574" w:rsidP="00247574">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array = [1,2,3]</w:t>
      </w:r>
    </w:p>
    <w:p w14:paraId="20A9F2AC" w14:textId="6A019770" w:rsidR="00247574" w:rsidRDefault="00247574" w:rsidP="00247574">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While(I &lt; Array.length ) {</w:t>
      </w:r>
    </w:p>
    <w:p w14:paraId="5A1B8684" w14:textId="1028C0F5" w:rsidR="00247574" w:rsidRDefault="00247574" w:rsidP="00247574">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Console.log(array[i])</w:t>
      </w:r>
    </w:p>
    <w:p w14:paraId="067F3FB0" w14:textId="310A2C52" w:rsidR="00247574" w:rsidRDefault="00247574" w:rsidP="00247574">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6E5316A2" w14:textId="63ADA985" w:rsidR="00247574" w:rsidRDefault="00247574" w:rsidP="00247574">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4D4669" w14:textId="74D6DCC5" w:rsidR="00247574" w:rsidRDefault="00247574" w:rsidP="00247574">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E06C72" w14:textId="2225086D" w:rsidR="00247574" w:rsidRDefault="00247574" w:rsidP="00247574">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حلقه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کلاسیک ترین راه ممکن</w:t>
      </w:r>
    </w:p>
    <w:p w14:paraId="01C0F4E6" w14:textId="04AA8A54" w:rsidR="00247574" w:rsidRDefault="00247574" w:rsidP="00247574">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375019" w14:textId="0E769B74" w:rsidR="00920193" w:rsidRDefault="00247574" w:rsidP="00247574">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array = [1,2,3]</w:t>
      </w:r>
    </w:p>
    <w:p w14:paraId="773678FE" w14:textId="3DA99F8C" w:rsidR="00247574" w:rsidRDefault="00247574" w:rsidP="00247574">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For(let I = 0 ; I &lt; array.lenth ; i++ ) {</w:t>
      </w:r>
    </w:p>
    <w:p w14:paraId="2F5A8890" w14:textId="74195F7A" w:rsidR="00247574" w:rsidRDefault="00247574" w:rsidP="00247574">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Console.log(array[i])</w:t>
      </w:r>
    </w:p>
    <w:p w14:paraId="0C70CE39" w14:textId="5FF7FA95" w:rsidR="00247574" w:rsidRDefault="00247574" w:rsidP="00247574">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55080F" w14:textId="242310CD" w:rsidR="00247574" w:rsidRDefault="00247574" w:rsidP="00247574">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484AC8" w14:textId="281EFFF7" w:rsidR="00247574" w:rsidRDefault="00247574" w:rsidP="00247574">
      <w:pPr>
        <w:pStyle w:val="ListParagraph"/>
        <w:numPr>
          <w:ilvl w:val="0"/>
          <w:numId w:val="28"/>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استفاده از روش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forEach()</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(یه دوری بزنیم)</w:t>
      </w:r>
    </w:p>
    <w:p w14:paraId="484E74BB" w14:textId="651C754D" w:rsidR="00247574" w:rsidRDefault="00247574" w:rsidP="00247574">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CCF2FA" w14:textId="016D2F6B" w:rsidR="00247574" w:rsidRDefault="00247574" w:rsidP="00247574">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این متد در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Es6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معرفی شد و مثل روش های بالا از الگوریتم حلقه برای پیمایش استفاده میکنند.</w:t>
      </w:r>
    </w:p>
    <w:p w14:paraId="54C0C0BC" w14:textId="01AED43A" w:rsidR="00247574" w:rsidRDefault="00247574" w:rsidP="00247574">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10718A" w14:textId="3D282ECD" w:rsidR="00247574" w:rsidRDefault="00247574" w:rsidP="00247574">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Const array = [1,2,3]</w:t>
      </w:r>
    </w:p>
    <w:p w14:paraId="49983E32" w14:textId="11B8F014" w:rsidR="00247574" w:rsidRDefault="00247574" w:rsidP="00247574">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Array.forEach(function(current</w:t>
      </w:r>
      <w:r w:rsidR="00BA5DE7">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 , index , array ) {</w:t>
      </w:r>
    </w:p>
    <w:p w14:paraId="7EDEFAA4" w14:textId="775D8A4A" w:rsidR="00BA5DE7" w:rsidRDefault="00BA5DE7" w:rsidP="00BA5D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Console.log(‘At index ${index} in Array ${array} ${current-value}  }         // undefined</w:t>
      </w:r>
    </w:p>
    <w:p w14:paraId="60F8C734" w14:textId="5A8F37F6" w:rsidR="00BA5DE7" w:rsidRDefault="00BA5DE7" w:rsidP="00BA5D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62B49B" w14:textId="4E5021EC" w:rsidR="00BA5DE7" w:rsidRDefault="00BA5DE7" w:rsidP="00BA5DE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مشکلی که ممکنه در کار این متد بهش بر خورد کنیم اینه که بعد از استفاده دیگر چیزی رو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نمیکنه و به همین دلیل دیگر نمیشه در ادامه دو باره از آرایه استفاده کرد.</w:t>
      </w:r>
    </w:p>
    <w:p w14:paraId="733231D6" w14:textId="67AED1D4" w:rsidR="00BA5DE7" w:rsidRDefault="00BA5DE7" w:rsidP="00BA5DE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B4B238" w14:textId="6E658EC7" w:rsidR="00BA5DE7" w:rsidRDefault="00BA5DE7" w:rsidP="00BA5DE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برای حل این مشکل یه سر به روش بعدی بزنید:</w:t>
      </w:r>
    </w:p>
    <w:p w14:paraId="492367D2" w14:textId="6E52C31F" w:rsidR="00BA5DE7" w:rsidRDefault="00BA5DE7" w:rsidP="00BA5DE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146250" w14:textId="0D1D14B6" w:rsidR="00BA5DE7" w:rsidRDefault="00BA5DE7" w:rsidP="00BA5DE7">
      <w:pPr>
        <w:pStyle w:val="ListParagraph"/>
        <w:numPr>
          <w:ilvl w:val="0"/>
          <w:numId w:val="28"/>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استفاده از نقشه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
    <w:p w14:paraId="2FB04829" w14:textId="707A61DD" w:rsidR="00BA5DE7" w:rsidRDefault="00BA5DE7" w:rsidP="00BA5D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096109" w14:textId="237C886A" w:rsidR="00BA5DE7" w:rsidRDefault="00BA5DE7" w:rsidP="00BA5DE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روش قبلی خوب و منطقی بود ولی در یک سری استفاده خاص ممکنه جواب نده.</w:t>
      </w:r>
    </w:p>
    <w:p w14:paraId="7B8A12A9" w14:textId="7AFADA86" w:rsidR="00BA5DE7" w:rsidRDefault="00BA5DE7" w:rsidP="00BA5DE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E9E4B9" w14:textId="5D89926F" w:rsidR="00BA5DE7" w:rsidRDefault="00BA5DE7" w:rsidP="00BA5DE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این متد هم در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Es6</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متولد شده و کارش اینه که یک تابع رو روی تک تک اعضای یک آرایه اعمال کند.</w:t>
      </w:r>
    </w:p>
    <w:p w14:paraId="01C3A124" w14:textId="49099C5F" w:rsidR="00BA5DE7" w:rsidRDefault="00BA5DE7" w:rsidP="00BA5DE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C0CE7F" w14:textId="2227062D" w:rsidR="00BA5DE7" w:rsidRDefault="00BA5DE7" w:rsidP="00BA5DE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در مثال زیر ما تابع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که یک تابع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Arrow Anonymous</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هست رو با استفاده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آرایه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نسبت دادیم و میتونیم در یک متغیر جدید نتایج مورد نظرمون رو دریافت کنیم:</w:t>
      </w:r>
    </w:p>
    <w:p w14:paraId="4E24ABE3" w14:textId="6FE30CE3" w:rsidR="00BA5DE7" w:rsidRDefault="00BA5DE7" w:rsidP="00BA5DE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72501B" w14:textId="3C549D7A" w:rsidR="00BA5DE7" w:rsidRDefault="00BA5DE7" w:rsidP="00BA5D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array = [1,4,9,16]</w:t>
      </w:r>
    </w:p>
    <w:p w14:paraId="152A2398" w14:textId="3E03186C" w:rsidR="00BA5DE7" w:rsidRDefault="00BA5DE7" w:rsidP="00BA5D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func = x =&gt; x * 2;</w:t>
      </w:r>
    </w:p>
    <w:p w14:paraId="17CCAAD3" w14:textId="21C20DFC" w:rsidR="00BA5DE7" w:rsidRDefault="00BA5DE7" w:rsidP="00BA5D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9F5244" w14:textId="2006B1B1" w:rsidR="00BA5DE7" w:rsidRDefault="00BA5DE7" w:rsidP="00BA5D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map = array(func)</w:t>
      </w:r>
    </w:p>
    <w:p w14:paraId="3BDB9AA2" w14:textId="478FE7C8" w:rsidR="00BA5DE7" w:rsidRDefault="00BA5DE7" w:rsidP="00BA5D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Console.log(map)</w:t>
      </w:r>
    </w:p>
    <w:p w14:paraId="76BBCE47" w14:textId="1DE565D8" w:rsidR="00BA5DE7" w:rsidRDefault="00BA5DE7" w:rsidP="00BA5D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80C040" w14:textId="62BD3E6F" w:rsidR="00BA5DE7" w:rsidRDefault="00BA5DE7" w:rsidP="00BA5D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[2,8,18,32]</w:t>
      </w:r>
    </w:p>
    <w:p w14:paraId="11112469" w14:textId="59AE7BD4" w:rsidR="00BA5DE7" w:rsidRDefault="00BA5DE7" w:rsidP="00BA5D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D149E3" w14:textId="5D706955" w:rsidR="00BA5DE7" w:rsidRDefault="00FE2C6A" w:rsidP="00FE2C6A">
      <w:pPr>
        <w:pStyle w:val="ListParagraph"/>
        <w:numPr>
          <w:ilvl w:val="0"/>
          <w:numId w:val="28"/>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استفاده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کمکش کن)</w:t>
      </w:r>
    </w:p>
    <w:p w14:paraId="3C85BA25" w14:textId="4B4C19F8" w:rsidR="00FE2C6A" w:rsidRDefault="00FE2C6A" w:rsidP="00FE2C6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8D2C1D" w14:textId="42ED41C9" w:rsidR="00FE2C6A" w:rsidRDefault="00FE2C6A" w:rsidP="00FE2C6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این متد یک تابع رو به یک نگهدارنده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accumulator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و تک تک خانه های آرایه از چپ به راست اعمال میکنه تا به یک مقدار برسه.</w:t>
      </w:r>
    </w:p>
    <w:p w14:paraId="230184C7" w14:textId="0C4F8815" w:rsidR="00FE2C6A" w:rsidRDefault="00FE2C6A" w:rsidP="00FE2C6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245389" w14:textId="4EE12F4E" w:rsidR="00FE2C6A" w:rsidRDefault="00FE2C6A" w:rsidP="00FE2C6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array = [1,2,3]</w:t>
      </w:r>
    </w:p>
    <w:p w14:paraId="2FE09EAD" w14:textId="21BB81DF" w:rsidR="00FE2C6A" w:rsidRDefault="00FE2C6A" w:rsidP="00FE2C6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sum = (x , y) =&gt; x + y</w:t>
      </w:r>
    </w:p>
    <w:p w14:paraId="3172041B" w14:textId="7E144D35" w:rsidR="00FE2C6A" w:rsidRDefault="00FE2C6A" w:rsidP="00FE2C6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E2DC71" w14:textId="749B4CE8" w:rsidR="00FE2C6A" w:rsidRDefault="00FE2C6A" w:rsidP="00FE2C6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 array-sum = array.reduce(sum , 0 ) </w:t>
      </w:r>
    </w:p>
    <w:p w14:paraId="04E263DC" w14:textId="7C1DA0E5" w:rsidR="00FE2C6A" w:rsidRDefault="00FE2C6A" w:rsidP="00FE2C6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B27751" w14:textId="49269D61" w:rsidR="00FE2C6A" w:rsidRDefault="00FE2C6A" w:rsidP="00FE2C6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Console.log(‘The some of Array : ${array} is ${array-sum}`)</w:t>
      </w:r>
    </w:p>
    <w:p w14:paraId="39326C8A" w14:textId="70D47D33" w:rsidR="00FE2C6A" w:rsidRDefault="00FE2C6A" w:rsidP="00FE2C6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some of Array : 1,2,3 is 6</w:t>
      </w:r>
    </w:p>
    <w:p w14:paraId="22D404D1" w14:textId="3AE498FA" w:rsidR="00FE2C6A" w:rsidRDefault="00FE2C6A" w:rsidP="00FE2C6A">
      <w:pPr>
        <w:pStyle w:val="ListParagraph"/>
        <w:numPr>
          <w:ilvl w:val="0"/>
          <w:numId w:val="28"/>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استفاده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(فیلترش کن) </w:t>
      </w:r>
    </w:p>
    <w:p w14:paraId="6ECD74C3" w14:textId="08F65D42" w:rsidR="00FE2C6A" w:rsidRDefault="00FE2C6A" w:rsidP="00FE2C6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6465D9" w14:textId="64F4E6FB" w:rsidR="00FE2C6A" w:rsidRDefault="00FE2C6A" w:rsidP="00FE2C6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خیلی ساده ! یه شرط بده بهش ، هر کدوم از خونه ها با شرط جور اومد میاد بیرون.</w:t>
      </w:r>
    </w:p>
    <w:p w14:paraId="224E156F" w14:textId="6D4C5F0E" w:rsidR="00FE2C6A" w:rsidRDefault="00FE2C6A" w:rsidP="00FE2C6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E792ED" w14:textId="5C4B2C7D" w:rsidR="00FE2C6A" w:rsidRDefault="00FE2C6A" w:rsidP="00FE2C6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array = [1,2,3,4]</w:t>
      </w:r>
    </w:p>
    <w:p w14:paraId="4AF6B178" w14:textId="04A0C3DB" w:rsidR="00FE2C6A" w:rsidRDefault="00FE2C6A" w:rsidP="00FE2C6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 event = x =&gt; x % 2 === 0; </w:t>
      </w:r>
    </w:p>
    <w:p w14:paraId="26864A0E" w14:textId="3FF55D07" w:rsidR="00FE2C6A" w:rsidRDefault="00FE2C6A" w:rsidP="00FE2C6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صفر به معنای عدد زوج است و یک به معنای عدد فرد</w:t>
      </w:r>
    </w:p>
    <w:p w14:paraId="76D1E2BB" w14:textId="77777777" w:rsidR="00FE2C6A" w:rsidRDefault="00FE2C6A" w:rsidP="00FE2C6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08DC08" w14:textId="7F180211" w:rsidR="00FE2C6A" w:rsidRDefault="00FE2C6A" w:rsidP="00FE2C6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event-array = array.filter(event)</w:t>
      </w:r>
    </w:p>
    <w:p w14:paraId="57144A93" w14:textId="407DC1BE" w:rsidR="00FE2C6A" w:rsidRDefault="00FE2C6A" w:rsidP="00FE2C6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3A09D9" w14:textId="44C9E6AC" w:rsidR="00FE2C6A" w:rsidRDefault="00FE2C6A" w:rsidP="00FE2C6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Console.log(`Even numbers in array ${array} : ${even-array}` )</w:t>
      </w:r>
    </w:p>
    <w:p w14:paraId="10A32C87" w14:textId="4F2C6756" w:rsidR="00FE2C6A" w:rsidRDefault="00FE2C6A" w:rsidP="00FE2C6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Even numbers in array </w:t>
      </w:r>
      <w:r w:rsidR="00BD7CE7">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1,2,3,4 : 2,4</w:t>
      </w:r>
    </w:p>
    <w:p w14:paraId="75853929" w14:textId="12EEE1D1" w:rsidR="00BD7CE7" w:rsidRDefault="00BD7CE7" w:rsidP="00BD7C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59D595" w14:textId="5F0AC5DF" w:rsidR="00BD7CE7" w:rsidRDefault="00BD7CE7" w:rsidP="00BD7CE7">
      <w:pPr>
        <w:pStyle w:val="ListParagraph"/>
        <w:numPr>
          <w:ilvl w:val="0"/>
          <w:numId w:val="28"/>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استفاده از روش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(ببین همشون تو یه شرط مشترکن)</w:t>
      </w:r>
    </w:p>
    <w:p w14:paraId="3B55DEEB" w14:textId="62FA3BF9" w:rsidR="00BD7CE7" w:rsidRDefault="00BD7CE7" w:rsidP="00BD7CE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DBA4C3" w14:textId="281F4F05" w:rsidR="00BD7CE7" w:rsidRDefault="00BD7CE7" w:rsidP="00BD7CE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مواظب باشید این متد روی آرایه خالی استفاده نکنید که تو هر شرایطی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برمیگردونه.</w:t>
      </w:r>
    </w:p>
    <w:p w14:paraId="54272D09" w14:textId="7DF79146" w:rsidR="00BD7CE7" w:rsidRDefault="00BD7CE7" w:rsidP="00BD7CE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25FD32" w14:textId="320C9F46" w:rsidR="00BD7CE7" w:rsidRDefault="00BD7CE7" w:rsidP="00BD7C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isBelowThreshold(currentValue) {</w:t>
      </w:r>
    </w:p>
    <w:p w14:paraId="29470BE2" w14:textId="5A7BDEAE" w:rsidR="00BD7CE7" w:rsidRDefault="00BD7CE7" w:rsidP="00BD7C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currentValue &lt; 40;</w:t>
      </w:r>
    </w:p>
    <w:p w14:paraId="5D1AA209" w14:textId="2CF85537" w:rsidR="00BD7CE7" w:rsidRDefault="00BD7CE7" w:rsidP="00BD7C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E9EB68" w14:textId="4A638DB9" w:rsidR="00BD7CE7" w:rsidRDefault="00BD7CE7" w:rsidP="00BD7C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 array1 = [1,30,39,29,10,13]</w:t>
      </w:r>
    </w:p>
    <w:p w14:paraId="6840D569" w14:textId="2CDCA524" w:rsidR="00BD7CE7" w:rsidRDefault="00BD7CE7" w:rsidP="00BD7C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Console.log(array1.every(isBelowThreshold))           // true</w:t>
      </w:r>
    </w:p>
    <w:p w14:paraId="27B81DF0" w14:textId="5D613B14" w:rsidR="00BD7CE7" w:rsidRDefault="00BD7CE7" w:rsidP="00BD7C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2465A0" w14:textId="4B484B44" w:rsidR="00BD7CE7" w:rsidRDefault="00BD7CE7" w:rsidP="00BD7CE7">
      <w:pPr>
        <w:pStyle w:val="ListParagraph"/>
        <w:numPr>
          <w:ilvl w:val="0"/>
          <w:numId w:val="28"/>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روش آخر استفاده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میباشد ( حداقل یکیشون که این شرط رو دارن ؟ نه؟! )</w:t>
      </w:r>
    </w:p>
    <w:p w14:paraId="2F7C4BA4" w14:textId="11A31A32" w:rsidR="00BD7CE7" w:rsidRDefault="00BD7CE7" w:rsidP="00BD7CE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30B420" w14:textId="6BE91581" w:rsidR="00BD7CE7" w:rsidRDefault="00BD7CE7" w:rsidP="00BD7C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array  = [ 1,2,3,9,5,6,4 ]</w:t>
      </w:r>
    </w:p>
    <w:p w14:paraId="67EAF517" w14:textId="502A1728" w:rsidR="00BD7CE7" w:rsidRDefault="00BD7CE7" w:rsidP="00BD7C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over-seven = x =&gt; x &gt; 7</w:t>
      </w:r>
    </w:p>
    <w:p w14:paraId="79C731A5" w14:textId="3F542B59" w:rsidR="00BD7CE7" w:rsidRPr="00CF2B6A" w:rsidRDefault="00BD7CE7" w:rsidP="00CF2B6A">
      <w:pPr>
        <w:tabs>
          <w:tab w:val="left" w:pos="6260"/>
        </w:tabs>
        <w:bidi/>
        <w:rPr>
          <w:rFonts w:ascii="Shabnam" w:hAnsi="Shabnam" w:cs="Shabnam"/>
          <w:b/>
          <w:color w:val="B11F35" w:themeColor="accent3"/>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If(array.some(over-seven)) {</w:t>
      </w:r>
      <w:r w:rsidR="00CF2B6A">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6503FAC" w14:textId="188F743E" w:rsidR="00BD7CE7" w:rsidRDefault="00BD7CE7" w:rsidP="00BD7C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Console.log(‘yaft-shod’)         // 9</w:t>
      </w:r>
    </w:p>
    <w:p w14:paraId="526B1F87" w14:textId="5F489323" w:rsidR="00BD7CE7" w:rsidRDefault="00BD7CE7" w:rsidP="00BD7C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else {</w:t>
      </w:r>
    </w:p>
    <w:p w14:paraId="7E41835F" w14:textId="0DA2D027" w:rsidR="00BD7CE7" w:rsidRPr="00CF2B6A" w:rsidRDefault="00BD7CE7" w:rsidP="00BD7CE7">
      <w:pPr>
        <w:bidi/>
        <w:rPr>
          <w:rFonts w:ascii="Shabnam" w:hAnsi="Shabnam" w:cs="Shabnam"/>
          <w:color w:val="1D824C" w:themeColor="accent1"/>
          <w:sz w:val="24"/>
          <w:szCs w:val="24"/>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2B6A">
        <w:rPr>
          <w:rFonts w:ascii="Shabnam" w:hAnsi="Shabnam" w:cs="Shabnam"/>
          <w:color w:val="1D824C" w:themeColor="accent1"/>
          <w:sz w:val="24"/>
          <w:szCs w:val="24"/>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Console.log(‘yaft-nashod’)</w:t>
      </w:r>
    </w:p>
    <w:p w14:paraId="3A183139" w14:textId="277D32F0" w:rsidR="00BD7CE7" w:rsidRDefault="00BD7CE7" w:rsidP="00BD7C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17E839" w14:textId="75348DAC" w:rsidR="00BD7CE7" w:rsidRDefault="00BD7CE7" w:rsidP="00BD7C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2BFDCF" w14:textId="23C9135D" w:rsidR="00BD7CE7" w:rsidRDefault="00BD7CE7" w:rsidP="00BD7C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F8A4C8" w14:textId="24D6903B" w:rsidR="00151F8A" w:rsidRDefault="00151F8A" w:rsidP="00151F8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67FFC6" w14:textId="6ECC2EAF" w:rsidR="00151F8A" w:rsidRDefault="00151F8A" w:rsidP="00151F8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27F506" w14:textId="59EFADFC" w:rsidR="00151F8A" w:rsidRDefault="00151F8A" w:rsidP="00151F8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F28F56" w14:textId="2671BA93" w:rsidR="00151F8A" w:rsidRDefault="00151F8A" w:rsidP="00151F8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0F5531" w14:textId="1955FEEF" w:rsidR="00151F8A" w:rsidRDefault="00151F8A" w:rsidP="00151F8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Ajax</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چیست ؟</w:t>
      </w:r>
    </w:p>
    <w:p w14:paraId="1321DD43" w14:textId="1531FCEE" w:rsidR="00151F8A" w:rsidRDefault="00151F8A" w:rsidP="00151F8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C0E2AB" w14:textId="0F24681D" w:rsidR="00151F8A" w:rsidRDefault="00151F8A" w:rsidP="00151F8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اگر به طرز کار صفحات وب توجه کنید متوجه می شوید که برای نمایش هر مطلب یا صفحه ی جدید ، صفحات وب مجددا بارگذاری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refresh</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میشن تا محتوای جدید را نمایش دهند.</w:t>
      </w:r>
    </w:p>
    <w:p w14:paraId="02BADEF4" w14:textId="5607F5E1" w:rsidR="00151F8A" w:rsidRDefault="00151F8A" w:rsidP="00151F8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709E46" w14:textId="7BD1380A" w:rsidR="00151F8A" w:rsidRDefault="00151F8A" w:rsidP="00151F8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تکنولوژی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Ajax</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ایجاد شده تا بدون نیاز به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refresh</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کل صفحه ، بخشی از اطلاعات صفحه بارگذاری </w:t>
      </w:r>
      <w:r w:rsidR="00272096">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شود ، در واقع این تکنولوژی به کاربر اجازه می دهد بدون بارگذاری مجدد صفحه ، داده هایی را به صفحه ارسال کند تا در آن جا پردازش شوند، سپس اطلاعات را دریافت و در صفحه وب به نمایش در آورد.</w:t>
      </w:r>
    </w:p>
    <w:p w14:paraId="245FDDFB" w14:textId="0CD3B3E3" w:rsidR="00272096" w:rsidRDefault="00272096" w:rsidP="00272096">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A8CCCE" w14:textId="3EC02B5A" w:rsidR="00272096" w:rsidRDefault="00272096" w:rsidP="00272096">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نحوه کار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Ajax</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چگونه است؟ </w:t>
      </w:r>
    </w:p>
    <w:p w14:paraId="6D4BE280" w14:textId="133D3B4B" w:rsidR="00272096" w:rsidRDefault="00272096" w:rsidP="00272096">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186A37" w14:textId="302F2953" w:rsidR="00272096" w:rsidRDefault="00272096" w:rsidP="00272096">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این کار طی جند مرحله و ایجاد یک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مثلا با کلیک روی یک دکمه یا لینک ) آغاز میشود .</w:t>
      </w:r>
    </w:p>
    <w:p w14:paraId="1C5114EB" w14:textId="3CB5BD28" w:rsidR="00272096" w:rsidRDefault="00272096" w:rsidP="00272096">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مرورگر به کمک جاوااسکریپت </w:t>
      </w:r>
      <w:r w:rsidR="005843BF">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یک شئ از </w:t>
      </w:r>
      <w:r w:rsidR="005843BF">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XMLhttprequest</w:t>
      </w:r>
      <w:r w:rsidR="005843BF">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میسازد و به کمک اینترنت آن را به سرور ارسال میکند.</w:t>
      </w:r>
    </w:p>
    <w:p w14:paraId="232682A5" w14:textId="0D5EDE4F" w:rsidR="005843BF" w:rsidRDefault="005843BF" w:rsidP="005843B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 سرور درخواست دریافت  و پردازش میشود سپس نتیجه آن به مرورگر بازگردانده میشود مرورگر پاسخ را به کمک جاوااسکریپت در یافت و نمایش میدهد.</w:t>
      </w:r>
    </w:p>
    <w:p w14:paraId="0B834216" w14:textId="458B011C" w:rsidR="005843BF" w:rsidRDefault="005843BF" w:rsidP="005843B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B67514" w14:textId="4FF02B48" w:rsidR="005843BF" w:rsidRDefault="005843BF" w:rsidP="005843B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مزایا و معایب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Ajax</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B9543A" w14:textId="1FE12491" w:rsidR="005843BF" w:rsidRDefault="005843BF" w:rsidP="005843B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448CF2" w14:textId="60B61F01" w:rsidR="005843BF" w:rsidRDefault="005843BF" w:rsidP="005843B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مهم ترین مزایای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Ajax</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D04D3E" w14:textId="1F0407B0" w:rsidR="005843BF" w:rsidRDefault="005843BF" w:rsidP="005843BF">
      <w:pPr>
        <w:pStyle w:val="ListParagraph"/>
        <w:numPr>
          <w:ilvl w:val="0"/>
          <w:numId w:val="29"/>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خواندن اطلاعات از سرور بعد از لود شدن صفحه</w:t>
      </w:r>
    </w:p>
    <w:p w14:paraId="78A7BABC" w14:textId="79DDA308" w:rsidR="005843BF" w:rsidRDefault="005843BF" w:rsidP="005843BF">
      <w:pPr>
        <w:pStyle w:val="ListParagraph"/>
        <w:numPr>
          <w:ilvl w:val="0"/>
          <w:numId w:val="29"/>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بروز رسانی یک صفحه بدون نیاز به بارگذاری مجدد آن</w:t>
      </w:r>
    </w:p>
    <w:p w14:paraId="46C46BAF" w14:textId="24C8A764" w:rsidR="005843BF" w:rsidRDefault="005843BF" w:rsidP="005843BF">
      <w:pPr>
        <w:pStyle w:val="ListParagraph"/>
        <w:numPr>
          <w:ilvl w:val="0"/>
          <w:numId w:val="29"/>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ارسال داده به سرور در پس زمینه ی سایت</w:t>
      </w:r>
    </w:p>
    <w:p w14:paraId="40CA7A93" w14:textId="66982093" w:rsidR="005843BF" w:rsidRDefault="005843BF" w:rsidP="005843B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2696E5" w14:textId="6DFB2841" w:rsidR="005843BF" w:rsidRDefault="005843BF" w:rsidP="005843B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مهم ترین معایب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Ajax</w:t>
      </w:r>
    </w:p>
    <w:p w14:paraId="57443D93" w14:textId="350864A3" w:rsidR="00FE2C6A" w:rsidRDefault="005843BF" w:rsidP="005843BF">
      <w:pPr>
        <w:numPr>
          <w:ilvl w:val="0"/>
          <w:numId w:val="30"/>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استفاده از درخواست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Xmlhttp</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که ممکن است توسط برخی از مرورگر ها پشتیبانی نشود</w:t>
      </w:r>
    </w:p>
    <w:p w14:paraId="1E0989D3" w14:textId="208CF229" w:rsidR="005843BF" w:rsidRDefault="005843BF" w:rsidP="005843BF">
      <w:pPr>
        <w:numPr>
          <w:ilvl w:val="0"/>
          <w:numId w:val="30"/>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اجرا نشد دستورات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Ajax</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 صورتی که جاوااسکریپت مرورگر توسط کاربر غیر فعال شده باشد</w:t>
      </w:r>
    </w:p>
    <w:p w14:paraId="5A32CBE3" w14:textId="311A16D2" w:rsidR="005843BF" w:rsidRDefault="005843BF" w:rsidP="005843BF">
      <w:pPr>
        <w:numPr>
          <w:ilvl w:val="0"/>
          <w:numId w:val="30"/>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دشواری بیشتر در اشکال زدایی و تست برنامه های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Ajax</w:t>
      </w:r>
    </w:p>
    <w:p w14:paraId="50EA365A" w14:textId="44340026" w:rsidR="005843BF" w:rsidRDefault="005843BF" w:rsidP="005843B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F68966" w14:textId="49AD25F6" w:rsidR="005843BF" w:rsidRDefault="00EB01BF" w:rsidP="005843B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برای مدیریت کردن عملیات ناهمگام چه راه هایی رو میشناسید ؟</w:t>
      </w:r>
    </w:p>
    <w:p w14:paraId="1296340C" w14:textId="2757767E" w:rsidR="00EB01BF" w:rsidRDefault="00EB01BF" w:rsidP="00EB01B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699A36" w14:textId="09F12B5C" w:rsidR="00EB01BF" w:rsidRDefault="00EB01BF" w:rsidP="00EB01B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توی خود جاوااسکریپت با 3 روش میتونیم این کار رو انجام بدیم :</w:t>
      </w:r>
    </w:p>
    <w:p w14:paraId="04191C80" w14:textId="5AF366A7" w:rsidR="00EB01BF" w:rsidRDefault="00EB01BF" w:rsidP="00EB01BF">
      <w:pPr>
        <w:pStyle w:val="ListParagraph"/>
        <w:numPr>
          <w:ilvl w:val="0"/>
          <w:numId w:val="31"/>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Callback function</w:t>
      </w:r>
    </w:p>
    <w:p w14:paraId="46B5FBFE" w14:textId="45D2F2E0" w:rsidR="00EB01BF" w:rsidRDefault="00EB01BF" w:rsidP="00EB01BF">
      <w:pPr>
        <w:pStyle w:val="ListParagraph"/>
        <w:numPr>
          <w:ilvl w:val="0"/>
          <w:numId w:val="31"/>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Promise</w:t>
      </w:r>
    </w:p>
    <w:p w14:paraId="48BC470D" w14:textId="2A46AD31" w:rsidR="00EB01BF" w:rsidRDefault="00EB01BF" w:rsidP="00EB01BF">
      <w:pPr>
        <w:pStyle w:val="ListParagraph"/>
        <w:numPr>
          <w:ilvl w:val="0"/>
          <w:numId w:val="31"/>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Async / await</w:t>
      </w:r>
    </w:p>
    <w:p w14:paraId="746EFAAD" w14:textId="7F965218" w:rsidR="00EB01BF" w:rsidRDefault="00EB01BF" w:rsidP="00EB01BF">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D87188" w14:textId="6ABBF1DC" w:rsidR="00EB01BF" w:rsidRDefault="00EB01BF" w:rsidP="00EB01B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البته کتابخونه هایی اختصاصی مثل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 , q , bluebird , async.js</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 وجود دارن.</w:t>
      </w:r>
    </w:p>
    <w:p w14:paraId="473A6787" w14:textId="26A28162" w:rsidR="00EB01BF" w:rsidRDefault="00EB01BF" w:rsidP="00EB01B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4A5030" w14:textId="6504439B" w:rsidR="00EB01BF" w:rsidRDefault="00EB01BF" w:rsidP="00EB01B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مقایسه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Synchronous and Asynchronous</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A27A48" w14:textId="473A085A" w:rsidR="00EB01BF" w:rsidRDefault="00EB01BF" w:rsidP="00EB01B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B3042A" w14:textId="6200291A" w:rsidR="00EB01BF" w:rsidRDefault="00EB01BF" w:rsidP="00EB01B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در جاوااسکریپت در حالت پیش فرض کد ها به صورت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asynchronous</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اجرا میشوند.</w:t>
      </w:r>
    </w:p>
    <w:p w14:paraId="3B35BD16" w14:textId="17A3CB63" w:rsidR="00EB01BF" w:rsidRDefault="00EB01BF" w:rsidP="00EB01B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BE5901" w14:textId="487A8BB6" w:rsidR="00EB01BF" w:rsidRDefault="00EB01BF" w:rsidP="00EB01B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اگر بخواییم تعریف عامیانه ای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synchrounous</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داشته باشیم </w:t>
      </w:r>
      <w:r w:rsidR="0046498F">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4E9DD6" w14:textId="3D23D88A" w:rsidR="0046498F" w:rsidRDefault="0046498F" w:rsidP="0046498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حالت اول : در این حالت در هر لحظه از زمان یک خط کد ما اجرا خواهد شد اگر محیط اپلیکیشن خود را یک رستوران در نظر بگیریم و خود اپلیکیشین را گارسون و کلاینت را مشتری به این صورت خواهد بود که اول گارسون به میز شماره یک می رود سفارش را گرفته و او منتظر می نشیند تا سفارش میز شماره یک آماده شود و بعد از تحویل سفارش سراغ میز شماره دومی می رود خب چنین راهکاری قطعا منطقی نخواهد بود.</w:t>
      </w:r>
    </w:p>
    <w:p w14:paraId="2336FC87" w14:textId="4574233F" w:rsidR="0046498F" w:rsidRDefault="0046498F" w:rsidP="0046498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کد های ما هم در حالت پیش فرض این شکلی کار میکند ( خط به خط تا انتها )</w:t>
      </w:r>
    </w:p>
    <w:p w14:paraId="1379089F" w14:textId="254C8259" w:rsidR="0046498F" w:rsidRDefault="0046498F" w:rsidP="0046498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3147DC" w14:textId="149E66E4" w:rsidR="0046498F" w:rsidRDefault="0046498F" w:rsidP="0046498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DDF380" w14:textId="53D431A0" w:rsidR="0046498F" w:rsidRDefault="0046498F" w:rsidP="0046498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بررسی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Asynchronous</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بهتر بود اگر گارسون سراغ چند میز که آماده سفارش دادن هستند برود و سفارش را دریافت کند و به کیترینگ تحویل بدهد: هر زمان که سفارش میزی آماده شد آن را تحویل می دهد ، به این صورت وقفه ای در کارهای اجرایی رستوران پیش نخواهد آمد.</w:t>
      </w:r>
    </w:p>
    <w:p w14:paraId="0E80B2E0" w14:textId="7A5AF67D" w:rsidR="0046498F" w:rsidRDefault="0046498F" w:rsidP="0046498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AF25AE" w14:textId="25ACB1D9" w:rsidR="0046498F" w:rsidRDefault="0046498F" w:rsidP="0046498F">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حالت دوم یعنی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Asynch</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 در عمل به این صورت است که کارهایی که انجام دادن آنها نیازمند صرف زمان هستند باید به صورت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Asynch</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نوشته شوند و در این حالت اپلیکیشین ما کارش متوقف نمیشود تا یک سفارش به مرحله پایانی برسد و بعد سراغ سفارش بعدی برود.</w:t>
      </w:r>
    </w:p>
    <w:p w14:paraId="6D2F8F7F" w14:textId="54A0E7C8"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E8CC2F" w14:textId="5A6E0A3F"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Asynch</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چه زمانی استفاده میشود ؟ </w:t>
      </w:r>
    </w:p>
    <w:p w14:paraId="4A8C036E" w14:textId="786C660E"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9411C8" w14:textId="2CAFEC86"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وقتی قرار است یک اتفاقی رخ دهد که نیازمند صرف زمان است</w:t>
      </w:r>
    </w:p>
    <w:p w14:paraId="741188A6" w14:textId="5FB43C71"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7FA9DF" w14:textId="1E01169C"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وقتی قرار است یک فایل دانلود و یا آپلود شود وقتی از توابع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asynch</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استفاده می شود اپ ها کار خودشون رو انجام میدهد تا مرحله آپلود یا دانلود به اتمام برسد.</w:t>
      </w:r>
    </w:p>
    <w:p w14:paraId="2ACD17B2" w14:textId="1912C3E9"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F2769E" w14:textId="521F9747"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متد های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 , pop , shift , unshift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FB6C44" w14:textId="68752EA3"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8B1D6C" w14:textId="6EA20C06" w:rsidR="0035502A" w:rsidRDefault="0035502A" w:rsidP="0035502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numbers = [1,2,3,4,5]</w:t>
      </w:r>
    </w:p>
    <w:p w14:paraId="59B4260F" w14:textId="6F250329" w:rsidR="0035502A" w:rsidRDefault="0035502A" w:rsidP="0035502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F72371" w14:textId="3A2D226C"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متد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708E6EFC" w14:textId="2344AD03"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AE227C" w14:textId="3B29D11A"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به آخر آرایه یک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جدید اضافه میکنه</w:t>
      </w:r>
    </w:p>
    <w:p w14:paraId="6166ECC6" w14:textId="44965194"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C478F3" w14:textId="6B9DC113" w:rsidR="0035502A" w:rsidRDefault="0035502A" w:rsidP="0035502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Numbers.push(6)         // [1,2,3,4,5,6]</w:t>
      </w:r>
    </w:p>
    <w:p w14:paraId="748CF332" w14:textId="4F7CB4B1"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با استفاده از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spread operator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2CC7BC" w14:textId="16F7648C"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D8FC0B" w14:textId="67C55319" w:rsidR="0035502A" w:rsidRDefault="0035502A" w:rsidP="0035502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 numbers = [1,2,3,4,5]</w:t>
      </w:r>
    </w:p>
    <w:p w14:paraId="1811E1CB" w14:textId="71FD76BF" w:rsidR="0035502A" w:rsidRDefault="0035502A" w:rsidP="0035502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newNumbers = [6,7,8]</w:t>
      </w:r>
    </w:p>
    <w:p w14:paraId="23C17E7D" w14:textId="511E5A0D" w:rsidR="0035502A" w:rsidRDefault="0035502A" w:rsidP="0035502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0A1F23" w14:textId="2AC09AE7" w:rsidR="0035502A" w:rsidRDefault="0035502A" w:rsidP="0035502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Numbers.push(…newNumbers)             // [1,2,3,4,5,6,7,8]</w:t>
      </w:r>
    </w:p>
    <w:p w14:paraId="3A0361E4" w14:textId="2ECF36BB" w:rsidR="0035502A" w:rsidRDefault="0035502A" w:rsidP="0035502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7361AC" w14:textId="467343D1"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متد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pop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FD8769" w14:textId="6F40A2DB"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B491FD" w14:textId="38D98F62" w:rsidR="0035502A" w:rsidRDefault="0035502A" w:rsidP="0035502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از آخر ارایه به مقدار یک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value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کم کن </w:t>
      </w:r>
    </w:p>
    <w:p w14:paraId="0D5E8150" w14:textId="59F7CF32" w:rsidR="0035502A" w:rsidRDefault="0035502A" w:rsidP="0035502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Numbers.pop()        // [1,2,3,4]</w:t>
      </w:r>
    </w:p>
    <w:p w14:paraId="12D4A801" w14:textId="033DE4FD" w:rsidR="0035502A" w:rsidRDefault="0035502A" w:rsidP="0035502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868158" w14:textId="66137B41"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متد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shift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6C58BD" w14:textId="1B950242"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846F46" w14:textId="0F101C08"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از اول آرایه به مقدار یک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جدید اضافه میکند.</w:t>
      </w:r>
    </w:p>
    <w:p w14:paraId="7810074A" w14:textId="19F49E6B"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6E1E26" w14:textId="55A4C9A8" w:rsidR="0035502A" w:rsidRDefault="0035502A" w:rsidP="0035502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Numbers.unshift(0)       // [0,1,2,3,4,5]</w:t>
      </w:r>
    </w:p>
    <w:p w14:paraId="2DD91D68" w14:textId="7D49DD6B" w:rsidR="0035502A" w:rsidRDefault="0035502A" w:rsidP="0035502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C04C62" w14:textId="424DB914"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متد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unshift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C20E7B" w14:textId="41B252D6"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20A086" w14:textId="10B15188"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به اول آرایه یک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جدید اضافه  میکند.</w:t>
      </w:r>
    </w:p>
    <w:p w14:paraId="7D917D62" w14:textId="51841488"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149007" w14:textId="50EE0535" w:rsidR="0035502A" w:rsidRDefault="0035502A" w:rsidP="0035502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Numbers.shift(0)                // [0,1,2,3,4,5]</w:t>
      </w:r>
    </w:p>
    <w:p w14:paraId="564A9965" w14:textId="06EB9B0D" w:rsidR="0035502A" w:rsidRDefault="0035502A" w:rsidP="0035502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A7EFA8" w14:textId="20A1C0C6" w:rsidR="0035502A" w:rsidRDefault="0035502A" w:rsidP="0035502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6D1D01" w14:textId="0CFEAE98" w:rsidR="0035502A" w:rsidRDefault="0035502A" w:rsidP="0035502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7CC12E" w14:textId="4A0BD1E2" w:rsidR="0035502A" w:rsidRDefault="0035502A" w:rsidP="0035502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7FB294" w14:textId="75E5C3C6"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متد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splice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9489F4" w14:textId="7F7D1567"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AB005C" w14:textId="61E07A49"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متد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splice</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 آرایه کاربرد داره و کارش این هست که یک مقداری رو از داخل آرایه حذف کنه و در صورت نیاز جای اون مقدار حذف شده مقدار جدید قرار بده ، و این که می تواند هیچ مقداری رو حذف نکند داخل آرایه و فقط در اندیس دلخواه مقدار اضافه کند به کد پایین دقت کنید</w:t>
      </w:r>
    </w:p>
    <w:p w14:paraId="7BC035FB" w14:textId="17E3DADE" w:rsidR="0035502A" w:rsidRDefault="0035502A" w:rsidP="0035502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5033B8" w14:textId="7B1503F9" w:rsidR="0035502A" w:rsidRDefault="0035502A" w:rsidP="0035502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arr = [0,1,2,3,4]</w:t>
      </w:r>
    </w:p>
    <w:p w14:paraId="70465081" w14:textId="74E10F2E" w:rsidR="0035502A" w:rsidRDefault="0035502A" w:rsidP="0035502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valueSplice = arr.splice(</w:t>
      </w:r>
      <w:r w:rsidR="009A0E01">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 arguman , second arguman)</w:t>
      </w:r>
    </w:p>
    <w:p w14:paraId="791057E9" w14:textId="03097DC2" w:rsidR="009A0E01" w:rsidRDefault="009A0E01" w:rsidP="009A0E01">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2A358C" w14:textId="74C8D440" w:rsidR="009A0E01" w:rsidRDefault="009A0E01" w:rsidP="009A0E01">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آرگومان اول =&gt; در این پارامتر مشخص میکنیم این متد از کدام اندیس شروع به حذف کردن کند .</w:t>
      </w:r>
    </w:p>
    <w:p w14:paraId="57839FDF" w14:textId="6F991B54" w:rsidR="009A0E01" w:rsidRDefault="009A0E01" w:rsidP="009A0E01">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BA663E" w14:textId="1948AC6D" w:rsidR="009A0E01" w:rsidRDefault="009A0E01" w:rsidP="009A0E01">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آرگومان دوم =&gt; در این پارامتر مشخص می کنیم که چه تعداد از مقادیر از مقادیر درون آرایه حذف شود . </w:t>
      </w:r>
    </w:p>
    <w:p w14:paraId="140B84ED" w14:textId="18F73BD6" w:rsidR="009A0E01" w:rsidRDefault="009A0E01" w:rsidP="009A0E01">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BF3C02" w14:textId="2905E312" w:rsidR="009A0E01" w:rsidRDefault="009A0E01" w:rsidP="009A0E01">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مثال : </w:t>
      </w:r>
    </w:p>
    <w:p w14:paraId="61E4E58E" w14:textId="7983297A" w:rsidR="009A0E01" w:rsidRDefault="009A0E01" w:rsidP="009A0E01">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حذف صفر از اول آرایه:</w:t>
      </w:r>
    </w:p>
    <w:p w14:paraId="37DB3311" w14:textId="6F42F5DB" w:rsidR="009A0E01" w:rsidRDefault="009A0E01" w:rsidP="009A0E01">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DEB4DD" w14:textId="2FD4D410" w:rsidR="009A0E01" w:rsidRDefault="009A0E01" w:rsidP="009A0E01">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arr = [0,1,2,3,4]</w:t>
      </w:r>
    </w:p>
    <w:p w14:paraId="12D82DA0" w14:textId="48F7539A" w:rsidR="009A0E01" w:rsidRDefault="009A0E01" w:rsidP="009A0E01">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 valueSplice = arr.splice(0,1)     </w:t>
      </w:r>
    </w:p>
    <w:p w14:paraId="534F1AC7" w14:textId="3E210BD3" w:rsidR="009A0E01" w:rsidRDefault="009A0E01" w:rsidP="009A0E01">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از اندیس صفر شروع کن و یدونه حذف کن</w:t>
      </w:r>
    </w:p>
    <w:p w14:paraId="14CF71E0" w14:textId="75505824" w:rsidR="009A0E01" w:rsidRDefault="009A0E01" w:rsidP="009A0E01">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525F01" w14:textId="43719970" w:rsidR="009A0E01" w:rsidRPr="00CF2B6A" w:rsidRDefault="009A0E01" w:rsidP="009A0E01">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2B6A">
        <w:rPr>
          <w:rFonts w:ascii="Shabnam" w:hAnsi="Shabnam" w:cs="Shabnam"/>
          <w:color w:val="000000" w:themeColor="text1"/>
          <w:sz w:val="24"/>
          <w:szCs w:val="24"/>
          <w:lang w:bidi="fa-IR"/>
          <w14:textOutline w14:w="0" w14:cap="flat" w14:cmpd="sng" w14:algn="ctr">
            <w14:noFill/>
            <w14:prstDash w14:val="solid"/>
            <w14:round/>
          </w14:textOutline>
        </w:rPr>
        <w:t>Console</w:t>
      </w:r>
      <w:r w:rsidRPr="00CF2B6A">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.log(arr)          // [1,2,3,4]</w:t>
      </w:r>
    </w:p>
    <w:p w14:paraId="60DEC835" w14:textId="77777777" w:rsidR="00FE2C6A" w:rsidRPr="00CF2B6A" w:rsidRDefault="00FE2C6A" w:rsidP="00FE2C6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E68E21" w14:textId="1D1C2879" w:rsidR="00BA5DE7" w:rsidRDefault="00BA5DE7" w:rsidP="00BA5DE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709ABA" w14:textId="65ECB4D9" w:rsidR="00CF2B6A" w:rsidRDefault="00CF2B6A" w:rsidP="00CF2B6A">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E2DC85" w14:textId="4E32C58A" w:rsidR="00CF2B6A" w:rsidRPr="00CF2B6A" w:rsidRDefault="00CF2B6A" w:rsidP="00CF2B6A">
      <w:pPr>
        <w:bidi/>
        <w:jc w:val="center"/>
        <w:rPr>
          <w:rFonts w:ascii="Shabnam" w:hAnsi="Shabnam" w:cs="Shabnam"/>
          <w:b/>
          <w:color w:val="B11F35" w:themeColor="accent3"/>
          <w:sz w:val="52"/>
          <w:szCs w:val="52"/>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CD11634" w14:textId="30D7BE62" w:rsidR="00CF2B6A" w:rsidRDefault="00CF2B6A" w:rsidP="00CF2B6A">
      <w:pPr>
        <w:bidi/>
        <w:jc w:val="center"/>
        <w:rPr>
          <w:rFonts w:ascii="Shabnam" w:hAnsi="Shabnam" w:cs="Shabnam"/>
          <w:b/>
          <w:color w:val="B11F35" w:themeColor="accent3"/>
          <w:sz w:val="52"/>
          <w:szCs w:val="52"/>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F2B6A">
        <w:rPr>
          <w:rFonts w:ascii="Shabnam" w:hAnsi="Shabnam" w:cs="Shabnam"/>
          <w:b/>
          <w:color w:val="B11F35" w:themeColor="accent3"/>
          <w:sz w:val="52"/>
          <w:szCs w:val="52"/>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React</w:t>
      </w:r>
    </w:p>
    <w:p w14:paraId="5FAF86BF" w14:textId="6BD142B9" w:rsidR="00CF2B6A" w:rsidRDefault="00CF2B6A" w:rsidP="00CF2B6A">
      <w:pPr>
        <w:bidi/>
        <w:jc w:val="center"/>
        <w:rPr>
          <w:rFonts w:ascii="Shabnam" w:hAnsi="Shabnam" w:cs="Shabnam"/>
          <w:b/>
          <w:color w:val="B11F35" w:themeColor="accent3"/>
          <w:sz w:val="52"/>
          <w:szCs w:val="52"/>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5F99E47" w14:textId="326381BA" w:rsidR="00CF2B6A" w:rsidRDefault="00CF2B6A" w:rsidP="00CF2B6A">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F2B6A">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React </w:t>
      </w:r>
      <w:r w:rsidRPr="00CF2B6A">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چیست</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2E747D3C" w14:textId="45F53745" w:rsidR="00CF2B6A" w:rsidRDefault="00CF2B6A" w:rsidP="00CF2B6A">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1BDBF24" w14:textId="6229B4D4" w:rsidR="00CF2B6A" w:rsidRDefault="00CF2B6A" w:rsidP="00CF2B6A">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یک کتابخونه متن باز جاوااسکریپتی برای ساختن رابط کاربری</w:t>
      </w:r>
    </w:p>
    <w:p w14:paraId="750B21A6" w14:textId="4716C814" w:rsidR="00CF2B6A" w:rsidRDefault="00CF2B6A" w:rsidP="00CF2B6A">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0067AF6" w14:textId="39821B9F" w:rsidR="00CF2B6A" w:rsidRDefault="00CF2B6A" w:rsidP="00CF2B6A">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Component </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3101DC">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4F6A7FBF" w14:textId="43B3AC30" w:rsidR="003101DC" w:rsidRDefault="003101DC" w:rsidP="003101DC">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EE17332" w14:textId="2D9F80BA" w:rsidR="003101DC" w:rsidRDefault="003101DC" w:rsidP="003101DC">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هر بخش از صفحه وب که قابلیت مستقل شدن رو داره میتونیم به صورت جداگونه درون یک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Component</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توسعه اش بدیم.</w:t>
      </w:r>
    </w:p>
    <w:p w14:paraId="5B1A32F7" w14:textId="5253F315" w:rsidR="003101DC" w:rsidRDefault="003101DC" w:rsidP="003101DC">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اجزای سازنده ی اپلیکیشین های ری اکت هستند می تونیم هر قسمتی رو به صورت مستقل بنویسیم و هر جا که لازم بود ازش استفاده کنیم .</w:t>
      </w:r>
    </w:p>
    <w:p w14:paraId="79A13DC6" w14:textId="39CBCA45" w:rsidR="003101DC" w:rsidRDefault="003101DC" w:rsidP="003101DC">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A1B7DED" w14:textId="4755AA2D" w:rsidR="003101DC" w:rsidRDefault="003101DC" w:rsidP="003101DC">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JSX</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چیست ؟ </w:t>
      </w:r>
    </w:p>
    <w:p w14:paraId="3C6E5551" w14:textId="6FCBDD83" w:rsidR="003101DC" w:rsidRDefault="003101DC" w:rsidP="003101DC">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AFDE9AA" w14:textId="48DD70FE" w:rsidR="003101DC" w:rsidRDefault="003101DC" w:rsidP="003101DC">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Javascript xml</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72448D72" w14:textId="4AF35210" w:rsidR="003101DC" w:rsidRDefault="003101DC" w:rsidP="003101DC">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3A00F32" w14:textId="70D8856C" w:rsidR="003101DC" w:rsidRDefault="003101DC" w:rsidP="003101DC">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Syntax</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هست که درون ری اکت معرفی شد تا ما بتونیم از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Html</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به راحتی درون ری اکت استفاده کنیم.</w:t>
      </w:r>
    </w:p>
    <w:p w14:paraId="3D836324" w14:textId="747F2CEC" w:rsidR="003101DC" w:rsidRDefault="003101DC" w:rsidP="003101DC">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DEB5990" w14:textId="621AA6F5" w:rsidR="003101DC" w:rsidRDefault="003101DC" w:rsidP="003101DC">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Virtual DoM</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3383DEB2" w14:textId="65031666" w:rsidR="003101DC" w:rsidRDefault="003101DC" w:rsidP="003101DC">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855C6D7" w14:textId="17E66A3D" w:rsidR="003101DC" w:rsidRDefault="003101DC" w:rsidP="003101DC">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تشخیص میده که کدوم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Component</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نیاز به رندر شدن داره اونو آپدیت می کنه و رندر میکنه و این باعث افزایش پرفورمنس و میزان کاهش مصرفی معماری میشه.</w:t>
      </w:r>
    </w:p>
    <w:p w14:paraId="7D8661BA" w14:textId="276005EC" w:rsidR="003101DC" w:rsidRDefault="003101DC" w:rsidP="003101DC">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9CFF133" w14:textId="37ABE356" w:rsidR="003101DC" w:rsidRDefault="003101DC" w:rsidP="003101DC">
      <w:pPr>
        <w:bidi/>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Pwa                 =&gt;                  progressive web application </w:t>
      </w:r>
    </w:p>
    <w:p w14:paraId="583D3C52" w14:textId="40400D13" w:rsidR="003101DC" w:rsidRDefault="003101DC" w:rsidP="003101DC">
      <w:pPr>
        <w:bidi/>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4427255" w14:textId="57C47FD2" w:rsidR="003101DC" w:rsidRDefault="003101DC" w:rsidP="003101DC">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چه چیز هایی به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Es6 </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اضافه شدن ؟</w:t>
      </w:r>
    </w:p>
    <w:p w14:paraId="5A640D00" w14:textId="5C73C80D" w:rsidR="003101DC" w:rsidRDefault="003101DC" w:rsidP="003101DC">
      <w:pPr>
        <w:bidi/>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Let – const – arrow function – export – import – class – set </w:t>
      </w:r>
    </w:p>
    <w:p w14:paraId="60CE8558" w14:textId="326D6718" w:rsidR="003101DC" w:rsidRDefault="003101DC" w:rsidP="003101DC">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تفاوت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html , jsx</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14:paraId="2A18E2A8" w14:textId="17BBFFD4" w:rsidR="003101DC" w:rsidRDefault="003101DC" w:rsidP="003101DC">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25235B8" w14:textId="21DDDBC2" w:rsidR="003101DC" w:rsidRDefault="003101DC" w:rsidP="003101DC">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در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jsx </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element</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هامون حتما باید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wrap</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بشن تو یه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tag </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57446536" w14:textId="7FF0E826" w:rsidR="003101DC" w:rsidRDefault="003101DC" w:rsidP="003101DC">
      <w:pPr>
        <w:bidi/>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و به جای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for </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در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html</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باید از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Htmlfor</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در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jsx</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استفاده کنیم و به جای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class</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از </w:t>
      </w:r>
      <w:r w:rsidR="00EB5FEF">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className</w:t>
      </w:r>
      <w:r w:rsidR="00EB5FEF">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استفاده میکنیم.</w:t>
      </w:r>
    </w:p>
    <w:p w14:paraId="5806EA92" w14:textId="1C61CB1E" w:rsidR="00B129D8" w:rsidRDefault="00B129D8" w:rsidP="00B129D8">
      <w:pPr>
        <w:bidi/>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EB9FCD6" w14:textId="70258DC2" w:rsidR="00B129D8" w:rsidRDefault="00B129D8" w:rsidP="00B129D8">
      <w:pPr>
        <w:bidi/>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BBC3A98" w14:textId="17B006BC" w:rsidR="00B129D8" w:rsidRDefault="00B129D8" w:rsidP="00B129D8">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React props system</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14:paraId="56FF1D6E" w14:textId="1418FB93" w:rsidR="00B129D8" w:rsidRDefault="00B129D8" w:rsidP="00B129D8">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D77FE7C" w14:textId="1BBEF02A" w:rsidR="00B129D8" w:rsidRDefault="00B129D8" w:rsidP="00B129D8">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سیستمی برای ارسال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data </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از کامپوننت والد به کامپوننت فرزند.</w:t>
      </w:r>
    </w:p>
    <w:p w14:paraId="0710472A" w14:textId="1686C9D0" w:rsidR="00B129D8" w:rsidRDefault="00B129D8" w:rsidP="00B129D8">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BF8E2D7" w14:textId="26232760" w:rsidR="00B129D8" w:rsidRDefault="00B129D8" w:rsidP="00B129D8">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DAA5C7A" w14:textId="0F7A007F" w:rsidR="00B129D8" w:rsidRDefault="00B129D8" w:rsidP="00B129D8">
      <w:pPr>
        <w:bidi/>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Functional component   (state less comopenent)      =&gt; good for simple component </w:t>
      </w:r>
    </w:p>
    <w:p w14:paraId="205B741A" w14:textId="6F81BE44" w:rsidR="00B129D8" w:rsidRDefault="00B129D8" w:rsidP="00B129D8">
      <w:pPr>
        <w:bidi/>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F6D3914" w14:textId="42FB7C68" w:rsidR="00B129D8" w:rsidRDefault="00B129D8" w:rsidP="00B129D8">
      <w:pPr>
        <w:bidi/>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Class component    (state full component)             =&gt;  good for everything else</w:t>
      </w:r>
    </w:p>
    <w:p w14:paraId="44E075A0" w14:textId="720D5EC7" w:rsidR="00B129D8" w:rsidRDefault="00B129D8" w:rsidP="00B129D8">
      <w:pPr>
        <w:bidi/>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5F9E877" w14:textId="5B6B89EA" w:rsidR="00B129D8" w:rsidRDefault="00B129D8" w:rsidP="00B129D8">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مدیریت </w:t>
      </w:r>
      <w:r w:rsidR="00311197">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وضعیت یا مدیریت </w:t>
      </w:r>
      <w:r w:rsidR="00311197">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state</w:t>
      </w:r>
      <w:r w:rsidR="00311197">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هم در این </w:t>
      </w:r>
      <w:r w:rsidR="00311197">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component </w:t>
      </w:r>
      <w:r w:rsidR="00311197">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وجود داره .</w:t>
      </w:r>
    </w:p>
    <w:p w14:paraId="4796CB92" w14:textId="05A1689F" w:rsidR="00311197" w:rsidRDefault="00311197" w:rsidP="00311197">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و البته در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update </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های جدید این امکانات با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Hooks</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و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context</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در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functional component</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نیز در دسترس هست.</w:t>
      </w:r>
    </w:p>
    <w:p w14:paraId="1C374340" w14:textId="0F1BBD87" w:rsidR="00311197" w:rsidRDefault="00311197" w:rsidP="00311197">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6429E43" w14:textId="1D405F21" w:rsidR="00311197" w:rsidRDefault="00311197" w:rsidP="00311197">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State</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w:t>
      </w:r>
    </w:p>
    <w:p w14:paraId="498E40E4" w14:textId="715C44BD" w:rsidR="00311197" w:rsidRDefault="00311197" w:rsidP="00311197">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BC605A9" w14:textId="4E51F9CB" w:rsidR="00311197" w:rsidRDefault="00311197" w:rsidP="00311197">
      <w:pPr>
        <w:bidi/>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یه آپدیت جاوااسکریپتی که داده های داینامیک رو ذخیره میکنه .</w:t>
      </w:r>
    </w:p>
    <w:p w14:paraId="39E8B438" w14:textId="1A84DB37" w:rsidR="00311197" w:rsidRDefault="00311197" w:rsidP="00311197">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State</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ها فقط درون همون کامپوننت وجود دارن و امکان ارسال آن به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component </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های دیگر نیست .</w:t>
      </w:r>
    </w:p>
    <w:p w14:paraId="75DA9C8D" w14:textId="5EB4C9AD" w:rsidR="00311197" w:rsidRDefault="00311197" w:rsidP="00311197">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8A9E6CF" w14:textId="7DA0B703" w:rsidR="00311197" w:rsidRDefault="00311197" w:rsidP="00311197">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Component </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ها با استفاده از این داده های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dynamic</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میتونن داینامیک شن و هر موقع نیاز باشن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render</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بشن یا تغییر کنن.</w:t>
      </w:r>
    </w:p>
    <w:p w14:paraId="1999EC59" w14:textId="410CC85B" w:rsidR="00311197" w:rsidRDefault="00311197" w:rsidP="00311197">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26F237A" w14:textId="2E11AF9D" w:rsidR="00311197" w:rsidRDefault="00311197" w:rsidP="00311197">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انواع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Event </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ها :</w:t>
      </w:r>
    </w:p>
    <w:p w14:paraId="778AECC1" w14:textId="27A99656" w:rsidR="00311197" w:rsidRDefault="00311197" w:rsidP="00311197">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FF91C36" w14:textId="1F4179AF" w:rsidR="00311197" w:rsidRDefault="00311197" w:rsidP="00311197">
      <w:pPr>
        <w:pStyle w:val="ListParagraph"/>
        <w:numPr>
          <w:ilvl w:val="0"/>
          <w:numId w:val="32"/>
        </w:numPr>
        <w:bidi/>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onClick</w:t>
      </w:r>
    </w:p>
    <w:p w14:paraId="2DE5F382" w14:textId="14B65E94" w:rsidR="00311197" w:rsidRDefault="00311197" w:rsidP="00311197">
      <w:pPr>
        <w:pStyle w:val="ListParagraph"/>
        <w:numPr>
          <w:ilvl w:val="0"/>
          <w:numId w:val="32"/>
        </w:numPr>
        <w:bidi/>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onMouseOver</w:t>
      </w:r>
    </w:p>
    <w:p w14:paraId="33570C56" w14:textId="7E75FE46" w:rsidR="00311197" w:rsidRDefault="00311197" w:rsidP="00311197">
      <w:pPr>
        <w:pStyle w:val="ListParagraph"/>
        <w:numPr>
          <w:ilvl w:val="0"/>
          <w:numId w:val="32"/>
        </w:numPr>
        <w:bidi/>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onSubmit</w:t>
      </w:r>
    </w:p>
    <w:p w14:paraId="0FA8C1B0" w14:textId="2A2F966A" w:rsidR="00311197" w:rsidRDefault="00311197" w:rsidP="00311197">
      <w:pPr>
        <w:pStyle w:val="ListParagraph"/>
        <w:numPr>
          <w:ilvl w:val="0"/>
          <w:numId w:val="32"/>
        </w:numPr>
        <w:bidi/>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onkeydown</w:t>
      </w:r>
    </w:p>
    <w:p w14:paraId="7EAA16D4" w14:textId="2F90626E" w:rsidR="00311197" w:rsidRDefault="00311197" w:rsidP="00311197">
      <w:pPr>
        <w:pStyle w:val="ListParagraph"/>
        <w:numPr>
          <w:ilvl w:val="0"/>
          <w:numId w:val="32"/>
        </w:numPr>
        <w:bidi/>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onkeyup</w:t>
      </w:r>
    </w:p>
    <w:p w14:paraId="511CE828" w14:textId="5F10E4A7" w:rsidR="00311197" w:rsidRDefault="00311197" w:rsidP="00311197">
      <w:pPr>
        <w:bidi/>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620CC69" w14:textId="5CBAF572" w:rsidR="00311197" w:rsidRDefault="00311197" w:rsidP="00311197">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ajax</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ارسال درخواست به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API</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با استفاده از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AJAX</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و </w:t>
      </w:r>
      <w:r>
        <w:rPr>
          <w:rFonts w:ascii="Shabnam" w:hAnsi="Shabnam" w:cs="Shabnam"/>
          <w:b/>
          <w:color w:val="000000" w:themeColor="text1"/>
          <w:sz w:val="24"/>
          <w:szCs w:val="24"/>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http</w:t>
      </w:r>
      <w:r>
        <w:rPr>
          <w:rFonts w:ascii="Shabnam" w:hAnsi="Shabnam" w:cs="Shabnam" w:hint="cs"/>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درون مرورگر ها انجام میشه .</w:t>
      </w:r>
    </w:p>
    <w:p w14:paraId="0B66F248" w14:textId="07695BCC" w:rsidR="00311197" w:rsidRDefault="00311197" w:rsidP="00311197">
      <w:pPr>
        <w:bidi/>
        <w:rPr>
          <w:rFonts w:ascii="Shabnam" w:hAnsi="Shabnam" w:cs="Shabnam"/>
          <w:b/>
          <w:color w:val="000000" w:themeColor="text1"/>
          <w:sz w:val="24"/>
          <w:szCs w:val="24"/>
          <w:rtl/>
          <w:lang w:bidi="fa-I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FF357F4" w14:textId="65822A58" w:rsidR="00311197" w:rsidRPr="00311197" w:rsidRDefault="00311197" w:rsidP="00311197">
      <w:pPr>
        <w:bidi/>
        <w:jc w:val="center"/>
        <w:rPr>
          <w:rFonts w:ascii="Shabnam" w:hAnsi="Shabnam" w:cs="Shabnam"/>
          <w:color w:val="000000" w:themeColor="text1"/>
          <w:sz w:val="52"/>
          <w:szCs w:val="52"/>
          <w:rtl/>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D9F51CD" w14:textId="75259624" w:rsidR="00311197" w:rsidRDefault="00311197" w:rsidP="00311197">
      <w:pPr>
        <w:bidi/>
        <w:jc w:val="center"/>
        <w:rPr>
          <w:rFonts w:ascii="Shabnam" w:hAnsi="Shabnam" w:cs="Shabnam"/>
          <w:color w:val="000000" w:themeColor="text1"/>
          <w:sz w:val="52"/>
          <w:szCs w:val="52"/>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11197">
        <w:rPr>
          <w:rFonts w:ascii="Shabnam" w:hAnsi="Shabnam" w:cs="Shabnam"/>
          <w:color w:val="000000" w:themeColor="text1"/>
          <w:sz w:val="52"/>
          <w:szCs w:val="52"/>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Redux</w:t>
      </w:r>
    </w:p>
    <w:p w14:paraId="3DFDE54E" w14:textId="5052AF7C" w:rsidR="00311197" w:rsidRDefault="00311197" w:rsidP="00311197">
      <w:pPr>
        <w:bidi/>
        <w:jc w:val="center"/>
        <w:rPr>
          <w:rFonts w:ascii="Shabnam" w:hAnsi="Shabnam" w:cs="Shabnam"/>
          <w:color w:val="000000" w:themeColor="text1"/>
          <w:sz w:val="52"/>
          <w:szCs w:val="52"/>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F231333" w14:textId="68B1F37A" w:rsidR="00311197" w:rsidRDefault="00311197" w:rsidP="00311197">
      <w:pPr>
        <w:bidi/>
        <w:rPr>
          <w:rFonts w:ascii="Shabnam" w:hAnsi="Shabnam" w:cs="Shabnam"/>
          <w:color w:val="000000" w:themeColor="text1"/>
          <w:sz w:val="24"/>
          <w:szCs w:val="24"/>
          <w:rtl/>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 xml:space="preserve">Redux </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چیست ؟ </w:t>
      </w:r>
    </w:p>
    <w:p w14:paraId="0DD6809E" w14:textId="7910D316" w:rsidR="00311197" w:rsidRDefault="00311197" w:rsidP="00311197">
      <w:pPr>
        <w:bidi/>
        <w:rPr>
          <w:rFonts w:ascii="Shabnam" w:hAnsi="Shabnam" w:cs="Shabnam"/>
          <w:color w:val="000000" w:themeColor="text1"/>
          <w:sz w:val="24"/>
          <w:szCs w:val="24"/>
          <w:rtl/>
          <w:lang w:bidi="fa-IR"/>
          <w14:textOutline w14:w="0" w14:cap="flat" w14:cmpd="sng" w14:algn="ctr">
            <w14:noFill/>
            <w14:prstDash w14:val="solid"/>
            <w14:round/>
          </w14:textOutline>
        </w:rPr>
      </w:pPr>
    </w:p>
    <w:p w14:paraId="157EDAD9" w14:textId="1F9529DD" w:rsidR="00311197" w:rsidRDefault="00311197" w:rsidP="00311197">
      <w:pPr>
        <w:bidi/>
        <w:rPr>
          <w:rFonts w:ascii="Shabnam" w:hAnsi="Shabnam" w:cs="Shabnam"/>
          <w:color w:val="000000" w:themeColor="text1"/>
          <w:sz w:val="24"/>
          <w:szCs w:val="24"/>
          <w:rtl/>
          <w:lang w:bidi="fa-IR"/>
          <w14:textOutline w14:w="0" w14:cap="flat" w14:cmpd="sng" w14:algn="ctr">
            <w14:noFill/>
            <w14:prstDash w14:val="solid"/>
            <w14:round/>
          </w14:textOutline>
        </w:rPr>
      </w:pP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یه کتابخانه مدیریت </w:t>
      </w:r>
      <w:r>
        <w:rPr>
          <w:rFonts w:ascii="Shabnam" w:hAnsi="Shabnam" w:cs="Shabnam"/>
          <w:color w:val="000000" w:themeColor="text1"/>
          <w:sz w:val="24"/>
          <w:szCs w:val="24"/>
          <w:lang w:bidi="fa-IR"/>
          <w14:textOutline w14:w="0" w14:cap="flat" w14:cmpd="sng" w14:algn="ctr">
            <w14:noFill/>
            <w14:prstDash w14:val="solid"/>
            <w14:round/>
          </w14:textOutline>
        </w:rPr>
        <w:t>state</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w:t>
      </w:r>
    </w:p>
    <w:p w14:paraId="3873D87B" w14:textId="4F44AE50" w:rsidR="00311197" w:rsidRDefault="00311197" w:rsidP="00311197">
      <w:pPr>
        <w:bidi/>
        <w:rPr>
          <w:rFonts w:ascii="Shabnam" w:hAnsi="Shabnam" w:cs="Shabnam"/>
          <w:color w:val="000000" w:themeColor="text1"/>
          <w:sz w:val="24"/>
          <w:szCs w:val="24"/>
          <w:rtl/>
          <w:lang w:bidi="fa-IR"/>
          <w14:textOutline w14:w="0" w14:cap="flat" w14:cmpd="sng" w14:algn="ctr">
            <w14:noFill/>
            <w14:prstDash w14:val="solid"/>
            <w14:round/>
          </w14:textOutline>
        </w:rPr>
      </w:pPr>
    </w:p>
    <w:p w14:paraId="18E025C8" w14:textId="0B13BC5E" w:rsidR="00311197" w:rsidRDefault="00311197" w:rsidP="00311197">
      <w:pPr>
        <w:bidi/>
        <w:rPr>
          <w:rFonts w:ascii="Shabnam" w:hAnsi="Shabnam" w:cs="Shabnam"/>
          <w:color w:val="000000" w:themeColor="text1"/>
          <w:sz w:val="24"/>
          <w:szCs w:val="24"/>
          <w:rtl/>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State</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چیست ؟ </w:t>
      </w:r>
    </w:p>
    <w:p w14:paraId="0F2E23F0" w14:textId="78257418" w:rsidR="00311197" w:rsidRDefault="00311197" w:rsidP="00311197">
      <w:pPr>
        <w:bidi/>
        <w:rPr>
          <w:rFonts w:ascii="Shabnam" w:hAnsi="Shabnam" w:cs="Shabnam"/>
          <w:color w:val="000000" w:themeColor="text1"/>
          <w:sz w:val="24"/>
          <w:szCs w:val="24"/>
          <w:rtl/>
          <w:lang w:bidi="fa-IR"/>
          <w14:textOutline w14:w="0" w14:cap="flat" w14:cmpd="sng" w14:algn="ctr">
            <w14:noFill/>
            <w14:prstDash w14:val="solid"/>
            <w14:round/>
          </w14:textOutline>
        </w:rPr>
      </w:pPr>
    </w:p>
    <w:p w14:paraId="4FE3A89D" w14:textId="34F2733C" w:rsidR="00311197" w:rsidRDefault="00311197" w:rsidP="00311197">
      <w:pPr>
        <w:bidi/>
        <w:rPr>
          <w:rFonts w:ascii="Shabnam" w:hAnsi="Shabnam" w:cs="Shabnam"/>
          <w:color w:val="000000" w:themeColor="text1"/>
          <w:sz w:val="24"/>
          <w:szCs w:val="24"/>
          <w:rtl/>
          <w:lang w:bidi="fa-IR"/>
          <w14:textOutline w14:w="0" w14:cap="flat" w14:cmpd="sng" w14:algn="ctr">
            <w14:noFill/>
            <w14:prstDash w14:val="solid"/>
            <w14:round/>
          </w14:textOutline>
        </w:rPr>
      </w:pP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داده هایی که درون </w:t>
      </w:r>
      <w:r>
        <w:rPr>
          <w:rFonts w:ascii="Shabnam" w:hAnsi="Shabnam" w:cs="Shabnam"/>
          <w:color w:val="000000" w:themeColor="text1"/>
          <w:sz w:val="24"/>
          <w:szCs w:val="24"/>
          <w:lang w:bidi="fa-IR"/>
          <w14:textOutline w14:w="0" w14:cap="flat" w14:cmpd="sng" w14:algn="ctr">
            <w14:noFill/>
            <w14:prstDash w14:val="solid"/>
            <w14:round/>
          </w14:textOutline>
        </w:rPr>
        <w:t xml:space="preserve">component </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ها ذخیره میشن و </w:t>
      </w:r>
      <w:r>
        <w:rPr>
          <w:rFonts w:ascii="Shabnam" w:hAnsi="Shabnam" w:cs="Shabnam"/>
          <w:color w:val="000000" w:themeColor="text1"/>
          <w:sz w:val="24"/>
          <w:szCs w:val="24"/>
          <w:lang w:bidi="fa-IR"/>
          <w14:textOutline w14:w="0" w14:cap="flat" w14:cmpd="sng" w14:algn="ctr">
            <w14:noFill/>
            <w14:prstDash w14:val="solid"/>
            <w14:round/>
          </w14:textOutline>
        </w:rPr>
        <w:t>component</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ها با استفاده از این داده ها خودشون رو </w:t>
      </w:r>
      <w:r w:rsidR="0034345E">
        <w:rPr>
          <w:rFonts w:ascii="Shabnam" w:hAnsi="Shabnam" w:cs="Shabnam" w:hint="cs"/>
          <w:color w:val="000000" w:themeColor="text1"/>
          <w:sz w:val="24"/>
          <w:szCs w:val="24"/>
          <w:rtl/>
          <w:lang w:bidi="fa-IR"/>
          <w14:textOutline w14:w="0" w14:cap="flat" w14:cmpd="sng" w14:algn="ctr">
            <w14:noFill/>
            <w14:prstDash w14:val="solid"/>
            <w14:round/>
          </w14:textOutline>
        </w:rPr>
        <w:t>اپدیت میکنن و بروزرسانی میکنن.</w:t>
      </w:r>
    </w:p>
    <w:p w14:paraId="543B9B7D" w14:textId="0DC8EA52" w:rsidR="0034345E" w:rsidRDefault="0034345E" w:rsidP="0034345E">
      <w:pPr>
        <w:bidi/>
        <w:rPr>
          <w:rFonts w:ascii="Shabnam" w:hAnsi="Shabnam" w:cs="Shabnam"/>
          <w:color w:val="000000" w:themeColor="text1"/>
          <w:sz w:val="24"/>
          <w:szCs w:val="24"/>
          <w:rtl/>
          <w:lang w:bidi="fa-IR"/>
          <w14:textOutline w14:w="0" w14:cap="flat" w14:cmpd="sng" w14:algn="ctr">
            <w14:noFill/>
            <w14:prstDash w14:val="solid"/>
            <w14:round/>
          </w14:textOutline>
        </w:rPr>
      </w:pPr>
    </w:p>
    <w:p w14:paraId="6FD21272" w14:textId="11603809" w:rsidR="0034345E" w:rsidRDefault="0034345E" w:rsidP="0034345E">
      <w:pPr>
        <w:bidi/>
        <w:rPr>
          <w:rFonts w:ascii="Shabnam" w:hAnsi="Shabnam" w:cs="Shabnam"/>
          <w:color w:val="000000" w:themeColor="text1"/>
          <w:sz w:val="24"/>
          <w:szCs w:val="24"/>
          <w:rtl/>
          <w:lang w:bidi="fa-IR"/>
          <w14:textOutline w14:w="0" w14:cap="flat" w14:cmpd="sng" w14:algn="ctr">
            <w14:noFill/>
            <w14:prstDash w14:val="solid"/>
            <w14:round/>
          </w14:textOutline>
        </w:rPr>
      </w:pP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همچنین </w:t>
      </w:r>
      <w:r>
        <w:rPr>
          <w:rFonts w:ascii="Shabnam" w:hAnsi="Shabnam" w:cs="Shabnam"/>
          <w:color w:val="000000" w:themeColor="text1"/>
          <w:sz w:val="24"/>
          <w:szCs w:val="24"/>
          <w:lang w:bidi="fa-IR"/>
          <w14:textOutline w14:w="0" w14:cap="flat" w14:cmpd="sng" w14:algn="ctr">
            <w14:noFill/>
            <w14:prstDash w14:val="solid"/>
            <w14:round/>
          </w14:textOutline>
        </w:rPr>
        <w:t>redux</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کمک می کنه پروژه های پیچیده ری اکت رو آسون تر بسازیم.</w:t>
      </w:r>
    </w:p>
    <w:p w14:paraId="43458220" w14:textId="77777777" w:rsidR="0034345E" w:rsidRDefault="0034345E" w:rsidP="0034345E">
      <w:pPr>
        <w:bidi/>
        <w:rPr>
          <w:rFonts w:ascii="Shabnam" w:hAnsi="Shabnam" w:cs="Shabnam"/>
          <w:color w:val="000000" w:themeColor="text1"/>
          <w:sz w:val="24"/>
          <w:szCs w:val="24"/>
          <w:rtl/>
          <w:lang w:bidi="fa-IR"/>
          <w14:textOutline w14:w="0" w14:cap="flat" w14:cmpd="sng" w14:algn="ctr">
            <w14:noFill/>
            <w14:prstDash w14:val="solid"/>
            <w14:round/>
          </w14:textOutline>
        </w:rPr>
      </w:pPr>
    </w:p>
    <w:p w14:paraId="4B56BD94" w14:textId="4DC55258" w:rsidR="0034345E" w:rsidRDefault="0034345E" w:rsidP="0034345E">
      <w:pPr>
        <w:bidi/>
        <w:rPr>
          <w:rFonts w:ascii="Shabnam" w:hAnsi="Shabnam" w:cs="Shabnam"/>
          <w:color w:val="000000" w:themeColor="text1"/>
          <w:sz w:val="24"/>
          <w:szCs w:val="24"/>
          <w:rtl/>
          <w:lang w:bidi="fa-IR"/>
          <w14:textOutline w14:w="0" w14:cap="flat" w14:cmpd="sng" w14:algn="ctr">
            <w14:noFill/>
            <w14:prstDash w14:val="solid"/>
            <w14:round/>
          </w14:textOutline>
        </w:rPr>
      </w:pP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w:t>
      </w:r>
      <w:r>
        <w:rPr>
          <w:rFonts w:ascii="Shabnam" w:hAnsi="Shabnam" w:cs="Shabnam"/>
          <w:color w:val="000000" w:themeColor="text1"/>
          <w:sz w:val="24"/>
          <w:szCs w:val="24"/>
          <w:lang w:bidi="fa-IR"/>
          <w14:textOutline w14:w="0" w14:cap="flat" w14:cmpd="sng" w14:algn="ctr">
            <w14:noFill/>
            <w14:prstDash w14:val="solid"/>
            <w14:round/>
          </w14:textOutline>
        </w:rPr>
        <w:t>state</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ها در </w:t>
      </w:r>
      <w:r>
        <w:rPr>
          <w:rFonts w:ascii="Shabnam" w:hAnsi="Shabnam" w:cs="Shabnam"/>
          <w:color w:val="000000" w:themeColor="text1"/>
          <w:sz w:val="24"/>
          <w:szCs w:val="24"/>
          <w:lang w:bidi="fa-IR"/>
          <w14:textOutline w14:w="0" w14:cap="flat" w14:cmpd="sng" w14:algn="ctr">
            <w14:noFill/>
            <w14:prstDash w14:val="solid"/>
            <w14:round/>
          </w14:textOutline>
        </w:rPr>
        <w:t>redux</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درون </w:t>
      </w:r>
      <w:r>
        <w:rPr>
          <w:rFonts w:ascii="Shabnam" w:hAnsi="Shabnam" w:cs="Shabnam"/>
          <w:color w:val="000000" w:themeColor="text1"/>
          <w:sz w:val="24"/>
          <w:szCs w:val="24"/>
          <w:lang w:bidi="fa-IR"/>
          <w14:textOutline w14:w="0" w14:cap="flat" w14:cmpd="sng" w14:algn="ctr">
            <w14:noFill/>
            <w14:prstDash w14:val="solid"/>
            <w14:round/>
          </w14:textOutline>
        </w:rPr>
        <w:t>store</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ساخته میشن . و هر پروژه ری اکت یه </w:t>
      </w:r>
      <w:r>
        <w:rPr>
          <w:rFonts w:ascii="Shabnam" w:hAnsi="Shabnam" w:cs="Shabnam"/>
          <w:color w:val="000000" w:themeColor="text1"/>
          <w:sz w:val="24"/>
          <w:szCs w:val="24"/>
          <w:lang w:bidi="fa-IR"/>
          <w14:textOutline w14:w="0" w14:cap="flat" w14:cmpd="sng" w14:algn="ctr">
            <w14:noFill/>
            <w14:prstDash w14:val="solid"/>
            <w14:round/>
          </w14:textOutline>
        </w:rPr>
        <w:t>store</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نمی تونه داشته باشه .</w:t>
      </w:r>
    </w:p>
    <w:p w14:paraId="25F4D383" w14:textId="3C62FE64" w:rsidR="0034345E" w:rsidRDefault="0034345E" w:rsidP="0034345E">
      <w:pPr>
        <w:bidi/>
        <w:rPr>
          <w:rFonts w:ascii="Shabnam" w:hAnsi="Shabnam" w:cs="Shabnam"/>
          <w:color w:val="000000" w:themeColor="text1"/>
          <w:sz w:val="24"/>
          <w:szCs w:val="24"/>
          <w:rtl/>
          <w:lang w:bidi="fa-IR"/>
          <w14:textOutline w14:w="0" w14:cap="flat" w14:cmpd="sng" w14:algn="ctr">
            <w14:noFill/>
            <w14:prstDash w14:val="solid"/>
            <w14:round/>
          </w14:textOutline>
        </w:rPr>
      </w:pPr>
    </w:p>
    <w:p w14:paraId="3CC605D7" w14:textId="16185EAE" w:rsidR="0034345E" w:rsidRDefault="0034345E" w:rsidP="0034345E">
      <w:pPr>
        <w:bidi/>
        <w:rPr>
          <w:rFonts w:ascii="Shabnam" w:hAnsi="Shabnam" w:cs="Shabnam"/>
          <w:color w:val="000000" w:themeColor="text1"/>
          <w:sz w:val="24"/>
          <w:szCs w:val="24"/>
          <w:rtl/>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Redux</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چطور کار میکنه ؟</w:t>
      </w:r>
    </w:p>
    <w:p w14:paraId="3FF4E8A4" w14:textId="318DB498" w:rsidR="0034345E" w:rsidRDefault="0034345E" w:rsidP="0034345E">
      <w:pPr>
        <w:bidi/>
        <w:rPr>
          <w:rFonts w:ascii="Shabnam" w:hAnsi="Shabnam" w:cs="Shabnam"/>
          <w:color w:val="000000" w:themeColor="text1"/>
          <w:sz w:val="24"/>
          <w:szCs w:val="24"/>
          <w:rtl/>
          <w:lang w:bidi="fa-IR"/>
          <w14:textOutline w14:w="0" w14:cap="flat" w14:cmpd="sng" w14:algn="ctr">
            <w14:noFill/>
            <w14:prstDash w14:val="solid"/>
            <w14:round/>
          </w14:textOutline>
        </w:rPr>
      </w:pPr>
    </w:p>
    <w:p w14:paraId="2455FCF8" w14:textId="6755B468" w:rsidR="0034345E" w:rsidRDefault="0034345E" w:rsidP="0034345E">
      <w:pPr>
        <w:bidi/>
        <w:rPr>
          <w:rFonts w:ascii="Shabnam" w:hAnsi="Shabnam" w:cs="Shabnam"/>
          <w:color w:val="000000" w:themeColor="text1"/>
          <w:sz w:val="24"/>
          <w:szCs w:val="24"/>
          <w:rtl/>
          <w:lang w:bidi="fa-IR"/>
          <w14:textOutline w14:w="0" w14:cap="flat" w14:cmpd="sng" w14:algn="ctr">
            <w14:noFill/>
            <w14:prstDash w14:val="solid"/>
            <w14:round/>
          </w14:textOutline>
        </w:rPr>
      </w:pP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به وسیله </w:t>
      </w:r>
      <w:r>
        <w:rPr>
          <w:rFonts w:ascii="Shabnam" w:hAnsi="Shabnam" w:cs="Shabnam"/>
          <w:color w:val="000000" w:themeColor="text1"/>
          <w:sz w:val="24"/>
          <w:szCs w:val="24"/>
          <w:lang w:bidi="fa-IR"/>
          <w14:textOutline w14:w="0" w14:cap="flat" w14:cmpd="sng" w14:algn="ctr">
            <w14:noFill/>
            <w14:prstDash w14:val="solid"/>
            <w14:round/>
          </w14:textOutline>
        </w:rPr>
        <w:t>type</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ها در اکشن میفهمیم که کارشون چیه .</w:t>
      </w:r>
    </w:p>
    <w:p w14:paraId="3794CB91" w14:textId="6CF4754A" w:rsidR="0034345E" w:rsidRDefault="0034345E" w:rsidP="0034345E">
      <w:pPr>
        <w:bidi/>
        <w:rPr>
          <w:rFonts w:ascii="Shabnam" w:hAnsi="Shabnam" w:cs="Shabnam"/>
          <w:color w:val="000000" w:themeColor="text1"/>
          <w:sz w:val="24"/>
          <w:szCs w:val="24"/>
          <w:rtl/>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 xml:space="preserve">Action </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های ما در قالب آبجکت قرار میگیره و این آبجکت ها پاس داده میشن به </w:t>
      </w:r>
      <w:r>
        <w:rPr>
          <w:rFonts w:ascii="Shabnam" w:hAnsi="Shabnam" w:cs="Shabnam"/>
          <w:color w:val="000000" w:themeColor="text1"/>
          <w:sz w:val="24"/>
          <w:szCs w:val="24"/>
          <w:lang w:bidi="fa-IR"/>
          <w14:textOutline w14:w="0" w14:cap="flat" w14:cmpd="sng" w14:algn="ctr">
            <w14:noFill/>
            <w14:prstDash w14:val="solid"/>
            <w14:round/>
          </w14:textOutline>
        </w:rPr>
        <w:t>Reducer</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ها که همون نقش </w:t>
      </w:r>
      <w:r>
        <w:rPr>
          <w:rFonts w:ascii="Shabnam" w:hAnsi="Shabnam" w:cs="Shabnam"/>
          <w:color w:val="000000" w:themeColor="text1"/>
          <w:sz w:val="24"/>
          <w:szCs w:val="24"/>
          <w:lang w:bidi="fa-IR"/>
          <w14:textOutline w14:w="0" w14:cap="flat" w14:cmpd="sng" w14:algn="ctr">
            <w14:noFill/>
            <w14:prstDash w14:val="solid"/>
            <w14:round/>
          </w14:textOutline>
        </w:rPr>
        <w:t>Listener</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رو باز میکنه.</w:t>
      </w:r>
    </w:p>
    <w:p w14:paraId="794483A0" w14:textId="547A991E" w:rsidR="0034345E" w:rsidRDefault="0034345E" w:rsidP="0034345E">
      <w:pPr>
        <w:bidi/>
        <w:rPr>
          <w:rFonts w:ascii="Shabnam" w:hAnsi="Shabnam" w:cs="Shabnam"/>
          <w:color w:val="000000" w:themeColor="text1"/>
          <w:sz w:val="24"/>
          <w:szCs w:val="24"/>
          <w:rtl/>
          <w:lang w:bidi="fa-IR"/>
          <w14:textOutline w14:w="0" w14:cap="flat" w14:cmpd="sng" w14:algn="ctr">
            <w14:noFill/>
            <w14:prstDash w14:val="solid"/>
            <w14:round/>
          </w14:textOutline>
        </w:rPr>
      </w:pPr>
    </w:p>
    <w:p w14:paraId="7E5107CF" w14:textId="05A59055" w:rsidR="0034345E" w:rsidRDefault="0034345E" w:rsidP="0034345E">
      <w:pPr>
        <w:bidi/>
        <w:rPr>
          <w:rFonts w:ascii="Shabnam" w:hAnsi="Shabnam" w:cs="Shabnam"/>
          <w:color w:val="000000" w:themeColor="text1"/>
          <w:sz w:val="24"/>
          <w:szCs w:val="24"/>
          <w:rtl/>
          <w:lang w:bidi="fa-IR"/>
          <w14:textOutline w14:w="0" w14:cap="flat" w14:cmpd="sng" w14:algn="ctr">
            <w14:noFill/>
            <w14:prstDash w14:val="solid"/>
            <w14:round/>
          </w14:textOutline>
        </w:rPr>
      </w:pPr>
    </w:p>
    <w:p w14:paraId="3B9EB15F" w14:textId="7D5F0930" w:rsidR="0034345E" w:rsidRDefault="0034345E" w:rsidP="0034345E">
      <w:pPr>
        <w:bidi/>
        <w:rPr>
          <w:rFonts w:ascii="Shabnam" w:hAnsi="Shabnam" w:cs="Shabnam"/>
          <w:color w:val="000000" w:themeColor="text1"/>
          <w:sz w:val="24"/>
          <w:szCs w:val="24"/>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w:t>
      </w:r>
    </w:p>
    <w:p w14:paraId="41F06CD3" w14:textId="6A6DBD8C" w:rsidR="0034345E" w:rsidRDefault="0034345E" w:rsidP="0034345E">
      <w:pPr>
        <w:bidi/>
        <w:rPr>
          <w:rFonts w:ascii="Shabnam" w:hAnsi="Shabnam" w:cs="Shabnam"/>
          <w:color w:val="000000" w:themeColor="text1"/>
          <w:sz w:val="24"/>
          <w:szCs w:val="24"/>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Type : ‘INCREMENT’</w:t>
      </w:r>
    </w:p>
    <w:p w14:paraId="0F0D9E98" w14:textId="7F85FB6A" w:rsidR="0034345E" w:rsidRDefault="0034345E" w:rsidP="0034345E">
      <w:pPr>
        <w:bidi/>
        <w:rPr>
          <w:rFonts w:ascii="Shabnam" w:hAnsi="Shabnam" w:cs="Shabnam"/>
          <w:color w:val="000000" w:themeColor="text1"/>
          <w:sz w:val="24"/>
          <w:szCs w:val="24"/>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w:t>
      </w:r>
    </w:p>
    <w:p w14:paraId="520B111C" w14:textId="3F326385" w:rsidR="0034345E" w:rsidRDefault="0034345E" w:rsidP="0034345E">
      <w:pPr>
        <w:bidi/>
        <w:rPr>
          <w:rFonts w:ascii="Shabnam" w:hAnsi="Shabnam" w:cs="Shabnam"/>
          <w:color w:val="000000" w:themeColor="text1"/>
          <w:sz w:val="24"/>
          <w:szCs w:val="24"/>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w:t>
      </w:r>
    </w:p>
    <w:p w14:paraId="0B20AC6D" w14:textId="3B49A45B" w:rsidR="0034345E" w:rsidRDefault="0034345E" w:rsidP="0034345E">
      <w:pPr>
        <w:bidi/>
        <w:rPr>
          <w:rFonts w:ascii="Shabnam" w:hAnsi="Shabnam" w:cs="Shabnam"/>
          <w:color w:val="000000" w:themeColor="text1"/>
          <w:sz w:val="24"/>
          <w:szCs w:val="24"/>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Type : ‘DECREMENT’</w:t>
      </w:r>
    </w:p>
    <w:p w14:paraId="133307E9" w14:textId="7C92AF69" w:rsidR="0034345E" w:rsidRDefault="0034345E" w:rsidP="0034345E">
      <w:pPr>
        <w:bidi/>
        <w:rPr>
          <w:rFonts w:ascii="Shabnam" w:hAnsi="Shabnam" w:cs="Shabnam"/>
          <w:color w:val="000000" w:themeColor="text1"/>
          <w:sz w:val="24"/>
          <w:szCs w:val="24"/>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w:t>
      </w:r>
    </w:p>
    <w:p w14:paraId="22605857" w14:textId="6529CB8F" w:rsidR="00E26BD8" w:rsidRDefault="00E26BD8" w:rsidP="00E26BD8">
      <w:pPr>
        <w:bidi/>
        <w:rPr>
          <w:rFonts w:ascii="Shabnam" w:hAnsi="Shabnam" w:cs="Shabnam"/>
          <w:color w:val="000000" w:themeColor="text1"/>
          <w:sz w:val="24"/>
          <w:szCs w:val="24"/>
          <w:lang w:bidi="fa-IR"/>
          <w14:textOutline w14:w="0" w14:cap="flat" w14:cmpd="sng" w14:algn="ctr">
            <w14:noFill/>
            <w14:prstDash w14:val="solid"/>
            <w14:round/>
          </w14:textOutline>
        </w:rPr>
      </w:pPr>
    </w:p>
    <w:p w14:paraId="0F731182" w14:textId="4C735290" w:rsidR="00E26BD8" w:rsidRDefault="00E26BD8" w:rsidP="00E26BD8">
      <w:pPr>
        <w:bidi/>
        <w:rPr>
          <w:rFonts w:ascii="Shabnam" w:hAnsi="Shabnam" w:cs="Shabnam"/>
          <w:color w:val="000000" w:themeColor="text1"/>
          <w:sz w:val="24"/>
          <w:szCs w:val="24"/>
          <w:lang w:bidi="fa-IR"/>
          <w14:textOutline w14:w="0" w14:cap="flat" w14:cmpd="sng" w14:algn="ctr">
            <w14:noFill/>
            <w14:prstDash w14:val="solid"/>
            <w14:round/>
          </w14:textOutline>
        </w:rPr>
      </w:pPr>
    </w:p>
    <w:p w14:paraId="7F3329D6" w14:textId="3B74A7D1" w:rsidR="00E26BD8" w:rsidRDefault="00E26BD8" w:rsidP="00E26BD8">
      <w:pPr>
        <w:bidi/>
        <w:jc w:val="center"/>
        <w:rPr>
          <w:rFonts w:ascii="Shabnam" w:hAnsi="Shabnam" w:cs="Shabnam"/>
          <w:color w:val="000000" w:themeColor="text1"/>
          <w:sz w:val="52"/>
          <w:szCs w:val="52"/>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26BD8">
        <w:rPr>
          <w:rFonts w:ascii="Shabnam" w:hAnsi="Shabnam" w:cs="Shabnam"/>
          <w:color w:val="000000" w:themeColor="text1"/>
          <w:sz w:val="52"/>
          <w:szCs w:val="52"/>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CSR AND SSR</w:t>
      </w:r>
    </w:p>
    <w:p w14:paraId="0556D412" w14:textId="6F127387" w:rsidR="00E26BD8" w:rsidRDefault="00E26BD8" w:rsidP="00E26BD8">
      <w:pPr>
        <w:bidi/>
        <w:jc w:val="center"/>
        <w:rPr>
          <w:rFonts w:ascii="Shabnam" w:hAnsi="Shabnam" w:cs="Shabnam"/>
          <w:color w:val="000000" w:themeColor="text1"/>
          <w:sz w:val="52"/>
          <w:szCs w:val="52"/>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1E6FCB4" w14:textId="42E88D81" w:rsidR="00E26BD8" w:rsidRDefault="00E26BD8" w:rsidP="00E26BD8">
      <w:pPr>
        <w:bidi/>
        <w:rPr>
          <w:rFonts w:ascii="Shabnam" w:hAnsi="Shabnam" w:cs="Shabnam"/>
          <w:color w:val="000000" w:themeColor="text1"/>
          <w:sz w:val="24"/>
          <w:szCs w:val="24"/>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 xml:space="preserve">SSR     =&gt; Server-side rendering </w:t>
      </w:r>
    </w:p>
    <w:p w14:paraId="6E895737" w14:textId="1205F6F5" w:rsidR="00E26BD8" w:rsidRDefault="00E26BD8" w:rsidP="00E26BD8">
      <w:pPr>
        <w:bidi/>
        <w:rPr>
          <w:rFonts w:ascii="Shabnam" w:hAnsi="Shabnam" w:cs="Shabnam"/>
          <w:color w:val="000000" w:themeColor="text1"/>
          <w:sz w:val="24"/>
          <w:szCs w:val="24"/>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 xml:space="preserve">CSR   =&gt; Client-side rendering    </w:t>
      </w:r>
    </w:p>
    <w:p w14:paraId="09DFC0FE" w14:textId="67FB7549" w:rsidR="00E26BD8" w:rsidRDefault="00E26BD8" w:rsidP="00E26BD8">
      <w:pPr>
        <w:bidi/>
        <w:rPr>
          <w:rFonts w:ascii="Shabnam" w:hAnsi="Shabnam" w:cs="Shabnam"/>
          <w:color w:val="000000" w:themeColor="text1"/>
          <w:sz w:val="24"/>
          <w:szCs w:val="24"/>
          <w:lang w:bidi="fa-IR"/>
          <w14:textOutline w14:w="0" w14:cap="flat" w14:cmpd="sng" w14:algn="ctr">
            <w14:noFill/>
            <w14:prstDash w14:val="solid"/>
            <w14:round/>
          </w14:textOutline>
        </w:rPr>
      </w:pPr>
    </w:p>
    <w:p w14:paraId="34CF6762" w14:textId="2449D19E" w:rsidR="00E26BD8" w:rsidRDefault="00E26BD8" w:rsidP="00E26BD8">
      <w:pPr>
        <w:bidi/>
        <w:rPr>
          <w:rFonts w:ascii="Shabnam" w:hAnsi="Shabnam" w:cs="Shabnam"/>
          <w:color w:val="000000" w:themeColor="text1"/>
          <w:sz w:val="24"/>
          <w:szCs w:val="24"/>
          <w:rtl/>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SSR</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=&gt;  یعنی پردازش ها و ساخته شدن </w:t>
      </w:r>
      <w:r>
        <w:rPr>
          <w:rFonts w:ascii="Shabnam" w:hAnsi="Shabnam" w:cs="Shabnam"/>
          <w:color w:val="000000" w:themeColor="text1"/>
          <w:sz w:val="24"/>
          <w:szCs w:val="24"/>
          <w:lang w:bidi="fa-IR"/>
          <w14:textOutline w14:w="0" w14:cap="flat" w14:cmpd="sng" w14:algn="ctr">
            <w14:noFill/>
            <w14:prstDash w14:val="solid"/>
            <w14:round/>
          </w14:textOutline>
        </w:rPr>
        <w:t>element</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ها در سمت سرور اتفاق میافتد</w:t>
      </w:r>
    </w:p>
    <w:p w14:paraId="3EFB5BF6" w14:textId="7D98E2A5" w:rsidR="00E26BD8" w:rsidRDefault="00E26BD8" w:rsidP="00E26BD8">
      <w:pPr>
        <w:bidi/>
        <w:rPr>
          <w:rFonts w:ascii="Shabnam" w:hAnsi="Shabnam" w:cs="Shabnam"/>
          <w:color w:val="000000" w:themeColor="text1"/>
          <w:sz w:val="24"/>
          <w:szCs w:val="24"/>
          <w:rtl/>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CSR</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=&gt;  و در </w:t>
      </w:r>
      <w:r>
        <w:rPr>
          <w:rFonts w:ascii="Shabnam" w:hAnsi="Shabnam" w:cs="Shabnam"/>
          <w:color w:val="000000" w:themeColor="text1"/>
          <w:sz w:val="24"/>
          <w:szCs w:val="24"/>
          <w:lang w:bidi="fa-IR"/>
          <w14:textOutline w14:w="0" w14:cap="flat" w14:cmpd="sng" w14:algn="ctr">
            <w14:noFill/>
            <w14:prstDash w14:val="solid"/>
            <w14:round/>
          </w14:textOutline>
        </w:rPr>
        <w:t>csr</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این ها بر روی مرورگر کاربر اجرا </w:t>
      </w:r>
      <w:r w:rsidR="000819D7">
        <w:rPr>
          <w:rFonts w:ascii="Shabnam" w:hAnsi="Shabnam" w:cs="Shabnam" w:hint="cs"/>
          <w:color w:val="000000" w:themeColor="text1"/>
          <w:sz w:val="24"/>
          <w:szCs w:val="24"/>
          <w:rtl/>
          <w:lang w:bidi="fa-IR"/>
          <w14:textOutline w14:w="0" w14:cap="flat" w14:cmpd="sng" w14:algn="ctr">
            <w14:noFill/>
            <w14:prstDash w14:val="solid"/>
            <w14:round/>
          </w14:textOutline>
        </w:rPr>
        <w:t>میشن.</w:t>
      </w:r>
    </w:p>
    <w:p w14:paraId="6D3BC023" w14:textId="2846E3A5" w:rsidR="000819D7" w:rsidRDefault="000819D7" w:rsidP="000819D7">
      <w:pPr>
        <w:bidi/>
        <w:rPr>
          <w:rFonts w:ascii="Shabnam" w:hAnsi="Shabnam" w:cs="Shabnam"/>
          <w:color w:val="000000" w:themeColor="text1"/>
          <w:sz w:val="24"/>
          <w:szCs w:val="24"/>
          <w:rtl/>
          <w:lang w:bidi="fa-IR"/>
          <w14:textOutline w14:w="0" w14:cap="flat" w14:cmpd="sng" w14:algn="ctr">
            <w14:noFill/>
            <w14:prstDash w14:val="solid"/>
            <w14:round/>
          </w14:textOutline>
        </w:rPr>
      </w:pPr>
    </w:p>
    <w:p w14:paraId="168432A5" w14:textId="74BF34FF" w:rsidR="000819D7" w:rsidRDefault="000819D7" w:rsidP="000819D7">
      <w:pPr>
        <w:pStyle w:val="ListParagraph"/>
        <w:numPr>
          <w:ilvl w:val="0"/>
          <w:numId w:val="33"/>
        </w:numPr>
        <w:bidi/>
        <w:rPr>
          <w:rFonts w:ascii="Shabnam" w:hAnsi="Shabnam" w:cs="Shabnam"/>
          <w:color w:val="000000" w:themeColor="text1"/>
          <w:sz w:val="24"/>
          <w:szCs w:val="24"/>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 xml:space="preserve">Ssr </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در </w:t>
      </w:r>
      <w:r>
        <w:rPr>
          <w:rFonts w:ascii="Shabnam" w:hAnsi="Shabnam" w:cs="Shabnam"/>
          <w:color w:val="000000" w:themeColor="text1"/>
          <w:sz w:val="24"/>
          <w:szCs w:val="24"/>
          <w:lang w:bidi="fa-IR"/>
          <w14:textOutline w14:w="0" w14:cap="flat" w14:cmpd="sng" w14:algn="ctr">
            <w14:noFill/>
            <w14:prstDash w14:val="solid"/>
            <w14:round/>
          </w14:textOutline>
        </w:rPr>
        <w:t>react.js</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با </w:t>
      </w:r>
      <w:r>
        <w:rPr>
          <w:rFonts w:ascii="Shabnam" w:hAnsi="Shabnam" w:cs="Shabnam"/>
          <w:color w:val="000000" w:themeColor="text1"/>
          <w:sz w:val="24"/>
          <w:szCs w:val="24"/>
          <w:lang w:bidi="fa-IR"/>
          <w14:textOutline w14:w="0" w14:cap="flat" w14:cmpd="sng" w14:algn="ctr">
            <w14:noFill/>
            <w14:prstDash w14:val="solid"/>
            <w14:round/>
          </w14:textOutline>
        </w:rPr>
        <w:t>ssr</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که در گذشته بود متفاوت است :</w:t>
      </w:r>
    </w:p>
    <w:p w14:paraId="66612301" w14:textId="5863D777" w:rsidR="00BA5DE7" w:rsidRDefault="00BA5DE7" w:rsidP="000819D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4DD337" w14:textId="40A95E86" w:rsidR="000819D7" w:rsidRDefault="000819D7" w:rsidP="000819D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Wordpress , php(Laravel , …) , asp.net , … !== React ssr</w:t>
      </w:r>
    </w:p>
    <w:p w14:paraId="3C9C04A2" w14:textId="486A9F68" w:rsidR="000819D7" w:rsidRDefault="000819D7" w:rsidP="000819D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3AB21" w14:textId="29EF5F49" w:rsidR="000819D7" w:rsidRPr="000819D7" w:rsidRDefault="000819D7" w:rsidP="000819D7">
      <w:pPr>
        <w:pStyle w:val="ListParagraph"/>
        <w:numPr>
          <w:ilvl w:val="0"/>
          <w:numId w:val="33"/>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رندر سمت سرور </w:t>
      </w:r>
      <w:r>
        <w:rPr>
          <w:rFonts w:ascii="Shabnam" w:hAnsi="Shabnam" w:cs="Shabnam"/>
          <w:color w:val="000000" w:themeColor="text1"/>
          <w:sz w:val="24"/>
          <w:szCs w:val="24"/>
          <w:lang w:bidi="fa-IR"/>
          <w14:textOutline w14:w="0" w14:cap="flat" w14:cmpd="sng" w14:algn="ctr">
            <w14:noFill/>
            <w14:prstDash w14:val="solid"/>
            <w14:round/>
          </w14:textOutline>
        </w:rPr>
        <w:t>react.js</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به کمک </w:t>
      </w:r>
      <w:r>
        <w:rPr>
          <w:rFonts w:ascii="Shabnam" w:hAnsi="Shabnam" w:cs="Shabnam"/>
          <w:color w:val="000000" w:themeColor="text1"/>
          <w:sz w:val="24"/>
          <w:szCs w:val="24"/>
          <w:lang w:bidi="fa-IR"/>
          <w14:textOutline w14:w="0" w14:cap="flat" w14:cmpd="sng" w14:algn="ctr">
            <w14:noFill/>
            <w14:prstDash w14:val="solid"/>
            <w14:round/>
          </w14:textOutline>
        </w:rPr>
        <w:t>node.js</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انجام میشود و مستقل از سرویس دهنده پروژه (سمت بک اند) است.</w:t>
      </w:r>
    </w:p>
    <w:p w14:paraId="5F274CD5" w14:textId="51066AC5" w:rsidR="000819D7" w:rsidRPr="000819D7" w:rsidRDefault="000819D7" w:rsidP="000819D7">
      <w:pPr>
        <w:pStyle w:val="ListParagraph"/>
        <w:numPr>
          <w:ilvl w:val="0"/>
          <w:numId w:val="33"/>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textOutline w14:w="0" w14:cap="flat" w14:cmpd="sng" w14:algn="ctr">
            <w14:noFill/>
            <w14:prstDash w14:val="solid"/>
            <w14:round/>
          </w14:textOutline>
        </w:rPr>
        <w:t>رندر سمت سرور (</w:t>
      </w:r>
      <w:r>
        <w:rPr>
          <w:rFonts w:ascii="Shabnam" w:hAnsi="Shabnam" w:cs="Shabnam"/>
          <w:color w:val="000000" w:themeColor="text1"/>
          <w:sz w:val="24"/>
          <w:szCs w:val="24"/>
          <w:lang w:bidi="fa-IR"/>
          <w14:textOutline w14:w="0" w14:cap="flat" w14:cmpd="sng" w14:algn="ctr">
            <w14:noFill/>
            <w14:prstDash w14:val="solid"/>
            <w14:round/>
          </w14:textOutline>
        </w:rPr>
        <w:t>ssr</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 را هم به صورت </w:t>
      </w:r>
      <w:r>
        <w:rPr>
          <w:rFonts w:ascii="Shabnam" w:hAnsi="Shabnam" w:cs="Shabnam"/>
          <w:color w:val="000000" w:themeColor="text1"/>
          <w:sz w:val="24"/>
          <w:szCs w:val="24"/>
          <w:lang w:bidi="fa-IR"/>
          <w14:textOutline w14:w="0" w14:cap="flat" w14:cmpd="sng" w14:algn="ctr">
            <w14:noFill/>
            <w14:prstDash w14:val="solid"/>
            <w14:round/>
          </w14:textOutline>
        </w:rPr>
        <w:t>customize</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شده و هم با ابزار هایی مانند </w:t>
      </w:r>
      <w:r>
        <w:rPr>
          <w:rFonts w:ascii="Shabnam" w:hAnsi="Shabnam" w:cs="Shabnam"/>
          <w:color w:val="000000" w:themeColor="text1"/>
          <w:sz w:val="24"/>
          <w:szCs w:val="24"/>
          <w:lang w:bidi="fa-IR"/>
          <w14:textOutline w14:w="0" w14:cap="flat" w14:cmpd="sng" w14:algn="ctr">
            <w14:noFill/>
            <w14:prstDash w14:val="solid"/>
            <w14:round/>
          </w14:textOutline>
        </w:rPr>
        <w:t>Next.js</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می توان انجام داد که هر کدام نقاط قوت و ضعف خود را دارند.</w:t>
      </w:r>
    </w:p>
    <w:p w14:paraId="7E3AF81B" w14:textId="7964C41B" w:rsidR="000819D7" w:rsidRPr="000819D7" w:rsidRDefault="000819D7" w:rsidP="000819D7">
      <w:pPr>
        <w:pStyle w:val="ListParagraph"/>
        <w:numPr>
          <w:ilvl w:val="0"/>
          <w:numId w:val="33"/>
        </w:num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textOutline w14:w="0" w14:cap="flat" w14:cmpd="sng" w14:algn="ctr">
            <w14:noFill/>
            <w14:prstDash w14:val="solid"/>
            <w14:round/>
          </w14:textOutline>
        </w:rPr>
        <w:t>رندر سمت کلاینت (</w:t>
      </w:r>
      <w:r>
        <w:rPr>
          <w:rFonts w:ascii="Shabnam" w:hAnsi="Shabnam" w:cs="Shabnam"/>
          <w:color w:val="000000" w:themeColor="text1"/>
          <w:sz w:val="24"/>
          <w:szCs w:val="24"/>
          <w:lang w:bidi="fa-IR"/>
          <w14:textOutline w14:w="0" w14:cap="flat" w14:cmpd="sng" w14:algn="ctr">
            <w14:noFill/>
            <w14:prstDash w14:val="solid"/>
            <w14:round/>
          </w14:textOutline>
        </w:rPr>
        <w:t>csr</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را عموما به کمک ابزار </w:t>
      </w:r>
      <w:r>
        <w:rPr>
          <w:rFonts w:ascii="Shabnam" w:hAnsi="Shabnam" w:cs="Shabnam"/>
          <w:color w:val="000000" w:themeColor="text1"/>
          <w:sz w:val="24"/>
          <w:szCs w:val="24"/>
          <w:lang w:bidi="fa-IR"/>
          <w14:textOutline w14:w="0" w14:cap="flat" w14:cmpd="sng" w14:algn="ctr">
            <w14:noFill/>
            <w14:prstDash w14:val="solid"/>
            <w14:round/>
          </w14:textOutline>
        </w:rPr>
        <w:t>create-react-app</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یا به اختصار </w:t>
      </w:r>
      <w:r>
        <w:rPr>
          <w:rFonts w:ascii="Shabnam" w:hAnsi="Shabnam" w:cs="Shabnam"/>
          <w:color w:val="000000" w:themeColor="text1"/>
          <w:sz w:val="24"/>
          <w:szCs w:val="24"/>
          <w:lang w:bidi="fa-IR"/>
          <w14:textOutline w14:w="0" w14:cap="flat" w14:cmpd="sng" w14:algn="ctr">
            <w14:noFill/>
            <w14:prstDash w14:val="solid"/>
            <w14:round/>
          </w14:textOutline>
        </w:rPr>
        <w:t>csr</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انجام میدهند.</w:t>
      </w:r>
    </w:p>
    <w:p w14:paraId="29C432E6" w14:textId="0902E30F" w:rsidR="000819D7" w:rsidRDefault="000819D7" w:rsidP="000819D7">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CD6893" w14:textId="4359CEBD" w:rsidR="000819D7" w:rsidRDefault="000819D7" w:rsidP="000819D7">
      <w:pPr>
        <w:bidi/>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5D099E" w14:textId="1C4D92F1" w:rsidR="005D56A2" w:rsidRDefault="00591ED9" w:rsidP="005D56A2">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Csr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28A7F6C8" w14:textId="545F2BC5" w:rsidR="00591ED9" w:rsidRDefault="00591ED9" w:rsidP="00591ED9">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وقتی کاربر وارد صفحه میشه لود اولیه اتفاق میافته که خزنده مرورگر فقط قادر به دیدن این مرحله می باشد که فایل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از سرور فرانت اند گرفته می شه ولی خزنده قادر به خوندن اون نیستن.</w:t>
      </w:r>
    </w:p>
    <w:p w14:paraId="621F0812" w14:textId="5B857CC5" w:rsidR="00591ED9" w:rsidRDefault="00591ED9" w:rsidP="00591ED9">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10706D" w14:textId="7635958F" w:rsidR="00591ED9" w:rsidRDefault="00591ED9" w:rsidP="00591ED9">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یکسان بودن فایل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index.html</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برای تمام صفحات و دریافت اطلاعات صفر بعد از پایدار شدن صفحه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ready</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ضد اصول سئو است.</w:t>
      </w:r>
    </w:p>
    <w:p w14:paraId="00B78617" w14:textId="1B9FCCA4" w:rsidR="00591ED9" w:rsidRDefault="00591ED9" w:rsidP="00591ED9">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A7077" w14:textId="6C79947E" w:rsidR="00591ED9" w:rsidRDefault="00591ED9" w:rsidP="00591ED9">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لود اولیه سایت در این روش بخاطر چند مرحله ای بودن نمایش صفحه همراه با داده حقیقی کندتر خواهد بود.</w:t>
      </w:r>
    </w:p>
    <w:p w14:paraId="0F429D23" w14:textId="57E2431F" w:rsidR="00591ED9" w:rsidRDefault="00591ED9" w:rsidP="00591ED9">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نداشتن قدرت های کنترلی که در ساختار هایی که بک اند اساس توسعه است ( مانند کنترل درخواست ها ، دسترسی به فایل ها و ... )</w:t>
      </w:r>
    </w:p>
    <w:p w14:paraId="1E35D6B4" w14:textId="127A7416" w:rsidR="00591ED9" w:rsidRDefault="00591ED9" w:rsidP="00591ED9">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C42869" w14:textId="10C7D183" w:rsidR="00591ED9" w:rsidRDefault="00591ED9" w:rsidP="00591ED9">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5CBD4716" w14:textId="0E179A1A" w:rsidR="00591ED9" w:rsidRDefault="00591ED9" w:rsidP="00591ED9">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سرور فرانت اندمون مستقیم با سرور بک اند در ارتباطه ، نه مرورگر کاربر و سرور بک اندمون که در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اتفاق میافتاد .</w:t>
      </w:r>
    </w:p>
    <w:p w14:paraId="3A7F890C" w14:textId="49B974A4" w:rsidR="00591ED9" w:rsidRDefault="00591ED9" w:rsidP="00591ED9">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BC84E7" w14:textId="5D437D24" w:rsidR="00591ED9" w:rsidRDefault="00591ED9" w:rsidP="00591ED9">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24A526" w14:textId="4030007C" w:rsidR="00591ED9" w:rsidRDefault="00591ED9" w:rsidP="00591ED9">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در معماری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پردازش ها و دریافت اطلاعات در سمت کلاینت و به کمک مرورگر کاربر انجام میشود ، ابزار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create-react-app</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مشهور ترین ابزار تولید وب اپلیکیشین های </w:t>
      </w:r>
      <w:r w:rsidR="000E15DD">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csr</w:t>
      </w:r>
      <w:r w:rsidR="000E15DD">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ری اکت است.</w:t>
      </w:r>
    </w:p>
    <w:p w14:paraId="0C8F6200" w14:textId="73AF6261" w:rsidR="000E15DD" w:rsidRDefault="000E15DD" w:rsidP="000E15DD">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5E0EE9" w14:textId="08FEF8C6" w:rsidR="000E15DD" w:rsidRDefault="000E15DD" w:rsidP="000E15DD">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در معماری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بخش اصلی از پردازش ها در سمت سرور و با هدف رفع نقض های معماری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csr</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انجام میشود.</w:t>
      </w:r>
    </w:p>
    <w:p w14:paraId="389A7216" w14:textId="18178BA3" w:rsidR="000E15DD" w:rsidRDefault="000E15DD" w:rsidP="000E15DD">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54B74B" w14:textId="5CD86727" w:rsidR="000E15DD" w:rsidRDefault="000E15DD" w:rsidP="000E15DD">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تفاوتی که بین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csr , ssr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هست اینه که در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ssr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کرولر ما (خزنده ) دیگر یه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ثابت برای تمام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ها نمیگیره بلکه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component </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که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رندر کرده و </w:t>
      </w:r>
      <w:r>
        <w:rPr>
          <w:rFonts w:ascii="Shabnam" w:hAnsi="Shabnam" w:cs="Shabnam"/>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Pr>
          <w:rFonts w:ascii="Shabnam" w:hAnsi="Shabnam" w:cs="Shabnam" w:hint="cs"/>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واقعی توش هست رو میگیره.</w:t>
      </w:r>
    </w:p>
    <w:p w14:paraId="74FA2AF1" w14:textId="3C4E4F58" w:rsidR="000E15DD" w:rsidRDefault="000E15DD" w:rsidP="000E15DD">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46BD1C" w14:textId="2C9BC2B8" w:rsidR="000E15DD" w:rsidRDefault="000E15DD" w:rsidP="000E15DD">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9C869" w14:textId="36DA4D7F" w:rsidR="00E6483A" w:rsidRDefault="00E6483A" w:rsidP="00E6483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DBC398" w14:textId="5CEBA2D7" w:rsidR="00E6483A" w:rsidRDefault="00E6483A" w:rsidP="00E6483A">
      <w:pPr>
        <w:bidi/>
        <w:rPr>
          <w:rFonts w:ascii="Shabnam" w:hAnsi="Shabnam" w:cs="Shabnam"/>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D2FF6D" w14:textId="4F4373BB" w:rsidR="00E6483A" w:rsidRDefault="00E6483A" w:rsidP="00E6483A">
      <w:pPr>
        <w:bidi/>
        <w:jc w:val="center"/>
        <w:rPr>
          <w:rFonts w:ascii="Shabnam" w:hAnsi="Shabnam" w:cs="Shabnam"/>
          <w:color w:val="000000" w:themeColor="text1"/>
          <w:sz w:val="52"/>
          <w:szCs w:val="52"/>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6483A">
        <w:rPr>
          <w:rFonts w:ascii="Shabnam" w:hAnsi="Shabnam" w:cs="Shabnam"/>
          <w:color w:val="000000" w:themeColor="text1"/>
          <w:sz w:val="52"/>
          <w:szCs w:val="52"/>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Unit Test</w:t>
      </w:r>
    </w:p>
    <w:p w14:paraId="69BBB4B5" w14:textId="6110738C" w:rsidR="00E6483A" w:rsidRDefault="00E6483A" w:rsidP="00E6483A">
      <w:pPr>
        <w:bidi/>
        <w:jc w:val="center"/>
        <w:rPr>
          <w:rFonts w:ascii="Shabnam" w:hAnsi="Shabnam" w:cs="Shabnam"/>
          <w:color w:val="000000" w:themeColor="text1"/>
          <w:sz w:val="52"/>
          <w:szCs w:val="52"/>
          <w:lang w:bidi="fa-I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F2D9BFF" w14:textId="74C59C35" w:rsidR="00E6483A" w:rsidRDefault="00E6483A" w:rsidP="00E6483A">
      <w:pPr>
        <w:bidi/>
        <w:rPr>
          <w:rFonts w:ascii="Shabnam" w:hAnsi="Shabnam" w:cs="Shabnam"/>
          <w:color w:val="000000" w:themeColor="text1"/>
          <w:sz w:val="24"/>
          <w:szCs w:val="24"/>
          <w:rtl/>
          <w:lang w:bidi="fa-IR"/>
          <w14:textOutline w14:w="0" w14:cap="flat" w14:cmpd="sng" w14:algn="ctr">
            <w14:noFill/>
            <w14:prstDash w14:val="solid"/>
            <w14:round/>
          </w14:textOutline>
        </w:rPr>
      </w:pP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در </w:t>
      </w:r>
      <w:r>
        <w:rPr>
          <w:rFonts w:ascii="Shabnam" w:hAnsi="Shabnam" w:cs="Shabnam"/>
          <w:color w:val="000000" w:themeColor="text1"/>
          <w:sz w:val="24"/>
          <w:szCs w:val="24"/>
          <w:lang w:bidi="fa-IR"/>
          <w14:textOutline w14:w="0" w14:cap="flat" w14:cmpd="sng" w14:algn="ctr">
            <w14:noFill/>
            <w14:prstDash w14:val="solid"/>
            <w14:round/>
          </w14:textOutline>
        </w:rPr>
        <w:t>unit test</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ما کد های پروژه مون رو به بخش های کوچیک تقسیم میکنیم و براشون تست مینویسیم .</w:t>
      </w:r>
    </w:p>
    <w:p w14:paraId="5C06A16D" w14:textId="056BBC53" w:rsidR="00E6483A" w:rsidRDefault="00E6483A" w:rsidP="00E6483A">
      <w:pPr>
        <w:bidi/>
        <w:rPr>
          <w:rFonts w:ascii="Shabnam" w:hAnsi="Shabnam" w:cs="Shabnam"/>
          <w:color w:val="000000" w:themeColor="text1"/>
          <w:sz w:val="24"/>
          <w:szCs w:val="24"/>
          <w:rtl/>
          <w:lang w:bidi="fa-IR"/>
          <w14:textOutline w14:w="0" w14:cap="flat" w14:cmpd="sng" w14:algn="ctr">
            <w14:noFill/>
            <w14:prstDash w14:val="solid"/>
            <w14:round/>
          </w14:textOutline>
        </w:rPr>
      </w:pPr>
    </w:p>
    <w:p w14:paraId="11247AF2" w14:textId="0BE5F93C" w:rsidR="00E6483A" w:rsidRDefault="00E6483A" w:rsidP="00E6483A">
      <w:pPr>
        <w:bidi/>
        <w:rPr>
          <w:rFonts w:ascii="Shabnam" w:hAnsi="Shabnam" w:cs="Shabnam"/>
          <w:color w:val="000000" w:themeColor="text1"/>
          <w:sz w:val="24"/>
          <w:szCs w:val="24"/>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TDD                   =&gt; Test Driven Development</w:t>
      </w:r>
    </w:p>
    <w:p w14:paraId="109723E1" w14:textId="247E50E8" w:rsidR="00E6483A" w:rsidRDefault="00E6483A" w:rsidP="00E6483A">
      <w:pPr>
        <w:bidi/>
        <w:rPr>
          <w:rFonts w:ascii="Shabnam" w:hAnsi="Shabnam" w:cs="Shabnam"/>
          <w:color w:val="000000" w:themeColor="text1"/>
          <w:sz w:val="24"/>
          <w:szCs w:val="24"/>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BDD                =&gt; Behavioral Driven Development</w:t>
      </w:r>
    </w:p>
    <w:p w14:paraId="4F2019F6" w14:textId="396E71E9" w:rsidR="00E6483A" w:rsidRDefault="00E6483A" w:rsidP="00E6483A">
      <w:pPr>
        <w:bidi/>
        <w:rPr>
          <w:rFonts w:ascii="Shabnam" w:hAnsi="Shabnam" w:cs="Shabnam"/>
          <w:color w:val="000000" w:themeColor="text1"/>
          <w:sz w:val="24"/>
          <w:szCs w:val="24"/>
          <w:lang w:bidi="fa-IR"/>
          <w14:textOutline w14:w="0" w14:cap="flat" w14:cmpd="sng" w14:algn="ctr">
            <w14:noFill/>
            <w14:prstDash w14:val="solid"/>
            <w14:round/>
          </w14:textOutline>
        </w:rPr>
      </w:pPr>
    </w:p>
    <w:p w14:paraId="5D14D9A6" w14:textId="1C2CCF6F" w:rsidR="00E6483A" w:rsidRDefault="00E6483A" w:rsidP="00E6483A">
      <w:pPr>
        <w:bidi/>
        <w:rPr>
          <w:rFonts w:ascii="Shabnam" w:hAnsi="Shabnam" w:cs="Shabnam"/>
          <w:color w:val="000000" w:themeColor="text1"/>
          <w:sz w:val="24"/>
          <w:szCs w:val="24"/>
          <w:rtl/>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BDD</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میگه رفتار این کد چیه خیلی براش مهمه که مستند سازیاش انجام بشه .</w:t>
      </w:r>
    </w:p>
    <w:p w14:paraId="7E1E8679" w14:textId="7419D627" w:rsidR="00E6483A" w:rsidRDefault="00E6483A" w:rsidP="00E6483A">
      <w:pPr>
        <w:bidi/>
        <w:rPr>
          <w:rFonts w:ascii="Shabnam" w:hAnsi="Shabnam" w:cs="Shabnam"/>
          <w:color w:val="000000" w:themeColor="text1"/>
          <w:sz w:val="24"/>
          <w:szCs w:val="24"/>
          <w:rtl/>
          <w:lang w:bidi="fa-IR"/>
          <w14:textOutline w14:w="0" w14:cap="flat" w14:cmpd="sng" w14:algn="ctr">
            <w14:noFill/>
            <w14:prstDash w14:val="solid"/>
            <w14:round/>
          </w14:textOutline>
        </w:rPr>
      </w:pPr>
    </w:p>
    <w:p w14:paraId="1E397C4C" w14:textId="1E623944" w:rsidR="00E6483A" w:rsidRDefault="00E6483A" w:rsidP="00E6483A">
      <w:pPr>
        <w:bidi/>
        <w:rPr>
          <w:rFonts w:ascii="Shabnam" w:hAnsi="Shabnam" w:cs="Shabnam"/>
          <w:color w:val="000000" w:themeColor="text1"/>
          <w:sz w:val="24"/>
          <w:szCs w:val="24"/>
          <w:rtl/>
          <w:lang w:bidi="fa-IR"/>
          <w14:textOutline w14:w="0" w14:cap="flat" w14:cmpd="sng" w14:algn="ctr">
            <w14:noFill/>
            <w14:prstDash w14:val="solid"/>
            <w14:round/>
          </w14:textOutline>
        </w:rPr>
      </w:pPr>
    </w:p>
    <w:p w14:paraId="393BAE62" w14:textId="34327DF4" w:rsidR="00E6483A" w:rsidRDefault="00E6483A" w:rsidP="00E6483A">
      <w:pPr>
        <w:bidi/>
        <w:rPr>
          <w:rFonts w:ascii="Shabnam" w:hAnsi="Shabnam" w:cs="Shabnam"/>
          <w:color w:val="000000" w:themeColor="text1"/>
          <w:sz w:val="24"/>
          <w:szCs w:val="24"/>
          <w:rtl/>
          <w:lang w:bidi="fa-IR"/>
          <w14:textOutline w14:w="0" w14:cap="flat" w14:cmpd="sng" w14:algn="ctr">
            <w14:noFill/>
            <w14:prstDash w14:val="solid"/>
            <w14:round/>
          </w14:textOutline>
        </w:rPr>
      </w:pP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برای تست از ابزاری به اسم </w:t>
      </w:r>
      <w:r>
        <w:rPr>
          <w:rFonts w:ascii="Shabnam" w:hAnsi="Shabnam" w:cs="Shabnam"/>
          <w:color w:val="000000" w:themeColor="text1"/>
          <w:sz w:val="24"/>
          <w:szCs w:val="24"/>
          <w:lang w:bidi="fa-IR"/>
          <w14:textOutline w14:w="0" w14:cap="flat" w14:cmpd="sng" w14:algn="ctr">
            <w14:noFill/>
            <w14:prstDash w14:val="solid"/>
            <w14:round/>
          </w14:textOutline>
        </w:rPr>
        <w:t>mocha</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استفاده میکنیم :</w:t>
      </w:r>
    </w:p>
    <w:p w14:paraId="1016C7F2" w14:textId="55013B45" w:rsidR="00E6483A" w:rsidRDefault="00E6483A" w:rsidP="00E6483A">
      <w:pPr>
        <w:bidi/>
        <w:rPr>
          <w:rFonts w:ascii="Shabnam" w:hAnsi="Shabnam" w:cs="Shabnam"/>
          <w:color w:val="000000" w:themeColor="text1"/>
          <w:sz w:val="24"/>
          <w:szCs w:val="24"/>
          <w:rtl/>
          <w:lang w:bidi="fa-IR"/>
          <w14:textOutline w14:w="0" w14:cap="flat" w14:cmpd="sng" w14:algn="ctr">
            <w14:noFill/>
            <w14:prstDash w14:val="solid"/>
            <w14:round/>
          </w14:textOutline>
        </w:rPr>
      </w:pPr>
    </w:p>
    <w:p w14:paraId="2B4BB44A" w14:textId="6AD13EF6" w:rsidR="00E6483A" w:rsidRDefault="00E6483A" w:rsidP="00E6483A">
      <w:pPr>
        <w:bidi/>
        <w:rPr>
          <w:rFonts w:ascii="Shabnam" w:hAnsi="Shabnam" w:cs="Shabnam"/>
          <w:color w:val="000000" w:themeColor="text1"/>
          <w:sz w:val="24"/>
          <w:szCs w:val="24"/>
          <w:rtl/>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Npm install –save-dev mocha</w:t>
      </w:r>
    </w:p>
    <w:p w14:paraId="78694CA3" w14:textId="7AAE115B" w:rsidR="00E6483A" w:rsidRDefault="00E6483A" w:rsidP="00E6483A">
      <w:pPr>
        <w:bidi/>
        <w:rPr>
          <w:rFonts w:ascii="Shabnam" w:hAnsi="Shabnam" w:cs="Shabnam"/>
          <w:color w:val="000000" w:themeColor="text1"/>
          <w:sz w:val="24"/>
          <w:szCs w:val="24"/>
          <w:rtl/>
          <w:lang w:bidi="fa-IR"/>
          <w14:textOutline w14:w="0" w14:cap="flat" w14:cmpd="sng" w14:algn="ctr">
            <w14:noFill/>
            <w14:prstDash w14:val="solid"/>
            <w14:round/>
          </w14:textOutline>
        </w:rPr>
      </w:pPr>
    </w:p>
    <w:p w14:paraId="02DCD1EA" w14:textId="6170D4FA" w:rsidR="00E6483A" w:rsidRDefault="00E6483A" w:rsidP="00E6483A">
      <w:pPr>
        <w:bidi/>
        <w:rPr>
          <w:rFonts w:ascii="Shabnam" w:hAnsi="Shabnam" w:cs="Shabnam"/>
          <w:color w:val="000000" w:themeColor="text1"/>
          <w:sz w:val="24"/>
          <w:szCs w:val="24"/>
          <w:rtl/>
          <w:lang w:bidi="fa-IR"/>
          <w14:textOutline w14:w="0" w14:cap="flat" w14:cmpd="sng" w14:algn="ctr">
            <w14:noFill/>
            <w14:prstDash w14:val="solid"/>
            <w14:round/>
          </w14:textOutline>
        </w:rPr>
      </w:pP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برای این بتونیم از این پکیج استفاده کنیم حتما باید فایل </w:t>
      </w:r>
      <w:r>
        <w:rPr>
          <w:rFonts w:ascii="Shabnam" w:hAnsi="Shabnam" w:cs="Shabnam"/>
          <w:color w:val="000000" w:themeColor="text1"/>
          <w:sz w:val="24"/>
          <w:szCs w:val="24"/>
          <w:lang w:bidi="fa-IR"/>
          <w14:textOutline w14:w="0" w14:cap="flat" w14:cmpd="sng" w14:algn="ctr">
            <w14:noFill/>
            <w14:prstDash w14:val="solid"/>
            <w14:round/>
          </w14:textOutline>
        </w:rPr>
        <w:t>package.json</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رو در </w:t>
      </w:r>
      <w:r>
        <w:rPr>
          <w:rFonts w:ascii="Shabnam" w:hAnsi="Shabnam" w:cs="Shabnam"/>
          <w:color w:val="000000" w:themeColor="text1"/>
          <w:sz w:val="24"/>
          <w:szCs w:val="24"/>
          <w:lang w:bidi="fa-IR"/>
          <w14:textOutline w14:w="0" w14:cap="flat" w14:cmpd="sng" w14:algn="ctr">
            <w14:noFill/>
            <w14:prstDash w14:val="solid"/>
            <w14:round/>
          </w14:textOutline>
        </w:rPr>
        <w:t>APP</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مون داشته باشیم که به این معناست صورت نصب می کنیم .</w:t>
      </w:r>
    </w:p>
    <w:p w14:paraId="40A756D5" w14:textId="6EBB0550" w:rsidR="00E6483A" w:rsidRDefault="00E6483A" w:rsidP="00E6483A">
      <w:pPr>
        <w:bidi/>
        <w:rPr>
          <w:rFonts w:ascii="Shabnam" w:hAnsi="Shabnam" w:cs="Shabnam"/>
          <w:color w:val="000000" w:themeColor="text1"/>
          <w:sz w:val="24"/>
          <w:szCs w:val="24"/>
          <w:rtl/>
          <w:lang w:bidi="fa-IR"/>
          <w14:textOutline w14:w="0" w14:cap="flat" w14:cmpd="sng" w14:algn="ctr">
            <w14:noFill/>
            <w14:prstDash w14:val="solid"/>
            <w14:round/>
          </w14:textOutline>
        </w:rPr>
      </w:pPr>
    </w:p>
    <w:p w14:paraId="17C7C966" w14:textId="1DDEF7C9" w:rsidR="00E6483A" w:rsidRDefault="00E6483A" w:rsidP="00E6483A">
      <w:pPr>
        <w:bidi/>
        <w:rPr>
          <w:rFonts w:ascii="Shabnam" w:hAnsi="Shabnam" w:cs="Shabnam"/>
          <w:color w:val="000000" w:themeColor="text1"/>
          <w:sz w:val="24"/>
          <w:szCs w:val="24"/>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 xml:space="preserve">Npm init </w:t>
      </w:r>
    </w:p>
    <w:p w14:paraId="0DD4AD58" w14:textId="330ABBD9" w:rsidR="006C643C" w:rsidRDefault="006C643C" w:rsidP="006C643C">
      <w:pPr>
        <w:bidi/>
        <w:rPr>
          <w:rFonts w:ascii="Shabnam" w:hAnsi="Shabnam" w:cs="Shabnam"/>
          <w:color w:val="000000" w:themeColor="text1"/>
          <w:sz w:val="24"/>
          <w:szCs w:val="24"/>
          <w:lang w:bidi="fa-IR"/>
          <w14:textOutline w14:w="0" w14:cap="flat" w14:cmpd="sng" w14:algn="ctr">
            <w14:noFill/>
            <w14:prstDash w14:val="solid"/>
            <w14:round/>
          </w14:textOutline>
        </w:rPr>
      </w:pPr>
    </w:p>
    <w:p w14:paraId="3DD5341F" w14:textId="5FE9708B" w:rsidR="006C643C" w:rsidRDefault="006C643C" w:rsidP="006C643C">
      <w:pPr>
        <w:bidi/>
        <w:rPr>
          <w:rFonts w:ascii="Shabnam" w:hAnsi="Shabnam" w:cs="Shabnam"/>
          <w:color w:val="000000" w:themeColor="text1"/>
          <w:sz w:val="24"/>
          <w:szCs w:val="24"/>
          <w:rtl/>
          <w:lang w:bidi="fa-IR"/>
          <w14:textOutline w14:w="0" w14:cap="flat" w14:cmpd="sng" w14:algn="ctr">
            <w14:noFill/>
            <w14:prstDash w14:val="solid"/>
            <w14:round/>
          </w14:textOutline>
        </w:rPr>
      </w:pP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و در قسمت </w:t>
      </w:r>
      <w:r>
        <w:rPr>
          <w:rFonts w:ascii="Shabnam" w:hAnsi="Shabnam" w:cs="Shabnam"/>
          <w:color w:val="000000" w:themeColor="text1"/>
          <w:sz w:val="24"/>
          <w:szCs w:val="24"/>
          <w:lang w:bidi="fa-IR"/>
          <w14:textOutline w14:w="0" w14:cap="flat" w14:cmpd="sng" w14:algn="ctr">
            <w14:noFill/>
            <w14:prstDash w14:val="solid"/>
            <w14:round/>
          </w14:textOutline>
        </w:rPr>
        <w:t xml:space="preserve">script </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 تست رو به این صورت تغیر میدیم به </w:t>
      </w:r>
      <w:r>
        <w:rPr>
          <w:rFonts w:ascii="Shabnam" w:hAnsi="Shabnam" w:cs="Shabnam"/>
          <w:color w:val="000000" w:themeColor="text1"/>
          <w:sz w:val="24"/>
          <w:szCs w:val="24"/>
          <w:lang w:bidi="fa-IR"/>
          <w14:textOutline w14:w="0" w14:cap="flat" w14:cmpd="sng" w14:algn="ctr">
            <w14:noFill/>
            <w14:prstDash w14:val="solid"/>
            <w14:round/>
          </w14:textOutline>
        </w:rPr>
        <w:t>mocha</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w:t>
      </w:r>
    </w:p>
    <w:p w14:paraId="198F7EEE" w14:textId="310542A9" w:rsidR="006C643C" w:rsidRDefault="006C643C" w:rsidP="006C643C">
      <w:pPr>
        <w:bidi/>
        <w:rPr>
          <w:rFonts w:ascii="Shabnam" w:hAnsi="Shabnam" w:cs="Shabnam"/>
          <w:color w:val="000000" w:themeColor="text1"/>
          <w:sz w:val="24"/>
          <w:szCs w:val="24"/>
          <w:rtl/>
          <w:lang w:bidi="fa-IR"/>
          <w14:textOutline w14:w="0" w14:cap="flat" w14:cmpd="sng" w14:algn="ctr">
            <w14:noFill/>
            <w14:prstDash w14:val="solid"/>
            <w14:round/>
          </w14:textOutline>
        </w:rPr>
      </w:pPr>
    </w:p>
    <w:p w14:paraId="31DB0AD6" w14:textId="1886F298" w:rsidR="006C643C" w:rsidRDefault="006C643C" w:rsidP="006C643C">
      <w:pPr>
        <w:bidi/>
        <w:rPr>
          <w:rFonts w:ascii="Shabnam" w:hAnsi="Shabnam" w:cs="Shabnam"/>
          <w:color w:val="000000" w:themeColor="text1"/>
          <w:sz w:val="24"/>
          <w:szCs w:val="24"/>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“script” : {</w:t>
      </w:r>
    </w:p>
    <w:p w14:paraId="0C1565BF" w14:textId="68200E3D" w:rsidR="006C643C" w:rsidRDefault="006C643C" w:rsidP="006C643C">
      <w:pPr>
        <w:bidi/>
        <w:rPr>
          <w:rFonts w:ascii="Shabnam" w:hAnsi="Shabnam" w:cs="Shabnam"/>
          <w:color w:val="000000" w:themeColor="text1"/>
          <w:sz w:val="24"/>
          <w:szCs w:val="24"/>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“test “ :  “mocha”</w:t>
      </w:r>
    </w:p>
    <w:p w14:paraId="30CF2289" w14:textId="5052D848" w:rsidR="006C643C" w:rsidRDefault="006C643C" w:rsidP="006C643C">
      <w:pPr>
        <w:bidi/>
        <w:rPr>
          <w:rFonts w:ascii="Shabnam" w:hAnsi="Shabnam" w:cs="Shabnam"/>
          <w:color w:val="000000" w:themeColor="text1"/>
          <w:sz w:val="24"/>
          <w:szCs w:val="24"/>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w:t>
      </w:r>
    </w:p>
    <w:p w14:paraId="15402CDB" w14:textId="1A6B20A5" w:rsidR="006C643C" w:rsidRDefault="006C643C" w:rsidP="006C643C">
      <w:pPr>
        <w:bidi/>
        <w:rPr>
          <w:rFonts w:ascii="Shabnam" w:hAnsi="Shabnam" w:cs="Shabnam"/>
          <w:color w:val="000000" w:themeColor="text1"/>
          <w:sz w:val="24"/>
          <w:szCs w:val="24"/>
          <w:rtl/>
          <w:lang w:bidi="fa-IR"/>
          <w14:textOutline w14:w="0" w14:cap="flat" w14:cmpd="sng" w14:algn="ctr">
            <w14:noFill/>
            <w14:prstDash w14:val="solid"/>
            <w14:round/>
          </w14:textOutline>
        </w:rPr>
      </w:pPr>
      <w:r>
        <w:rPr>
          <w:rFonts w:ascii="Shabnam" w:hAnsi="Shabnam" w:cs="Shabnam" w:hint="cs"/>
          <w:color w:val="000000" w:themeColor="text1"/>
          <w:sz w:val="24"/>
          <w:szCs w:val="24"/>
          <w:rtl/>
          <w:lang w:bidi="fa-IR"/>
          <w14:textOutline w14:w="0" w14:cap="flat" w14:cmpd="sng" w14:algn="ctr">
            <w14:noFill/>
            <w14:prstDash w14:val="solid"/>
            <w14:round/>
          </w14:textOutline>
        </w:rPr>
        <w:lastRenderedPageBreak/>
        <w:t xml:space="preserve">و برای تست کردن در </w:t>
      </w:r>
      <w:r>
        <w:rPr>
          <w:rFonts w:ascii="Shabnam" w:hAnsi="Shabnam" w:cs="Shabnam"/>
          <w:color w:val="000000" w:themeColor="text1"/>
          <w:sz w:val="24"/>
          <w:szCs w:val="24"/>
          <w:lang w:bidi="fa-IR"/>
          <w14:textOutline w14:w="0" w14:cap="flat" w14:cmpd="sng" w14:algn="ctr">
            <w14:noFill/>
            <w14:prstDash w14:val="solid"/>
            <w14:round/>
          </w14:textOutline>
        </w:rPr>
        <w:t>cmd</w:t>
      </w:r>
      <w:r>
        <w:rPr>
          <w:rFonts w:ascii="Shabnam" w:hAnsi="Shabnam" w:cs="Shabnam" w:hint="cs"/>
          <w:color w:val="000000" w:themeColor="text1"/>
          <w:sz w:val="24"/>
          <w:szCs w:val="24"/>
          <w:rtl/>
          <w:lang w:bidi="fa-IR"/>
          <w14:textOutline w14:w="0" w14:cap="flat" w14:cmpd="sng" w14:algn="ctr">
            <w14:noFill/>
            <w14:prstDash w14:val="solid"/>
            <w14:round/>
          </w14:textOutline>
        </w:rPr>
        <w:t xml:space="preserve"> مینویسیم </w:t>
      </w:r>
      <w:r w:rsidR="00832CA4">
        <w:rPr>
          <w:rFonts w:ascii="Shabnam" w:hAnsi="Shabnam" w:cs="Shabnam"/>
          <w:color w:val="000000" w:themeColor="text1"/>
          <w:sz w:val="24"/>
          <w:szCs w:val="24"/>
          <w:lang w:bidi="fa-IR"/>
          <w14:textOutline w14:w="0" w14:cap="flat" w14:cmpd="sng" w14:algn="ctr">
            <w14:noFill/>
            <w14:prstDash w14:val="solid"/>
            <w14:round/>
          </w14:textOutline>
        </w:rPr>
        <w:t xml:space="preserve">npm test </w:t>
      </w:r>
      <w:r w:rsidR="00832CA4">
        <w:rPr>
          <w:rFonts w:ascii="Shabnam" w:hAnsi="Shabnam" w:cs="Shabnam" w:hint="cs"/>
          <w:color w:val="000000" w:themeColor="text1"/>
          <w:sz w:val="24"/>
          <w:szCs w:val="24"/>
          <w:rtl/>
          <w:lang w:bidi="fa-IR"/>
          <w14:textOutline w14:w="0" w14:cap="flat" w14:cmpd="sng" w14:algn="ctr">
            <w14:noFill/>
            <w14:prstDash w14:val="solid"/>
            <w14:round/>
          </w14:textOutline>
        </w:rPr>
        <w:t xml:space="preserve"> که برای اجرا شدن این حتما باید یه </w:t>
      </w:r>
      <w:r w:rsidR="00832CA4">
        <w:rPr>
          <w:rFonts w:ascii="Shabnam" w:hAnsi="Shabnam" w:cs="Shabnam"/>
          <w:color w:val="000000" w:themeColor="text1"/>
          <w:sz w:val="24"/>
          <w:szCs w:val="24"/>
          <w:lang w:bidi="fa-IR"/>
          <w14:textOutline w14:w="0" w14:cap="flat" w14:cmpd="sng" w14:algn="ctr">
            <w14:noFill/>
            <w14:prstDash w14:val="solid"/>
            <w14:round/>
          </w14:textOutline>
        </w:rPr>
        <w:t>directory</w:t>
      </w:r>
      <w:r w:rsidR="00832CA4">
        <w:rPr>
          <w:rFonts w:ascii="Shabnam" w:hAnsi="Shabnam" w:cs="Shabnam" w:hint="cs"/>
          <w:color w:val="000000" w:themeColor="text1"/>
          <w:sz w:val="24"/>
          <w:szCs w:val="24"/>
          <w:rtl/>
          <w:lang w:bidi="fa-IR"/>
          <w14:textOutline w14:w="0" w14:cap="flat" w14:cmpd="sng" w14:algn="ctr">
            <w14:noFill/>
            <w14:prstDash w14:val="solid"/>
            <w14:round/>
          </w14:textOutline>
        </w:rPr>
        <w:t xml:space="preserve"> به اسم </w:t>
      </w:r>
      <w:r w:rsidR="00832CA4">
        <w:rPr>
          <w:rFonts w:ascii="Shabnam" w:hAnsi="Shabnam" w:cs="Shabnam"/>
          <w:color w:val="000000" w:themeColor="text1"/>
          <w:sz w:val="24"/>
          <w:szCs w:val="24"/>
          <w:lang w:bidi="fa-IR"/>
          <w14:textOutline w14:w="0" w14:cap="flat" w14:cmpd="sng" w14:algn="ctr">
            <w14:noFill/>
            <w14:prstDash w14:val="solid"/>
            <w14:round/>
          </w14:textOutline>
        </w:rPr>
        <w:t>test</w:t>
      </w:r>
      <w:r w:rsidR="00832CA4">
        <w:rPr>
          <w:rFonts w:ascii="Shabnam" w:hAnsi="Shabnam" w:cs="Shabnam" w:hint="cs"/>
          <w:color w:val="000000" w:themeColor="text1"/>
          <w:sz w:val="24"/>
          <w:szCs w:val="24"/>
          <w:rtl/>
          <w:lang w:bidi="fa-IR"/>
          <w14:textOutline w14:w="0" w14:cap="flat" w14:cmpd="sng" w14:algn="ctr">
            <w14:noFill/>
            <w14:prstDash w14:val="solid"/>
            <w14:round/>
          </w14:textOutline>
        </w:rPr>
        <w:t xml:space="preserve"> باز کنیم و فایل های تست مون رو در اون قرار بدیم .</w:t>
      </w:r>
    </w:p>
    <w:p w14:paraId="755D56AB" w14:textId="163AFB7F" w:rsidR="00832CA4" w:rsidRDefault="00832CA4" w:rsidP="00832CA4">
      <w:pPr>
        <w:bidi/>
        <w:rPr>
          <w:rFonts w:ascii="Shabnam" w:hAnsi="Shabnam" w:cs="Shabnam"/>
          <w:color w:val="000000" w:themeColor="text1"/>
          <w:sz w:val="24"/>
          <w:szCs w:val="24"/>
          <w:rtl/>
          <w:lang w:bidi="fa-IR"/>
          <w14:textOutline w14:w="0" w14:cap="flat" w14:cmpd="sng" w14:algn="ctr">
            <w14:noFill/>
            <w14:prstDash w14:val="solid"/>
            <w14:round/>
          </w14:textOutline>
        </w:rPr>
      </w:pPr>
    </w:p>
    <w:p w14:paraId="6FCEEF68" w14:textId="70C3526D" w:rsidR="00832CA4" w:rsidRDefault="00832CA4" w:rsidP="00832CA4">
      <w:pPr>
        <w:bidi/>
        <w:rPr>
          <w:rFonts w:ascii="Shabnam" w:hAnsi="Shabnam" w:cs="Shabnam"/>
          <w:color w:val="000000" w:themeColor="text1"/>
          <w:sz w:val="24"/>
          <w:szCs w:val="24"/>
          <w:rtl/>
          <w:lang w:bidi="fa-IR"/>
          <w14:textOutline w14:w="0" w14:cap="flat" w14:cmpd="sng" w14:algn="ctr">
            <w14:noFill/>
            <w14:prstDash w14:val="solid"/>
            <w14:round/>
          </w14:textOutline>
        </w:rPr>
      </w:pPr>
    </w:p>
    <w:p w14:paraId="278B94F3" w14:textId="4B46348F" w:rsidR="00832CA4" w:rsidRDefault="00832CA4" w:rsidP="00832CA4">
      <w:pPr>
        <w:bidi/>
        <w:rPr>
          <w:rFonts w:ascii="Shabnam" w:hAnsi="Shabnam" w:cs="Shabnam"/>
          <w:color w:val="000000" w:themeColor="text1"/>
          <w:sz w:val="24"/>
          <w:szCs w:val="24"/>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Test     -&gt; first-test.js      ( file name )</w:t>
      </w:r>
    </w:p>
    <w:p w14:paraId="5F5B214C" w14:textId="46194829" w:rsidR="00832CA4" w:rsidRDefault="00832CA4" w:rsidP="00832CA4">
      <w:pPr>
        <w:bidi/>
        <w:rPr>
          <w:rFonts w:ascii="Shabnam" w:hAnsi="Shabnam" w:cs="Shabnam"/>
          <w:color w:val="000000" w:themeColor="text1"/>
          <w:sz w:val="24"/>
          <w:szCs w:val="24"/>
          <w:lang w:bidi="fa-IR"/>
          <w14:textOutline w14:w="0" w14:cap="flat" w14:cmpd="sng" w14:algn="ctr">
            <w14:noFill/>
            <w14:prstDash w14:val="solid"/>
            <w14:round/>
          </w14:textOutline>
        </w:rPr>
      </w:pPr>
    </w:p>
    <w:p w14:paraId="52F227C8" w14:textId="34C65C3A" w:rsidR="00832CA4" w:rsidRDefault="00832CA4" w:rsidP="00832CA4">
      <w:pPr>
        <w:bidi/>
        <w:rPr>
          <w:rFonts w:ascii="Shabnam" w:hAnsi="Shabnam" w:cs="Shabnam"/>
          <w:color w:val="000000" w:themeColor="text1"/>
          <w:sz w:val="24"/>
          <w:szCs w:val="24"/>
          <w:rtl/>
          <w:lang w:bidi="fa-IR"/>
          <w14:textOutline w14:w="0" w14:cap="flat" w14:cmpd="sng" w14:algn="ctr">
            <w14:noFill/>
            <w14:prstDash w14:val="solid"/>
            <w14:round/>
          </w14:textOutline>
        </w:rPr>
      </w:pPr>
      <w:r>
        <w:rPr>
          <w:rFonts w:ascii="Shabnam" w:hAnsi="Shabnam" w:cs="Shabnam" w:hint="cs"/>
          <w:color w:val="000000" w:themeColor="text1"/>
          <w:sz w:val="24"/>
          <w:szCs w:val="24"/>
          <w:rtl/>
          <w:lang w:bidi="fa-IR"/>
          <w14:textOutline w14:w="0" w14:cap="flat" w14:cmpd="sng" w14:algn="ctr">
            <w14:noFill/>
            <w14:prstDash w14:val="solid"/>
            <w14:round/>
          </w14:textOutline>
        </w:rPr>
        <w:t>ساختار کلی بدنه تست به این صورته</w:t>
      </w:r>
    </w:p>
    <w:p w14:paraId="38CCF2CA" w14:textId="298B016E" w:rsidR="00832CA4" w:rsidRDefault="00832CA4" w:rsidP="00832CA4">
      <w:pPr>
        <w:bidi/>
        <w:rPr>
          <w:rFonts w:ascii="Shabnam" w:hAnsi="Shabnam" w:cs="Shabnam"/>
          <w:color w:val="000000" w:themeColor="text1"/>
          <w:sz w:val="24"/>
          <w:szCs w:val="24"/>
          <w:rtl/>
          <w:lang w:bidi="fa-IR"/>
          <w14:textOutline w14:w="0" w14:cap="flat" w14:cmpd="sng" w14:algn="ctr">
            <w14:noFill/>
            <w14:prstDash w14:val="solid"/>
            <w14:round/>
          </w14:textOutline>
        </w:rPr>
      </w:pPr>
    </w:p>
    <w:p w14:paraId="54C2AED4" w14:textId="33759AB9" w:rsidR="00832CA4" w:rsidRDefault="00832CA4" w:rsidP="00832CA4">
      <w:pPr>
        <w:bidi/>
        <w:rPr>
          <w:rFonts w:ascii="Shabnam" w:hAnsi="Shabnam" w:cs="Shabnam"/>
          <w:color w:val="000000" w:themeColor="text1"/>
          <w:sz w:val="24"/>
          <w:szCs w:val="24"/>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Describe(‘app &lt;test name&gt;’ , function() {</w:t>
      </w:r>
    </w:p>
    <w:p w14:paraId="7F4446F1" w14:textId="514D9CD7" w:rsidR="00832CA4" w:rsidRDefault="00832CA4" w:rsidP="00832CA4">
      <w:pPr>
        <w:bidi/>
        <w:rPr>
          <w:rFonts w:ascii="Shabnam" w:hAnsi="Shabnam" w:cs="Shabnam"/>
          <w:color w:val="000000" w:themeColor="text1"/>
          <w:sz w:val="24"/>
          <w:szCs w:val="24"/>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It(‘my first test &lt; description test &gt;’ , function () {</w:t>
      </w:r>
    </w:p>
    <w:p w14:paraId="703383AA" w14:textId="076DAB9B" w:rsidR="00832CA4" w:rsidRDefault="00832CA4" w:rsidP="00832CA4">
      <w:pPr>
        <w:bidi/>
        <w:rPr>
          <w:rFonts w:ascii="Shabnam" w:hAnsi="Shabnam" w:cs="Shabnam"/>
          <w:color w:val="000000" w:themeColor="text1"/>
          <w:sz w:val="24"/>
          <w:szCs w:val="24"/>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w:t>
      </w:r>
    </w:p>
    <w:p w14:paraId="155D1183" w14:textId="6C11271F" w:rsidR="00832CA4" w:rsidRDefault="00832CA4" w:rsidP="00832CA4">
      <w:pPr>
        <w:bidi/>
        <w:rPr>
          <w:rFonts w:ascii="Shabnam" w:hAnsi="Shabnam" w:cs="Shabnam"/>
          <w:color w:val="000000" w:themeColor="text1"/>
          <w:sz w:val="24"/>
          <w:szCs w:val="24"/>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w:t>
      </w:r>
    </w:p>
    <w:p w14:paraId="6916CB7B" w14:textId="6728E362" w:rsidR="00832CA4" w:rsidRDefault="00832CA4" w:rsidP="00832CA4">
      <w:pPr>
        <w:bidi/>
        <w:rPr>
          <w:rFonts w:ascii="Shabnam" w:hAnsi="Shabnam" w:cs="Shabnam"/>
          <w:color w:val="000000" w:themeColor="text1"/>
          <w:sz w:val="24"/>
          <w:szCs w:val="24"/>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w:t>
      </w:r>
    </w:p>
    <w:p w14:paraId="26A80F47" w14:textId="3D7AD473" w:rsidR="00832CA4" w:rsidRDefault="00832CA4" w:rsidP="00832CA4">
      <w:pPr>
        <w:bidi/>
        <w:rPr>
          <w:rFonts w:ascii="Shabnam" w:hAnsi="Shabnam" w:cs="Shabnam"/>
          <w:color w:val="000000" w:themeColor="text1"/>
          <w:sz w:val="24"/>
          <w:szCs w:val="24"/>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w:t>
      </w:r>
    </w:p>
    <w:p w14:paraId="2C351F9D" w14:textId="6852672E" w:rsidR="00832CA4" w:rsidRPr="00E6483A" w:rsidRDefault="00832CA4" w:rsidP="00832CA4">
      <w:pPr>
        <w:bidi/>
        <w:rPr>
          <w:rFonts w:ascii="Shabnam" w:hAnsi="Shabnam" w:cs="Shabnam" w:hint="cs"/>
          <w:color w:val="000000" w:themeColor="text1"/>
          <w:sz w:val="24"/>
          <w:szCs w:val="24"/>
          <w:lang w:bidi="fa-IR"/>
          <w14:textOutline w14:w="0" w14:cap="flat" w14:cmpd="sng" w14:algn="ctr">
            <w14:noFill/>
            <w14:prstDash w14:val="solid"/>
            <w14:round/>
          </w14:textOutline>
        </w:rPr>
      </w:pPr>
      <w:r>
        <w:rPr>
          <w:rFonts w:ascii="Shabnam" w:hAnsi="Shabnam" w:cs="Shabnam"/>
          <w:color w:val="000000" w:themeColor="text1"/>
          <w:sz w:val="24"/>
          <w:szCs w:val="24"/>
          <w:lang w:bidi="fa-IR"/>
          <w14:textOutline w14:w="0" w14:cap="flat" w14:cmpd="sng" w14:algn="ctr">
            <w14:noFill/>
            <w14:prstDash w14:val="solid"/>
            <w14:round/>
          </w14:textOutline>
        </w:rPr>
        <w:t>})</w:t>
      </w:r>
    </w:p>
    <w:sectPr w:rsidR="00832CA4" w:rsidRPr="00E6483A" w:rsidSect="005A1B10">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A168C" w14:textId="77777777" w:rsidR="00C33789" w:rsidRDefault="00C33789" w:rsidP="0068194B">
      <w:r>
        <w:separator/>
      </w:r>
    </w:p>
    <w:p w14:paraId="13CFF16C" w14:textId="77777777" w:rsidR="00C33789" w:rsidRDefault="00C33789"/>
    <w:p w14:paraId="2B6D79C1" w14:textId="77777777" w:rsidR="00C33789" w:rsidRDefault="00C33789"/>
  </w:endnote>
  <w:endnote w:type="continuationSeparator" w:id="0">
    <w:p w14:paraId="59E00E1F" w14:textId="77777777" w:rsidR="00C33789" w:rsidRDefault="00C33789" w:rsidP="0068194B">
      <w:r>
        <w:continuationSeparator/>
      </w:r>
    </w:p>
    <w:p w14:paraId="038A9554" w14:textId="77777777" w:rsidR="00C33789" w:rsidRDefault="00C33789"/>
    <w:p w14:paraId="768F77BA" w14:textId="77777777" w:rsidR="00C33789" w:rsidRDefault="00C337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habnam">
    <w:altName w:val="Arial"/>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6D59D8B3"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15A14" w14:textId="77777777" w:rsidR="00C33789" w:rsidRDefault="00C33789" w:rsidP="0068194B">
      <w:r>
        <w:separator/>
      </w:r>
    </w:p>
    <w:p w14:paraId="1AA9839D" w14:textId="77777777" w:rsidR="00C33789" w:rsidRDefault="00C33789"/>
    <w:p w14:paraId="742AE969" w14:textId="77777777" w:rsidR="00C33789" w:rsidRDefault="00C33789"/>
  </w:footnote>
  <w:footnote w:type="continuationSeparator" w:id="0">
    <w:p w14:paraId="719BB6EC" w14:textId="77777777" w:rsidR="00C33789" w:rsidRDefault="00C33789" w:rsidP="0068194B">
      <w:r>
        <w:continuationSeparator/>
      </w:r>
    </w:p>
    <w:p w14:paraId="7DC57BB5" w14:textId="77777777" w:rsidR="00C33789" w:rsidRDefault="00C33789"/>
    <w:p w14:paraId="1C27D840" w14:textId="77777777" w:rsidR="00C33789" w:rsidRDefault="00C337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E667F"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FDBC33A" wp14:editId="3CDD637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4944357"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1.35pt;height:11.35pt" o:bullet="t">
        <v:imagedata r:id="rId1" o:title="mso8BFB"/>
      </v:shape>
    </w:pict>
  </w:numPicBullet>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85C6F70"/>
    <w:multiLevelType w:val="hybridMultilevel"/>
    <w:tmpl w:val="106E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62768F"/>
    <w:multiLevelType w:val="hybridMultilevel"/>
    <w:tmpl w:val="9752A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1AE910D9"/>
    <w:multiLevelType w:val="hybridMultilevel"/>
    <w:tmpl w:val="DB68B2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C0430"/>
    <w:multiLevelType w:val="hybridMultilevel"/>
    <w:tmpl w:val="FD1E2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F9250C"/>
    <w:multiLevelType w:val="hybridMultilevel"/>
    <w:tmpl w:val="A030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8F6C8F"/>
    <w:multiLevelType w:val="hybridMultilevel"/>
    <w:tmpl w:val="E5BC0B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7627AA6"/>
    <w:multiLevelType w:val="hybridMultilevel"/>
    <w:tmpl w:val="2D44F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D1815"/>
    <w:multiLevelType w:val="hybridMultilevel"/>
    <w:tmpl w:val="16622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EC775C"/>
    <w:multiLevelType w:val="hybridMultilevel"/>
    <w:tmpl w:val="D4E01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E2582"/>
    <w:multiLevelType w:val="hybridMultilevel"/>
    <w:tmpl w:val="944A4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DC69B7"/>
    <w:multiLevelType w:val="hybridMultilevel"/>
    <w:tmpl w:val="0A384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9E6454"/>
    <w:multiLevelType w:val="hybridMultilevel"/>
    <w:tmpl w:val="DBCCD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E764916"/>
    <w:multiLevelType w:val="hybridMultilevel"/>
    <w:tmpl w:val="0A3E4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CF4AE2"/>
    <w:multiLevelType w:val="hybridMultilevel"/>
    <w:tmpl w:val="C6DA4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CC221B"/>
    <w:multiLevelType w:val="hybridMultilevel"/>
    <w:tmpl w:val="C2D279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967932"/>
    <w:multiLevelType w:val="hybridMultilevel"/>
    <w:tmpl w:val="71AC7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A7441F"/>
    <w:multiLevelType w:val="hybridMultilevel"/>
    <w:tmpl w:val="C71C1F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0565B7"/>
    <w:multiLevelType w:val="hybridMultilevel"/>
    <w:tmpl w:val="56402C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7A662B"/>
    <w:multiLevelType w:val="hybridMultilevel"/>
    <w:tmpl w:val="D3701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CA3546"/>
    <w:multiLevelType w:val="hybridMultilevel"/>
    <w:tmpl w:val="1666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2"/>
  </w:num>
  <w:num w:numId="6">
    <w:abstractNumId w:val="3"/>
  </w:num>
  <w:num w:numId="7">
    <w:abstractNumId w:val="17"/>
  </w:num>
  <w:num w:numId="8">
    <w:abstractNumId w:val="2"/>
  </w:num>
  <w:num w:numId="9">
    <w:abstractNumId w:val="24"/>
  </w:num>
  <w:num w:numId="10">
    <w:abstractNumId w:val="5"/>
  </w:num>
  <w:num w:numId="11">
    <w:abstractNumId w:val="4"/>
  </w:num>
  <w:num w:numId="12">
    <w:abstractNumId w:val="1"/>
  </w:num>
  <w:num w:numId="13">
    <w:abstractNumId w:val="0"/>
  </w:num>
  <w:num w:numId="14">
    <w:abstractNumId w:val="30"/>
  </w:num>
  <w:num w:numId="15">
    <w:abstractNumId w:val="21"/>
  </w:num>
  <w:num w:numId="16">
    <w:abstractNumId w:val="16"/>
  </w:num>
  <w:num w:numId="17">
    <w:abstractNumId w:val="27"/>
  </w:num>
  <w:num w:numId="18">
    <w:abstractNumId w:val="28"/>
  </w:num>
  <w:num w:numId="19">
    <w:abstractNumId w:val="14"/>
  </w:num>
  <w:num w:numId="20">
    <w:abstractNumId w:val="26"/>
  </w:num>
  <w:num w:numId="21">
    <w:abstractNumId w:val="32"/>
  </w:num>
  <w:num w:numId="22">
    <w:abstractNumId w:val="13"/>
  </w:num>
  <w:num w:numId="23">
    <w:abstractNumId w:val="29"/>
  </w:num>
  <w:num w:numId="24">
    <w:abstractNumId w:val="11"/>
  </w:num>
  <w:num w:numId="25">
    <w:abstractNumId w:val="10"/>
  </w:num>
  <w:num w:numId="26">
    <w:abstractNumId w:val="15"/>
  </w:num>
  <w:num w:numId="27">
    <w:abstractNumId w:val="25"/>
  </w:num>
  <w:num w:numId="28">
    <w:abstractNumId w:val="20"/>
  </w:num>
  <w:num w:numId="29">
    <w:abstractNumId w:val="18"/>
  </w:num>
  <w:num w:numId="30">
    <w:abstractNumId w:val="31"/>
  </w:num>
  <w:num w:numId="31">
    <w:abstractNumId w:val="19"/>
  </w:num>
  <w:num w:numId="32">
    <w:abstractNumId w:val="23"/>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6B2"/>
    <w:rsid w:val="000001EF"/>
    <w:rsid w:val="00007322"/>
    <w:rsid w:val="00007728"/>
    <w:rsid w:val="00024584"/>
    <w:rsid w:val="00024730"/>
    <w:rsid w:val="00055E95"/>
    <w:rsid w:val="0007021F"/>
    <w:rsid w:val="000764FE"/>
    <w:rsid w:val="00077FB3"/>
    <w:rsid w:val="000819D7"/>
    <w:rsid w:val="000A088C"/>
    <w:rsid w:val="000B2BA5"/>
    <w:rsid w:val="000E15DD"/>
    <w:rsid w:val="000F2F8C"/>
    <w:rsid w:val="0010006E"/>
    <w:rsid w:val="001045A8"/>
    <w:rsid w:val="00114A91"/>
    <w:rsid w:val="00121C84"/>
    <w:rsid w:val="0012715F"/>
    <w:rsid w:val="001427E1"/>
    <w:rsid w:val="001510FE"/>
    <w:rsid w:val="00151F8A"/>
    <w:rsid w:val="00163668"/>
    <w:rsid w:val="00171566"/>
    <w:rsid w:val="00174676"/>
    <w:rsid w:val="001755A8"/>
    <w:rsid w:val="00184014"/>
    <w:rsid w:val="00192008"/>
    <w:rsid w:val="001A19A4"/>
    <w:rsid w:val="001C0E68"/>
    <w:rsid w:val="001C4B6F"/>
    <w:rsid w:val="001D0BF1"/>
    <w:rsid w:val="001D7A03"/>
    <w:rsid w:val="001E3120"/>
    <w:rsid w:val="001E7E0C"/>
    <w:rsid w:val="001F0BB0"/>
    <w:rsid w:val="001F4E6D"/>
    <w:rsid w:val="001F6140"/>
    <w:rsid w:val="00203573"/>
    <w:rsid w:val="0020597D"/>
    <w:rsid w:val="00213B4C"/>
    <w:rsid w:val="002253B0"/>
    <w:rsid w:val="00236D54"/>
    <w:rsid w:val="00241D8C"/>
    <w:rsid w:val="00241FDB"/>
    <w:rsid w:val="0024720C"/>
    <w:rsid w:val="00247574"/>
    <w:rsid w:val="00247E7B"/>
    <w:rsid w:val="002617AE"/>
    <w:rsid w:val="002638D0"/>
    <w:rsid w:val="002647D3"/>
    <w:rsid w:val="00272096"/>
    <w:rsid w:val="00275EAE"/>
    <w:rsid w:val="00292E11"/>
    <w:rsid w:val="00294998"/>
    <w:rsid w:val="00297F18"/>
    <w:rsid w:val="002A1945"/>
    <w:rsid w:val="002B2958"/>
    <w:rsid w:val="002B3FC8"/>
    <w:rsid w:val="002D23C5"/>
    <w:rsid w:val="002D6137"/>
    <w:rsid w:val="002E7E61"/>
    <w:rsid w:val="002F05E5"/>
    <w:rsid w:val="002F254D"/>
    <w:rsid w:val="002F30E4"/>
    <w:rsid w:val="00307140"/>
    <w:rsid w:val="003101DC"/>
    <w:rsid w:val="00311197"/>
    <w:rsid w:val="00316DFF"/>
    <w:rsid w:val="00325B57"/>
    <w:rsid w:val="00336056"/>
    <w:rsid w:val="0034345E"/>
    <w:rsid w:val="003544E1"/>
    <w:rsid w:val="0035502A"/>
    <w:rsid w:val="00355480"/>
    <w:rsid w:val="00366398"/>
    <w:rsid w:val="003A0632"/>
    <w:rsid w:val="003A19FB"/>
    <w:rsid w:val="003A30E5"/>
    <w:rsid w:val="003A6ADF"/>
    <w:rsid w:val="003B5928"/>
    <w:rsid w:val="003C5462"/>
    <w:rsid w:val="003D380F"/>
    <w:rsid w:val="003E160D"/>
    <w:rsid w:val="003F1D5F"/>
    <w:rsid w:val="003F6031"/>
    <w:rsid w:val="00405128"/>
    <w:rsid w:val="00406CFF"/>
    <w:rsid w:val="00414D2D"/>
    <w:rsid w:val="00416B25"/>
    <w:rsid w:val="00420592"/>
    <w:rsid w:val="004319E0"/>
    <w:rsid w:val="00437E8C"/>
    <w:rsid w:val="00440225"/>
    <w:rsid w:val="0046498F"/>
    <w:rsid w:val="00464EA1"/>
    <w:rsid w:val="004726BC"/>
    <w:rsid w:val="00474105"/>
    <w:rsid w:val="00480E6E"/>
    <w:rsid w:val="00486277"/>
    <w:rsid w:val="00494CF6"/>
    <w:rsid w:val="00495F8D"/>
    <w:rsid w:val="00496C03"/>
    <w:rsid w:val="004A1FAE"/>
    <w:rsid w:val="004A32FF"/>
    <w:rsid w:val="004B06EB"/>
    <w:rsid w:val="004B6AD0"/>
    <w:rsid w:val="004C2D5D"/>
    <w:rsid w:val="004C33E1"/>
    <w:rsid w:val="004C69A2"/>
    <w:rsid w:val="004D26C0"/>
    <w:rsid w:val="004E01EB"/>
    <w:rsid w:val="004E2794"/>
    <w:rsid w:val="00510392"/>
    <w:rsid w:val="00513650"/>
    <w:rsid w:val="00513E2A"/>
    <w:rsid w:val="005250E9"/>
    <w:rsid w:val="005314F7"/>
    <w:rsid w:val="0056433C"/>
    <w:rsid w:val="00566A35"/>
    <w:rsid w:val="0056701E"/>
    <w:rsid w:val="005736B2"/>
    <w:rsid w:val="005740D7"/>
    <w:rsid w:val="005843BF"/>
    <w:rsid w:val="00591ED9"/>
    <w:rsid w:val="005A0F26"/>
    <w:rsid w:val="005A1B10"/>
    <w:rsid w:val="005A6850"/>
    <w:rsid w:val="005B1B1B"/>
    <w:rsid w:val="005C5932"/>
    <w:rsid w:val="005D3CA7"/>
    <w:rsid w:val="005D4CC1"/>
    <w:rsid w:val="005D56A2"/>
    <w:rsid w:val="005E348E"/>
    <w:rsid w:val="005E4A85"/>
    <w:rsid w:val="005F4B91"/>
    <w:rsid w:val="005F55D2"/>
    <w:rsid w:val="005F7E0F"/>
    <w:rsid w:val="00622D9C"/>
    <w:rsid w:val="0062312F"/>
    <w:rsid w:val="00625F2C"/>
    <w:rsid w:val="0065146F"/>
    <w:rsid w:val="006618E9"/>
    <w:rsid w:val="0068194B"/>
    <w:rsid w:val="00692703"/>
    <w:rsid w:val="006A1962"/>
    <w:rsid w:val="006A7DDD"/>
    <w:rsid w:val="006B5D48"/>
    <w:rsid w:val="006B7D7B"/>
    <w:rsid w:val="006C1A5E"/>
    <w:rsid w:val="006C643C"/>
    <w:rsid w:val="006D40B3"/>
    <w:rsid w:val="006E1507"/>
    <w:rsid w:val="00712D8B"/>
    <w:rsid w:val="007273B7"/>
    <w:rsid w:val="00733E0A"/>
    <w:rsid w:val="0074403D"/>
    <w:rsid w:val="00746D44"/>
    <w:rsid w:val="007538DC"/>
    <w:rsid w:val="00757803"/>
    <w:rsid w:val="0079206B"/>
    <w:rsid w:val="00796076"/>
    <w:rsid w:val="007A173A"/>
    <w:rsid w:val="007B6AE2"/>
    <w:rsid w:val="007C0566"/>
    <w:rsid w:val="007C606B"/>
    <w:rsid w:val="007E6A61"/>
    <w:rsid w:val="00801140"/>
    <w:rsid w:val="00803404"/>
    <w:rsid w:val="00832CA4"/>
    <w:rsid w:val="00834955"/>
    <w:rsid w:val="00855B59"/>
    <w:rsid w:val="00860461"/>
    <w:rsid w:val="0086487C"/>
    <w:rsid w:val="00870B20"/>
    <w:rsid w:val="008829F8"/>
    <w:rsid w:val="00885897"/>
    <w:rsid w:val="008A6538"/>
    <w:rsid w:val="008C7056"/>
    <w:rsid w:val="008D6234"/>
    <w:rsid w:val="008F21EC"/>
    <w:rsid w:val="008F3B14"/>
    <w:rsid w:val="00901899"/>
    <w:rsid w:val="0090344B"/>
    <w:rsid w:val="00905715"/>
    <w:rsid w:val="0091321E"/>
    <w:rsid w:val="00913946"/>
    <w:rsid w:val="00920193"/>
    <w:rsid w:val="009212DC"/>
    <w:rsid w:val="0092726B"/>
    <w:rsid w:val="009361BA"/>
    <w:rsid w:val="00944BE8"/>
    <w:rsid w:val="00944F78"/>
    <w:rsid w:val="009510E7"/>
    <w:rsid w:val="00952C89"/>
    <w:rsid w:val="009571D8"/>
    <w:rsid w:val="009650EA"/>
    <w:rsid w:val="00976267"/>
    <w:rsid w:val="0097790C"/>
    <w:rsid w:val="0098506E"/>
    <w:rsid w:val="009A0E01"/>
    <w:rsid w:val="009A44CE"/>
    <w:rsid w:val="009C0EBC"/>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5704E"/>
    <w:rsid w:val="00A60C05"/>
    <w:rsid w:val="00A615E1"/>
    <w:rsid w:val="00A755E8"/>
    <w:rsid w:val="00A872F3"/>
    <w:rsid w:val="00A902D3"/>
    <w:rsid w:val="00A93A5D"/>
    <w:rsid w:val="00AB32F8"/>
    <w:rsid w:val="00AB610B"/>
    <w:rsid w:val="00AC2487"/>
    <w:rsid w:val="00AD360E"/>
    <w:rsid w:val="00AD40FB"/>
    <w:rsid w:val="00AD782D"/>
    <w:rsid w:val="00AE1680"/>
    <w:rsid w:val="00AE7650"/>
    <w:rsid w:val="00AF5F64"/>
    <w:rsid w:val="00B10EBE"/>
    <w:rsid w:val="00B129D8"/>
    <w:rsid w:val="00B236F1"/>
    <w:rsid w:val="00B3394B"/>
    <w:rsid w:val="00B50F99"/>
    <w:rsid w:val="00B51D1B"/>
    <w:rsid w:val="00B540F4"/>
    <w:rsid w:val="00B60FD0"/>
    <w:rsid w:val="00B622DF"/>
    <w:rsid w:val="00B6332A"/>
    <w:rsid w:val="00B81760"/>
    <w:rsid w:val="00B8494C"/>
    <w:rsid w:val="00B9357C"/>
    <w:rsid w:val="00BA1546"/>
    <w:rsid w:val="00BA5DE7"/>
    <w:rsid w:val="00BA64DA"/>
    <w:rsid w:val="00BB4E51"/>
    <w:rsid w:val="00BD431F"/>
    <w:rsid w:val="00BD7CE7"/>
    <w:rsid w:val="00BE423E"/>
    <w:rsid w:val="00BF61AC"/>
    <w:rsid w:val="00C219D2"/>
    <w:rsid w:val="00C33789"/>
    <w:rsid w:val="00C468A8"/>
    <w:rsid w:val="00C47FA6"/>
    <w:rsid w:val="00C54E80"/>
    <w:rsid w:val="00C57FC6"/>
    <w:rsid w:val="00C66A7D"/>
    <w:rsid w:val="00C671D8"/>
    <w:rsid w:val="00C74CCD"/>
    <w:rsid w:val="00C779DA"/>
    <w:rsid w:val="00C814F7"/>
    <w:rsid w:val="00C952B0"/>
    <w:rsid w:val="00CA4B4D"/>
    <w:rsid w:val="00CA559F"/>
    <w:rsid w:val="00CB35C3"/>
    <w:rsid w:val="00CD323D"/>
    <w:rsid w:val="00CE4030"/>
    <w:rsid w:val="00CE64B3"/>
    <w:rsid w:val="00CF1A49"/>
    <w:rsid w:val="00CF2B6A"/>
    <w:rsid w:val="00D01326"/>
    <w:rsid w:val="00D0630C"/>
    <w:rsid w:val="00D243A9"/>
    <w:rsid w:val="00D305E5"/>
    <w:rsid w:val="00D37CD3"/>
    <w:rsid w:val="00D66A52"/>
    <w:rsid w:val="00D66EFA"/>
    <w:rsid w:val="00D72A2D"/>
    <w:rsid w:val="00D9521A"/>
    <w:rsid w:val="00DA3914"/>
    <w:rsid w:val="00DA59AA"/>
    <w:rsid w:val="00DB6915"/>
    <w:rsid w:val="00DB7E1E"/>
    <w:rsid w:val="00DC0B41"/>
    <w:rsid w:val="00DC1B78"/>
    <w:rsid w:val="00DC2A2F"/>
    <w:rsid w:val="00DC600B"/>
    <w:rsid w:val="00DE0FAA"/>
    <w:rsid w:val="00DE136D"/>
    <w:rsid w:val="00DE407C"/>
    <w:rsid w:val="00DE6534"/>
    <w:rsid w:val="00DF4D6C"/>
    <w:rsid w:val="00E01923"/>
    <w:rsid w:val="00E14498"/>
    <w:rsid w:val="00E2397A"/>
    <w:rsid w:val="00E254DB"/>
    <w:rsid w:val="00E26BD8"/>
    <w:rsid w:val="00E300FC"/>
    <w:rsid w:val="00E362DB"/>
    <w:rsid w:val="00E5632B"/>
    <w:rsid w:val="00E60FB5"/>
    <w:rsid w:val="00E6483A"/>
    <w:rsid w:val="00E70240"/>
    <w:rsid w:val="00E71E6B"/>
    <w:rsid w:val="00E81CC5"/>
    <w:rsid w:val="00E85A87"/>
    <w:rsid w:val="00E85B4A"/>
    <w:rsid w:val="00E9528E"/>
    <w:rsid w:val="00EA5099"/>
    <w:rsid w:val="00EA64F2"/>
    <w:rsid w:val="00EB01BF"/>
    <w:rsid w:val="00EB2CDE"/>
    <w:rsid w:val="00EB5FEF"/>
    <w:rsid w:val="00EC1351"/>
    <w:rsid w:val="00EC4CBF"/>
    <w:rsid w:val="00EE2534"/>
    <w:rsid w:val="00EE2CA8"/>
    <w:rsid w:val="00EF17E8"/>
    <w:rsid w:val="00EF51D9"/>
    <w:rsid w:val="00F130DD"/>
    <w:rsid w:val="00F24884"/>
    <w:rsid w:val="00F476C4"/>
    <w:rsid w:val="00F61DF9"/>
    <w:rsid w:val="00F81960"/>
    <w:rsid w:val="00F8769D"/>
    <w:rsid w:val="00F9350C"/>
    <w:rsid w:val="00F94EB5"/>
    <w:rsid w:val="00F9624D"/>
    <w:rsid w:val="00F971AF"/>
    <w:rsid w:val="00FB31C1"/>
    <w:rsid w:val="00FB58F2"/>
    <w:rsid w:val="00FC6AEA"/>
    <w:rsid w:val="00FD3D13"/>
    <w:rsid w:val="00FE2C6A"/>
    <w:rsid w:val="00FE55A2"/>
    <w:rsid w:val="00FF6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D2185"/>
  <w15:chartTrackingRefBased/>
  <w15:docId w15:val="{E06523BD-6339-4F76-9FB7-2FE1F9A6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355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3\AppData\Local\Microsoft\Office\16.0\DTS\en-US%7bBB7C3967-18AD-497E-BF5A-93A6E2275B08%7d\%7bDE90317B-97C4-46D5-AFB2-08268DDB6234%7dtf16402488_win32.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CB8E0-4F7B-4777-A562-FF9837C8D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{DE90317B-97C4-46D5-AFB2-08268DDB6234}tf16402488_win32.dotx</Template>
  <TotalTime>1338</TotalTime>
  <Pages>49</Pages>
  <Words>7358</Words>
  <Characters>41945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Amin&amp;Sina</cp:lastModifiedBy>
  <cp:revision>31</cp:revision>
  <dcterms:created xsi:type="dcterms:W3CDTF">2021-09-21T07:23:00Z</dcterms:created>
  <dcterms:modified xsi:type="dcterms:W3CDTF">2021-09-25T04:54:00Z</dcterms:modified>
  <cp:category/>
</cp:coreProperties>
</file>